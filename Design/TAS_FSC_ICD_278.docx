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FEDE9" w14:textId="77777777" w:rsidR="00111074" w:rsidRDefault="00111074" w:rsidP="00F64F84">
      <w:pPr>
        <w:pStyle w:val="Title"/>
        <w:jc w:val="left"/>
      </w:pPr>
      <w:bookmarkStart w:id="0" w:name="_Toc13907870"/>
      <w:bookmarkStart w:id="1" w:name="_Toc205632711"/>
    </w:p>
    <w:p w14:paraId="054FEDEB" w14:textId="77777777" w:rsidR="00111074" w:rsidRDefault="00111074" w:rsidP="009F7C75"/>
    <w:p w14:paraId="054FEDED" w14:textId="173B7171" w:rsidR="00D833E9" w:rsidRDefault="002F3C0F" w:rsidP="00D22874">
      <w:pPr>
        <w:pStyle w:val="Title2"/>
        <w:keepNext/>
      </w:pPr>
      <w:r>
        <w:t>Medical Care Collection</w:t>
      </w:r>
      <w:r w:rsidR="00D22874">
        <w:t>s</w:t>
      </w:r>
      <w:r>
        <w:t xml:space="preserve"> Fund (MCCF) eBilling </w:t>
      </w:r>
    </w:p>
    <w:p w14:paraId="0CBFCA30" w14:textId="38075904" w:rsidR="00D22874" w:rsidRDefault="00D22874" w:rsidP="00D22874">
      <w:pPr>
        <w:pStyle w:val="Title2"/>
        <w:keepNext/>
      </w:pPr>
      <w:r>
        <w:t>Electronic Data Interchange (EDI)</w:t>
      </w:r>
    </w:p>
    <w:p w14:paraId="34BC54A0" w14:textId="51E34784" w:rsidR="00D22874" w:rsidRDefault="00D22874" w:rsidP="00D22874">
      <w:pPr>
        <w:pStyle w:val="Title2"/>
        <w:keepNext/>
      </w:pPr>
      <w:r>
        <w:t>Transactions Applications Suite (TAS)</w:t>
      </w:r>
    </w:p>
    <w:p w14:paraId="054FEDEE" w14:textId="77777777" w:rsidR="009F7FBA" w:rsidRDefault="00111074" w:rsidP="00D22874">
      <w:pPr>
        <w:pStyle w:val="Title2"/>
        <w:keepNext/>
      </w:pPr>
      <w:r>
        <w:t>Interface Control Document</w:t>
      </w:r>
      <w:r w:rsidR="009F7FBA" w:rsidRPr="009F7FBA">
        <w:t xml:space="preserve"> </w:t>
      </w:r>
    </w:p>
    <w:p w14:paraId="054FEDF0" w14:textId="77777777" w:rsidR="00111074" w:rsidRDefault="00111074" w:rsidP="00111074">
      <w:pPr>
        <w:pStyle w:val="Title2"/>
      </w:pPr>
    </w:p>
    <w:p w14:paraId="748808F2" w14:textId="77777777" w:rsidR="000E67D1" w:rsidRDefault="000E67D1" w:rsidP="00D22874">
      <w:pPr>
        <w:pStyle w:val="Title2"/>
        <w:keepNext/>
      </w:pPr>
      <w:r w:rsidRPr="00C316EF">
        <w:t xml:space="preserve">ASC X12N/005010 </w:t>
      </w:r>
      <w:r>
        <w:t xml:space="preserve">278-217 </w:t>
      </w:r>
      <w:r w:rsidR="00F04816">
        <w:t xml:space="preserve">Health Care Services Review </w:t>
      </w:r>
    </w:p>
    <w:p w14:paraId="054FEDF1" w14:textId="21CC1FD5" w:rsidR="00111074" w:rsidRDefault="00F04816" w:rsidP="00D22874">
      <w:pPr>
        <w:pStyle w:val="Title2"/>
        <w:keepNext/>
      </w:pPr>
      <w:r>
        <w:t xml:space="preserve">– </w:t>
      </w:r>
      <w:r w:rsidR="000E67D1">
        <w:t>Request for Review and Response</w:t>
      </w:r>
    </w:p>
    <w:p w14:paraId="2EEDE1DB" w14:textId="4F1D9985" w:rsidR="000E67D1" w:rsidRDefault="000E67D1" w:rsidP="00D22874">
      <w:pPr>
        <w:pStyle w:val="Title2"/>
        <w:keepNext/>
      </w:pPr>
      <w:r w:rsidRPr="00C316EF">
        <w:t xml:space="preserve">ASC X12N/005010 </w:t>
      </w:r>
      <w:r>
        <w:t xml:space="preserve">278-215 </w:t>
      </w:r>
      <w:r w:rsidR="00F04816">
        <w:t>Healt</w:t>
      </w:r>
      <w:r>
        <w:t>h</w:t>
      </w:r>
      <w:r w:rsidR="00F04816">
        <w:t xml:space="preserve"> Care Services Review </w:t>
      </w:r>
    </w:p>
    <w:p w14:paraId="3BF9BC03" w14:textId="2BE75A7B" w:rsidR="00F04816" w:rsidRDefault="000E67D1" w:rsidP="00D22874">
      <w:pPr>
        <w:pStyle w:val="Title2"/>
        <w:keepNext/>
      </w:pPr>
      <w:r>
        <w:t>– Inquiry and Response</w:t>
      </w:r>
    </w:p>
    <w:p w14:paraId="054FEDF2" w14:textId="77777777" w:rsidR="00111074" w:rsidRDefault="00111074" w:rsidP="00111074">
      <w:pPr>
        <w:pStyle w:val="Title2"/>
      </w:pPr>
    </w:p>
    <w:p w14:paraId="054FEDF3" w14:textId="77777777" w:rsidR="00EE7995" w:rsidRDefault="00EE7995" w:rsidP="00111074">
      <w:pPr>
        <w:pStyle w:val="Title2"/>
      </w:pPr>
    </w:p>
    <w:p w14:paraId="721534C2" w14:textId="77777777" w:rsidR="002F3C0F" w:rsidRDefault="002F3C0F" w:rsidP="00111074">
      <w:pPr>
        <w:pStyle w:val="Title2"/>
      </w:pPr>
    </w:p>
    <w:p w14:paraId="054FEDF4" w14:textId="77777777" w:rsidR="00EE7995" w:rsidRDefault="00EE7995" w:rsidP="00111074">
      <w:pPr>
        <w:pStyle w:val="Title2"/>
      </w:pPr>
    </w:p>
    <w:p w14:paraId="054FEDF5" w14:textId="77777777" w:rsidR="00111074" w:rsidRDefault="00267512" w:rsidP="00EE7995">
      <w:pPr>
        <w:jc w:val="center"/>
      </w:pPr>
      <w:r w:rsidRPr="00560616">
        <w:rPr>
          <w:noProof/>
        </w:rPr>
        <w:drawing>
          <wp:inline distT="0" distB="0" distL="0" distR="0" wp14:anchorId="05501EF0" wp14:editId="6B8C2916">
            <wp:extent cx="5815584" cy="1060704"/>
            <wp:effectExtent l="0" t="0" r="0" b="6350"/>
            <wp:docPr id="2" name="Picture 3" descr="Logo for the Department of Veterans Affairs, Office of Information and Technology, Product Development, including the official seal of the Department of Veterans Affair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for the Department of Veterans Affairs, Office of Information and Technology, Product Development, including the official seal of the Department of Veterans Affairs&#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5584" cy="1060704"/>
                    </a:xfrm>
                    <a:prstGeom prst="rect">
                      <a:avLst/>
                    </a:prstGeom>
                    <a:noFill/>
                    <a:ln>
                      <a:noFill/>
                    </a:ln>
                  </pic:spPr>
                </pic:pic>
              </a:graphicData>
            </a:graphic>
          </wp:inline>
        </w:drawing>
      </w:r>
    </w:p>
    <w:p w14:paraId="054FEDF6" w14:textId="77777777" w:rsidR="00111074" w:rsidRPr="005068FD" w:rsidRDefault="00111074" w:rsidP="00111074"/>
    <w:p w14:paraId="054FEDF7" w14:textId="77777777" w:rsidR="00111074" w:rsidRDefault="00111074" w:rsidP="00111074"/>
    <w:p w14:paraId="054FEDF8" w14:textId="77777777" w:rsidR="00CE41B2" w:rsidRDefault="00CE41B2" w:rsidP="00111074"/>
    <w:p w14:paraId="054FEDF9" w14:textId="77777777" w:rsidR="00EE7995" w:rsidRDefault="00EE7995" w:rsidP="00111074"/>
    <w:p w14:paraId="054FEDFA" w14:textId="77777777" w:rsidR="00EE7995" w:rsidRDefault="00EE7995" w:rsidP="00111074"/>
    <w:p w14:paraId="054FEDFB" w14:textId="77777777" w:rsidR="00CE41B2" w:rsidRDefault="00CE41B2" w:rsidP="001E6E2D"/>
    <w:p w14:paraId="054FEDFC" w14:textId="77777777" w:rsidR="00CE41B2" w:rsidRPr="00CD0220" w:rsidRDefault="00CE41B2" w:rsidP="00111074"/>
    <w:p w14:paraId="3295FA47" w14:textId="77777777" w:rsidR="002F3C0F" w:rsidRDefault="002F3C0F" w:rsidP="00111074">
      <w:pPr>
        <w:pStyle w:val="Title2"/>
      </w:pPr>
      <w:r>
        <w:t>Department of Veterans Affairs</w:t>
      </w:r>
    </w:p>
    <w:p w14:paraId="054FEDFD" w14:textId="35D987E2" w:rsidR="00111074" w:rsidRDefault="00B70B67" w:rsidP="00111074">
      <w:pPr>
        <w:pStyle w:val="Title2"/>
      </w:pPr>
      <w:r>
        <w:t>February</w:t>
      </w:r>
      <w:r w:rsidR="00751E5A">
        <w:t xml:space="preserve"> 20</w:t>
      </w:r>
      <w:r>
        <w:t>18</w:t>
      </w:r>
    </w:p>
    <w:p w14:paraId="054FEDFE" w14:textId="73061786" w:rsidR="004337F4" w:rsidRDefault="004337F4" w:rsidP="00111074">
      <w:pPr>
        <w:pStyle w:val="Title2"/>
      </w:pPr>
      <w:r>
        <w:t xml:space="preserve">Version </w:t>
      </w:r>
      <w:r w:rsidR="000E67D1">
        <w:t>1.0</w:t>
      </w:r>
    </w:p>
    <w:p w14:paraId="054FEDFF" w14:textId="77777777" w:rsidR="009F7C75" w:rsidRDefault="009F7C75" w:rsidP="00111074">
      <w:pPr>
        <w:pStyle w:val="Title2"/>
        <w:sectPr w:rsidR="009F7C75" w:rsidSect="009F7C75">
          <w:footerReference w:type="even" r:id="rId14"/>
          <w:footerReference w:type="default" r:id="rId15"/>
          <w:pgSz w:w="12240" w:h="15840" w:code="1"/>
          <w:pgMar w:top="1440" w:right="1440" w:bottom="1440" w:left="1440" w:header="720" w:footer="720" w:gutter="0"/>
          <w:pgNumType w:fmt="lowerRoman"/>
          <w:cols w:space="720"/>
          <w:titlePg/>
          <w:docGrid w:linePitch="360"/>
        </w:sectPr>
      </w:pPr>
    </w:p>
    <w:p w14:paraId="054FEE00" w14:textId="77777777" w:rsidR="00111074" w:rsidRDefault="0048501A" w:rsidP="0048501A">
      <w:pPr>
        <w:pStyle w:val="Title2"/>
      </w:pPr>
      <w:r>
        <w:lastRenderedPageBreak/>
        <w:t>Revision History</w:t>
      </w: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1080"/>
        <w:gridCol w:w="4392"/>
        <w:gridCol w:w="2329"/>
      </w:tblGrid>
      <w:tr w:rsidR="00B03986" w:rsidRPr="00BF3707" w14:paraId="054FEE05" w14:textId="77777777" w:rsidTr="00E91E51">
        <w:tc>
          <w:tcPr>
            <w:tcW w:w="1728" w:type="dxa"/>
            <w:shd w:val="clear" w:color="auto" w:fill="F2F2F2"/>
          </w:tcPr>
          <w:p w14:paraId="054FEE01" w14:textId="77777777" w:rsidR="00B03986" w:rsidRPr="00BF3707" w:rsidRDefault="00B03986" w:rsidP="000A7B20">
            <w:pPr>
              <w:pStyle w:val="TableHeading"/>
            </w:pPr>
            <w:r w:rsidRPr="00BF3707">
              <w:t>Date</w:t>
            </w:r>
          </w:p>
        </w:tc>
        <w:tc>
          <w:tcPr>
            <w:tcW w:w="1080" w:type="dxa"/>
            <w:shd w:val="clear" w:color="auto" w:fill="F2F2F2"/>
          </w:tcPr>
          <w:p w14:paraId="054FEE02" w14:textId="77777777" w:rsidR="00B03986" w:rsidRPr="00BF3707" w:rsidRDefault="00B03986" w:rsidP="000A7B20">
            <w:pPr>
              <w:pStyle w:val="TableHeading"/>
            </w:pPr>
            <w:r w:rsidRPr="00BF3707">
              <w:t>Version</w:t>
            </w:r>
          </w:p>
        </w:tc>
        <w:tc>
          <w:tcPr>
            <w:tcW w:w="4392" w:type="dxa"/>
            <w:shd w:val="clear" w:color="auto" w:fill="F2F2F2"/>
          </w:tcPr>
          <w:p w14:paraId="054FEE03" w14:textId="77777777" w:rsidR="00B03986" w:rsidRPr="00BF3707" w:rsidRDefault="00B03986" w:rsidP="000A7B20">
            <w:pPr>
              <w:pStyle w:val="TableHeading"/>
            </w:pPr>
            <w:r w:rsidRPr="00BF3707">
              <w:t>Description</w:t>
            </w:r>
          </w:p>
        </w:tc>
        <w:tc>
          <w:tcPr>
            <w:tcW w:w="2329" w:type="dxa"/>
            <w:shd w:val="clear" w:color="auto" w:fill="F2F2F2"/>
          </w:tcPr>
          <w:p w14:paraId="054FEE04" w14:textId="77777777" w:rsidR="00B03986" w:rsidRPr="00BF3707" w:rsidRDefault="00B03986" w:rsidP="000A7B20">
            <w:pPr>
              <w:pStyle w:val="TableHeading"/>
            </w:pPr>
            <w:r w:rsidRPr="00BF3707">
              <w:t>Author</w:t>
            </w:r>
          </w:p>
        </w:tc>
      </w:tr>
      <w:tr w:rsidR="00F5512D" w:rsidRPr="008B0966" w14:paraId="054FEE0B" w14:textId="77777777" w:rsidTr="00E91E51">
        <w:tc>
          <w:tcPr>
            <w:tcW w:w="1728" w:type="dxa"/>
          </w:tcPr>
          <w:p w14:paraId="054FEE06" w14:textId="1D2EBCE1" w:rsidR="00F5512D" w:rsidRPr="008B0966" w:rsidRDefault="006F0EC9" w:rsidP="00F04816">
            <w:pPr>
              <w:pStyle w:val="TableText"/>
              <w:rPr>
                <w:rFonts w:ascii="Verdana" w:hAnsi="Verdana"/>
                <w:sz w:val="24"/>
                <w:szCs w:val="24"/>
              </w:rPr>
            </w:pPr>
            <w:r w:rsidRPr="008B0966">
              <w:rPr>
                <w:rFonts w:ascii="Verdana" w:hAnsi="Verdana"/>
                <w:sz w:val="24"/>
                <w:szCs w:val="24"/>
              </w:rPr>
              <w:t>2/</w:t>
            </w:r>
            <w:r w:rsidR="00F04816" w:rsidRPr="008B0966">
              <w:rPr>
                <w:rFonts w:ascii="Verdana" w:hAnsi="Verdana"/>
                <w:sz w:val="24"/>
                <w:szCs w:val="24"/>
              </w:rPr>
              <w:t>20</w:t>
            </w:r>
            <w:r w:rsidRPr="008B0966">
              <w:rPr>
                <w:rFonts w:ascii="Verdana" w:hAnsi="Verdana"/>
                <w:sz w:val="24"/>
                <w:szCs w:val="24"/>
              </w:rPr>
              <w:t>/18</w:t>
            </w:r>
          </w:p>
        </w:tc>
        <w:tc>
          <w:tcPr>
            <w:tcW w:w="1080" w:type="dxa"/>
          </w:tcPr>
          <w:p w14:paraId="054FEE07" w14:textId="0BFE9FCD" w:rsidR="00F5512D" w:rsidRPr="008B0966" w:rsidRDefault="006F0EC9" w:rsidP="00230CC8">
            <w:pPr>
              <w:pStyle w:val="TableText"/>
              <w:rPr>
                <w:rFonts w:ascii="Verdana" w:hAnsi="Verdana"/>
                <w:sz w:val="24"/>
                <w:szCs w:val="24"/>
              </w:rPr>
            </w:pPr>
            <w:r w:rsidRPr="008B0966">
              <w:rPr>
                <w:rFonts w:ascii="Verdana" w:hAnsi="Verdana"/>
                <w:sz w:val="24"/>
                <w:szCs w:val="24"/>
              </w:rPr>
              <w:t>0.0.1</w:t>
            </w:r>
          </w:p>
        </w:tc>
        <w:tc>
          <w:tcPr>
            <w:tcW w:w="4392" w:type="dxa"/>
          </w:tcPr>
          <w:p w14:paraId="054FEE08" w14:textId="42452A01" w:rsidR="00F5512D" w:rsidRPr="008B0966" w:rsidRDefault="006F0EC9" w:rsidP="00230CC8">
            <w:pPr>
              <w:pStyle w:val="TableText"/>
              <w:rPr>
                <w:rFonts w:ascii="Verdana" w:hAnsi="Verdana"/>
                <w:sz w:val="24"/>
                <w:szCs w:val="24"/>
              </w:rPr>
            </w:pPr>
            <w:r w:rsidRPr="008B0966">
              <w:rPr>
                <w:rFonts w:ascii="Verdana" w:hAnsi="Verdana"/>
                <w:sz w:val="24"/>
                <w:szCs w:val="24"/>
              </w:rPr>
              <w:t>Initial creation of document</w:t>
            </w:r>
          </w:p>
        </w:tc>
        <w:tc>
          <w:tcPr>
            <w:tcW w:w="2329" w:type="dxa"/>
          </w:tcPr>
          <w:p w14:paraId="054FEE0A" w14:textId="72693A7B" w:rsidR="00F5512D" w:rsidRPr="008B0966" w:rsidRDefault="006F0EC9" w:rsidP="00230CC8">
            <w:pPr>
              <w:pStyle w:val="TableText"/>
              <w:rPr>
                <w:rFonts w:ascii="Verdana" w:hAnsi="Verdana"/>
                <w:sz w:val="24"/>
                <w:szCs w:val="24"/>
              </w:rPr>
            </w:pPr>
            <w:r w:rsidRPr="008B0966">
              <w:rPr>
                <w:rFonts w:ascii="Verdana" w:hAnsi="Verdana"/>
                <w:sz w:val="24"/>
                <w:szCs w:val="24"/>
              </w:rPr>
              <w:t>Steffen Maerdian - Halfaker</w:t>
            </w:r>
          </w:p>
        </w:tc>
      </w:tr>
      <w:tr w:rsidR="000E67D1" w14:paraId="5F2C9752" w14:textId="77777777" w:rsidTr="00A71FC1">
        <w:tc>
          <w:tcPr>
            <w:tcW w:w="1728" w:type="dxa"/>
          </w:tcPr>
          <w:p w14:paraId="27833DF0" w14:textId="77777777" w:rsidR="000E67D1" w:rsidRPr="00FE7734" w:rsidRDefault="000E67D1" w:rsidP="00A71FC1">
            <w:pPr>
              <w:pStyle w:val="TableText"/>
              <w:rPr>
                <w:rFonts w:ascii="Verdana" w:hAnsi="Verdana"/>
                <w:sz w:val="24"/>
                <w:szCs w:val="24"/>
              </w:rPr>
            </w:pPr>
            <w:r w:rsidRPr="00FE7734">
              <w:rPr>
                <w:rFonts w:ascii="Verdana" w:hAnsi="Verdana"/>
                <w:sz w:val="24"/>
                <w:szCs w:val="24"/>
              </w:rPr>
              <w:t>2/28/18</w:t>
            </w:r>
          </w:p>
        </w:tc>
        <w:tc>
          <w:tcPr>
            <w:tcW w:w="1080" w:type="dxa"/>
          </w:tcPr>
          <w:p w14:paraId="70EBEEC9" w14:textId="5014F2D8" w:rsidR="000E67D1" w:rsidRPr="00FE7734" w:rsidRDefault="00716D21" w:rsidP="00A71FC1">
            <w:pPr>
              <w:pStyle w:val="TableText"/>
              <w:rPr>
                <w:rFonts w:ascii="Verdana" w:hAnsi="Verdana"/>
                <w:sz w:val="24"/>
                <w:szCs w:val="24"/>
              </w:rPr>
            </w:pPr>
            <w:r>
              <w:rPr>
                <w:rFonts w:ascii="Verdana" w:hAnsi="Verdana"/>
                <w:sz w:val="24"/>
                <w:szCs w:val="24"/>
              </w:rPr>
              <w:t>0.9</w:t>
            </w:r>
          </w:p>
        </w:tc>
        <w:tc>
          <w:tcPr>
            <w:tcW w:w="4392" w:type="dxa"/>
          </w:tcPr>
          <w:p w14:paraId="2634839E" w14:textId="77777777" w:rsidR="000E67D1" w:rsidRPr="00FE7734" w:rsidRDefault="000E67D1" w:rsidP="00A71FC1">
            <w:pPr>
              <w:pStyle w:val="TableText"/>
              <w:rPr>
                <w:rFonts w:ascii="Verdana" w:hAnsi="Verdana"/>
                <w:sz w:val="24"/>
                <w:szCs w:val="24"/>
              </w:rPr>
            </w:pPr>
            <w:r>
              <w:rPr>
                <w:rFonts w:ascii="Verdana" w:hAnsi="Verdana"/>
                <w:sz w:val="24"/>
                <w:szCs w:val="24"/>
              </w:rPr>
              <w:t>Finalization of draft</w:t>
            </w:r>
          </w:p>
        </w:tc>
        <w:tc>
          <w:tcPr>
            <w:tcW w:w="2329" w:type="dxa"/>
          </w:tcPr>
          <w:p w14:paraId="47A9FBC5" w14:textId="77777777" w:rsidR="000E67D1" w:rsidRDefault="000E67D1" w:rsidP="00A71FC1">
            <w:pPr>
              <w:pStyle w:val="TableText"/>
            </w:pPr>
            <w:r w:rsidRPr="00FE7734">
              <w:rPr>
                <w:rFonts w:ascii="Verdana" w:hAnsi="Verdana"/>
                <w:sz w:val="24"/>
                <w:szCs w:val="24"/>
              </w:rPr>
              <w:t>Steffen Maerdian - Halfaker</w:t>
            </w:r>
          </w:p>
        </w:tc>
      </w:tr>
      <w:tr w:rsidR="00F5512D" w14:paraId="054FEE10" w14:textId="77777777" w:rsidTr="00E91E51">
        <w:tc>
          <w:tcPr>
            <w:tcW w:w="1728" w:type="dxa"/>
          </w:tcPr>
          <w:p w14:paraId="054FEE0C" w14:textId="3B1D0D59" w:rsidR="00F5512D" w:rsidRPr="00716D21" w:rsidRDefault="00716D21" w:rsidP="00230CC8">
            <w:pPr>
              <w:pStyle w:val="TableText"/>
              <w:rPr>
                <w:rFonts w:ascii="Verdana" w:hAnsi="Verdana"/>
                <w:sz w:val="24"/>
                <w:szCs w:val="24"/>
              </w:rPr>
            </w:pPr>
            <w:r>
              <w:rPr>
                <w:rFonts w:ascii="Verdana" w:hAnsi="Verdana"/>
                <w:sz w:val="24"/>
                <w:szCs w:val="24"/>
              </w:rPr>
              <w:t>3/5/18</w:t>
            </w:r>
          </w:p>
        </w:tc>
        <w:tc>
          <w:tcPr>
            <w:tcW w:w="1080" w:type="dxa"/>
          </w:tcPr>
          <w:p w14:paraId="054FEE0D" w14:textId="2C11F9C4" w:rsidR="00F5512D" w:rsidRPr="00716D21" w:rsidRDefault="00716D21" w:rsidP="00230CC8">
            <w:pPr>
              <w:pStyle w:val="TableText"/>
              <w:rPr>
                <w:rFonts w:ascii="Verdana" w:hAnsi="Verdana"/>
                <w:sz w:val="24"/>
                <w:szCs w:val="24"/>
              </w:rPr>
            </w:pPr>
            <w:r>
              <w:rPr>
                <w:rFonts w:ascii="Verdana" w:hAnsi="Verdana"/>
                <w:sz w:val="24"/>
                <w:szCs w:val="24"/>
              </w:rPr>
              <w:t>1.0</w:t>
            </w:r>
          </w:p>
        </w:tc>
        <w:tc>
          <w:tcPr>
            <w:tcW w:w="4392" w:type="dxa"/>
          </w:tcPr>
          <w:p w14:paraId="054FEE0E" w14:textId="74DAF2BE" w:rsidR="00F5512D" w:rsidRPr="00716D21" w:rsidRDefault="00716D21" w:rsidP="00230CC8">
            <w:pPr>
              <w:pStyle w:val="TableText"/>
              <w:rPr>
                <w:rFonts w:ascii="Verdana" w:hAnsi="Verdana"/>
                <w:sz w:val="24"/>
                <w:szCs w:val="24"/>
              </w:rPr>
            </w:pPr>
            <w:r w:rsidRPr="00716D21">
              <w:rPr>
                <w:rFonts w:ascii="Verdana" w:hAnsi="Verdana"/>
                <w:sz w:val="24"/>
                <w:szCs w:val="24"/>
              </w:rPr>
              <w:t>Draft review</w:t>
            </w:r>
            <w:r>
              <w:rPr>
                <w:rFonts w:ascii="Verdana" w:hAnsi="Verdana"/>
                <w:sz w:val="24"/>
                <w:szCs w:val="24"/>
              </w:rPr>
              <w:t xml:space="preserve"> and update</w:t>
            </w:r>
          </w:p>
        </w:tc>
        <w:tc>
          <w:tcPr>
            <w:tcW w:w="2329" w:type="dxa"/>
          </w:tcPr>
          <w:p w14:paraId="054FEE0F" w14:textId="01DCE965" w:rsidR="00F5512D" w:rsidRPr="00716D21" w:rsidRDefault="00716D21" w:rsidP="00230CC8">
            <w:pPr>
              <w:pStyle w:val="TableText"/>
              <w:rPr>
                <w:rFonts w:ascii="Verdana" w:hAnsi="Verdana"/>
                <w:sz w:val="24"/>
                <w:szCs w:val="24"/>
              </w:rPr>
            </w:pPr>
            <w:r w:rsidRPr="00716D21">
              <w:rPr>
                <w:rFonts w:ascii="Verdana" w:hAnsi="Verdana"/>
                <w:sz w:val="24"/>
                <w:szCs w:val="24"/>
              </w:rPr>
              <w:t>Keith Oulson – Halfaker &amp; Associates</w:t>
            </w:r>
          </w:p>
        </w:tc>
      </w:tr>
      <w:tr w:rsidR="00F5512D" w14:paraId="054FEE15" w14:textId="77777777" w:rsidTr="00E91E51">
        <w:tc>
          <w:tcPr>
            <w:tcW w:w="1728" w:type="dxa"/>
          </w:tcPr>
          <w:p w14:paraId="054FEE11" w14:textId="3D940A92" w:rsidR="00F5512D" w:rsidRDefault="00F5512D" w:rsidP="00230CC8">
            <w:pPr>
              <w:pStyle w:val="TableText"/>
            </w:pPr>
          </w:p>
        </w:tc>
        <w:tc>
          <w:tcPr>
            <w:tcW w:w="1080" w:type="dxa"/>
          </w:tcPr>
          <w:p w14:paraId="054FEE12" w14:textId="17F8C46B" w:rsidR="00F5512D" w:rsidRDefault="00F5512D" w:rsidP="00230CC8">
            <w:pPr>
              <w:pStyle w:val="TableText"/>
            </w:pPr>
          </w:p>
        </w:tc>
        <w:tc>
          <w:tcPr>
            <w:tcW w:w="4392" w:type="dxa"/>
          </w:tcPr>
          <w:p w14:paraId="054FEE13" w14:textId="7484713A" w:rsidR="00F5512D" w:rsidRDefault="00F5512D" w:rsidP="00230CC8">
            <w:pPr>
              <w:pStyle w:val="TableText"/>
            </w:pPr>
          </w:p>
        </w:tc>
        <w:tc>
          <w:tcPr>
            <w:tcW w:w="2329" w:type="dxa"/>
          </w:tcPr>
          <w:p w14:paraId="054FEE14" w14:textId="712A0811" w:rsidR="00F5512D" w:rsidRDefault="00F5512D" w:rsidP="00230CC8">
            <w:pPr>
              <w:pStyle w:val="TableText"/>
            </w:pPr>
          </w:p>
        </w:tc>
      </w:tr>
      <w:tr w:rsidR="00F5512D" w14:paraId="054FEE1A" w14:textId="77777777" w:rsidTr="00E91E51">
        <w:tc>
          <w:tcPr>
            <w:tcW w:w="1728" w:type="dxa"/>
          </w:tcPr>
          <w:p w14:paraId="054FEE16" w14:textId="0B58A961" w:rsidR="00F5512D" w:rsidRDefault="00F5512D" w:rsidP="00230CC8">
            <w:pPr>
              <w:pStyle w:val="TableText"/>
            </w:pPr>
          </w:p>
        </w:tc>
        <w:tc>
          <w:tcPr>
            <w:tcW w:w="1080" w:type="dxa"/>
          </w:tcPr>
          <w:p w14:paraId="054FEE17" w14:textId="65871C61" w:rsidR="00F5512D" w:rsidRDefault="00F5512D" w:rsidP="00230CC8">
            <w:pPr>
              <w:pStyle w:val="TableText"/>
            </w:pPr>
          </w:p>
        </w:tc>
        <w:tc>
          <w:tcPr>
            <w:tcW w:w="4392" w:type="dxa"/>
          </w:tcPr>
          <w:p w14:paraId="054FEE18" w14:textId="3B19BD7C" w:rsidR="00F5512D" w:rsidRDefault="00F5512D" w:rsidP="00230CC8">
            <w:pPr>
              <w:pStyle w:val="TableText"/>
            </w:pPr>
          </w:p>
        </w:tc>
        <w:tc>
          <w:tcPr>
            <w:tcW w:w="2329" w:type="dxa"/>
          </w:tcPr>
          <w:p w14:paraId="054FEE19" w14:textId="73666ABD" w:rsidR="00F5512D" w:rsidRDefault="00F5512D" w:rsidP="00230CC8">
            <w:pPr>
              <w:pStyle w:val="TableText"/>
            </w:pPr>
          </w:p>
        </w:tc>
      </w:tr>
      <w:tr w:rsidR="00F5512D" w14:paraId="054FEE20" w14:textId="77777777" w:rsidTr="00E91E51">
        <w:tc>
          <w:tcPr>
            <w:tcW w:w="1728" w:type="dxa"/>
          </w:tcPr>
          <w:p w14:paraId="054FEE1B" w14:textId="6839749E" w:rsidR="00F5512D" w:rsidRDefault="00F5512D" w:rsidP="00230CC8">
            <w:pPr>
              <w:pStyle w:val="TableText"/>
            </w:pPr>
          </w:p>
        </w:tc>
        <w:tc>
          <w:tcPr>
            <w:tcW w:w="1080" w:type="dxa"/>
          </w:tcPr>
          <w:p w14:paraId="054FEE1C" w14:textId="21CD9E2A" w:rsidR="00F5512D" w:rsidRDefault="00F5512D" w:rsidP="00230CC8">
            <w:pPr>
              <w:pStyle w:val="TableText"/>
            </w:pPr>
          </w:p>
        </w:tc>
        <w:tc>
          <w:tcPr>
            <w:tcW w:w="4392" w:type="dxa"/>
          </w:tcPr>
          <w:p w14:paraId="054FEE1E" w14:textId="7675D732" w:rsidR="00F5512D" w:rsidRDefault="00F5512D" w:rsidP="00230CC8">
            <w:pPr>
              <w:pStyle w:val="TableText"/>
            </w:pPr>
          </w:p>
        </w:tc>
        <w:tc>
          <w:tcPr>
            <w:tcW w:w="2329" w:type="dxa"/>
          </w:tcPr>
          <w:p w14:paraId="054FEE1F" w14:textId="6366B68B" w:rsidR="00F5512D" w:rsidRDefault="00F5512D" w:rsidP="00230CC8">
            <w:pPr>
              <w:pStyle w:val="TableText"/>
            </w:pPr>
          </w:p>
        </w:tc>
      </w:tr>
      <w:tr w:rsidR="00F5512D" w14:paraId="054FEE25" w14:textId="77777777" w:rsidTr="00E91E51">
        <w:tc>
          <w:tcPr>
            <w:tcW w:w="1728" w:type="dxa"/>
          </w:tcPr>
          <w:p w14:paraId="054FEE21" w14:textId="616C6A47" w:rsidR="00F5512D" w:rsidRDefault="00F5512D" w:rsidP="00230CC8">
            <w:pPr>
              <w:pStyle w:val="TableText"/>
            </w:pPr>
          </w:p>
        </w:tc>
        <w:tc>
          <w:tcPr>
            <w:tcW w:w="1080" w:type="dxa"/>
          </w:tcPr>
          <w:p w14:paraId="054FEE22" w14:textId="48257E55" w:rsidR="00F5512D" w:rsidRDefault="00F5512D" w:rsidP="00230CC8">
            <w:pPr>
              <w:pStyle w:val="TableText"/>
            </w:pPr>
          </w:p>
        </w:tc>
        <w:tc>
          <w:tcPr>
            <w:tcW w:w="4392" w:type="dxa"/>
          </w:tcPr>
          <w:p w14:paraId="054FEE23" w14:textId="30D7214E" w:rsidR="00F5512D" w:rsidRDefault="00F5512D" w:rsidP="00230CC8">
            <w:pPr>
              <w:pStyle w:val="TableText"/>
            </w:pPr>
          </w:p>
        </w:tc>
        <w:tc>
          <w:tcPr>
            <w:tcW w:w="2329" w:type="dxa"/>
          </w:tcPr>
          <w:p w14:paraId="054FEE24" w14:textId="7F3BB68C" w:rsidR="00F5512D" w:rsidRDefault="00F5512D" w:rsidP="00230CC8">
            <w:pPr>
              <w:pStyle w:val="TableText"/>
            </w:pPr>
          </w:p>
        </w:tc>
      </w:tr>
      <w:tr w:rsidR="00F5512D" w14:paraId="054FEE2A" w14:textId="77777777" w:rsidTr="00E91E51">
        <w:tc>
          <w:tcPr>
            <w:tcW w:w="1728" w:type="dxa"/>
          </w:tcPr>
          <w:p w14:paraId="054FEE26" w14:textId="25D24EB5" w:rsidR="00F5512D" w:rsidRDefault="00F5512D" w:rsidP="00230CC8">
            <w:pPr>
              <w:pStyle w:val="TableText"/>
            </w:pPr>
          </w:p>
        </w:tc>
        <w:tc>
          <w:tcPr>
            <w:tcW w:w="1080" w:type="dxa"/>
          </w:tcPr>
          <w:p w14:paraId="054FEE27" w14:textId="46577FE5" w:rsidR="00F5512D" w:rsidRDefault="00F5512D" w:rsidP="00230CC8">
            <w:pPr>
              <w:pStyle w:val="TableText"/>
            </w:pPr>
          </w:p>
        </w:tc>
        <w:tc>
          <w:tcPr>
            <w:tcW w:w="4392" w:type="dxa"/>
          </w:tcPr>
          <w:p w14:paraId="054FEE28" w14:textId="116E0F8E" w:rsidR="00F5512D" w:rsidRDefault="00F5512D" w:rsidP="00230CC8">
            <w:pPr>
              <w:pStyle w:val="TableText"/>
            </w:pPr>
          </w:p>
        </w:tc>
        <w:tc>
          <w:tcPr>
            <w:tcW w:w="2329" w:type="dxa"/>
          </w:tcPr>
          <w:p w14:paraId="054FEE29" w14:textId="1736191C" w:rsidR="00F5512D" w:rsidRDefault="00F5512D" w:rsidP="00230CC8">
            <w:pPr>
              <w:pStyle w:val="TableText"/>
            </w:pPr>
          </w:p>
        </w:tc>
      </w:tr>
      <w:tr w:rsidR="00F5512D" w14:paraId="054FEE30" w14:textId="77777777" w:rsidTr="00E91E51">
        <w:tc>
          <w:tcPr>
            <w:tcW w:w="1728" w:type="dxa"/>
          </w:tcPr>
          <w:p w14:paraId="054FEE2B" w14:textId="5F12CD8C" w:rsidR="00F5512D" w:rsidRDefault="00F5512D" w:rsidP="00230CC8">
            <w:pPr>
              <w:pStyle w:val="TableText"/>
            </w:pPr>
          </w:p>
        </w:tc>
        <w:tc>
          <w:tcPr>
            <w:tcW w:w="1080" w:type="dxa"/>
          </w:tcPr>
          <w:p w14:paraId="054FEE2C" w14:textId="2E85D395" w:rsidR="00F5512D" w:rsidRDefault="00F5512D" w:rsidP="00230CC8">
            <w:pPr>
              <w:pStyle w:val="TableText"/>
            </w:pPr>
          </w:p>
        </w:tc>
        <w:tc>
          <w:tcPr>
            <w:tcW w:w="4392" w:type="dxa"/>
          </w:tcPr>
          <w:p w14:paraId="054FEE2E" w14:textId="0C01722D" w:rsidR="00F5512D" w:rsidRDefault="00F5512D" w:rsidP="00230CC8">
            <w:pPr>
              <w:pStyle w:val="TableText"/>
            </w:pPr>
          </w:p>
        </w:tc>
        <w:tc>
          <w:tcPr>
            <w:tcW w:w="2329" w:type="dxa"/>
          </w:tcPr>
          <w:p w14:paraId="054FEE2F" w14:textId="1022396B" w:rsidR="00F5512D" w:rsidRDefault="00F5512D" w:rsidP="00230CC8">
            <w:pPr>
              <w:pStyle w:val="TableText"/>
            </w:pPr>
          </w:p>
        </w:tc>
      </w:tr>
      <w:tr w:rsidR="00F5512D" w14:paraId="054FEE36" w14:textId="77777777" w:rsidTr="00E91E51">
        <w:tc>
          <w:tcPr>
            <w:tcW w:w="1728" w:type="dxa"/>
          </w:tcPr>
          <w:p w14:paraId="054FEE31" w14:textId="1D366B74" w:rsidR="00F5512D" w:rsidRDefault="00F5512D" w:rsidP="00230CC8">
            <w:pPr>
              <w:pStyle w:val="TableText"/>
            </w:pPr>
          </w:p>
        </w:tc>
        <w:tc>
          <w:tcPr>
            <w:tcW w:w="1080" w:type="dxa"/>
          </w:tcPr>
          <w:p w14:paraId="054FEE32" w14:textId="49D22085" w:rsidR="00F5512D" w:rsidRDefault="00F5512D" w:rsidP="00230CC8">
            <w:pPr>
              <w:pStyle w:val="TableText"/>
            </w:pPr>
          </w:p>
        </w:tc>
        <w:tc>
          <w:tcPr>
            <w:tcW w:w="4392" w:type="dxa"/>
          </w:tcPr>
          <w:p w14:paraId="054FEE34" w14:textId="7AA5E86A" w:rsidR="00F5512D" w:rsidRDefault="00F5512D" w:rsidP="00230CC8">
            <w:pPr>
              <w:pStyle w:val="TableText"/>
            </w:pPr>
          </w:p>
        </w:tc>
        <w:tc>
          <w:tcPr>
            <w:tcW w:w="2329" w:type="dxa"/>
          </w:tcPr>
          <w:p w14:paraId="054FEE35" w14:textId="6F646C91" w:rsidR="00F5512D" w:rsidRDefault="00F5512D" w:rsidP="00230CC8">
            <w:pPr>
              <w:pStyle w:val="TableText"/>
            </w:pPr>
          </w:p>
        </w:tc>
      </w:tr>
      <w:tr w:rsidR="00F5512D" w14:paraId="054FEE3D" w14:textId="77777777" w:rsidTr="00E91E51">
        <w:tc>
          <w:tcPr>
            <w:tcW w:w="1728" w:type="dxa"/>
          </w:tcPr>
          <w:p w14:paraId="054FEE37" w14:textId="5A4C7397" w:rsidR="00F5512D" w:rsidRDefault="00F5512D" w:rsidP="00230CC8">
            <w:pPr>
              <w:pStyle w:val="TableText"/>
            </w:pPr>
          </w:p>
        </w:tc>
        <w:tc>
          <w:tcPr>
            <w:tcW w:w="1080" w:type="dxa"/>
          </w:tcPr>
          <w:p w14:paraId="054FEE38" w14:textId="33B24D4E" w:rsidR="00F5512D" w:rsidRDefault="00F5512D" w:rsidP="00230CC8">
            <w:pPr>
              <w:pStyle w:val="TableText"/>
            </w:pPr>
          </w:p>
        </w:tc>
        <w:tc>
          <w:tcPr>
            <w:tcW w:w="4392" w:type="dxa"/>
          </w:tcPr>
          <w:p w14:paraId="054FEE39" w14:textId="62640F78" w:rsidR="00F5512D" w:rsidRDefault="00F5512D" w:rsidP="00230CC8">
            <w:pPr>
              <w:pStyle w:val="TableText"/>
            </w:pPr>
          </w:p>
        </w:tc>
        <w:tc>
          <w:tcPr>
            <w:tcW w:w="2329" w:type="dxa"/>
          </w:tcPr>
          <w:p w14:paraId="054FEE3C" w14:textId="4BC51283" w:rsidR="00F5512D" w:rsidRDefault="00F5512D" w:rsidP="00230CC8">
            <w:pPr>
              <w:pStyle w:val="TableText"/>
            </w:pPr>
          </w:p>
        </w:tc>
      </w:tr>
      <w:tr w:rsidR="00F5512D" w14:paraId="054FEE44" w14:textId="77777777" w:rsidTr="00E91E51">
        <w:tc>
          <w:tcPr>
            <w:tcW w:w="1728" w:type="dxa"/>
          </w:tcPr>
          <w:p w14:paraId="054FEE3E" w14:textId="730384AF" w:rsidR="00F5512D" w:rsidRDefault="00F5512D" w:rsidP="00230CC8">
            <w:pPr>
              <w:pStyle w:val="TableText"/>
            </w:pPr>
          </w:p>
        </w:tc>
        <w:tc>
          <w:tcPr>
            <w:tcW w:w="1080" w:type="dxa"/>
          </w:tcPr>
          <w:p w14:paraId="054FEE3F" w14:textId="6C3CC94D" w:rsidR="00F5512D" w:rsidRDefault="00F5512D" w:rsidP="00230CC8">
            <w:pPr>
              <w:pStyle w:val="TableText"/>
            </w:pPr>
          </w:p>
        </w:tc>
        <w:tc>
          <w:tcPr>
            <w:tcW w:w="4392" w:type="dxa"/>
          </w:tcPr>
          <w:p w14:paraId="054FEE40" w14:textId="5F1CBAF2" w:rsidR="00F5512D" w:rsidRDefault="00F5512D" w:rsidP="00230CC8">
            <w:pPr>
              <w:pStyle w:val="TableText"/>
            </w:pPr>
          </w:p>
        </w:tc>
        <w:tc>
          <w:tcPr>
            <w:tcW w:w="2329" w:type="dxa"/>
          </w:tcPr>
          <w:p w14:paraId="054FEE43" w14:textId="41FB41EB" w:rsidR="00960CF5" w:rsidRDefault="00960CF5" w:rsidP="00230CC8">
            <w:pPr>
              <w:pStyle w:val="TableText"/>
            </w:pPr>
          </w:p>
        </w:tc>
      </w:tr>
      <w:tr w:rsidR="00191289" w14:paraId="054FEE4A" w14:textId="77777777" w:rsidTr="00E91E51">
        <w:tc>
          <w:tcPr>
            <w:tcW w:w="1728" w:type="dxa"/>
          </w:tcPr>
          <w:p w14:paraId="054FEE45" w14:textId="7A943FDE" w:rsidR="00191289" w:rsidRDefault="00191289" w:rsidP="00230CC8">
            <w:pPr>
              <w:pStyle w:val="TableText"/>
            </w:pPr>
          </w:p>
        </w:tc>
        <w:tc>
          <w:tcPr>
            <w:tcW w:w="1080" w:type="dxa"/>
          </w:tcPr>
          <w:p w14:paraId="054FEE46" w14:textId="1BBE9CDB" w:rsidR="00191289" w:rsidRDefault="00191289" w:rsidP="00230CC8">
            <w:pPr>
              <w:pStyle w:val="TableText"/>
            </w:pPr>
          </w:p>
        </w:tc>
        <w:tc>
          <w:tcPr>
            <w:tcW w:w="4392" w:type="dxa"/>
          </w:tcPr>
          <w:p w14:paraId="054FEE47" w14:textId="29682776" w:rsidR="00191289" w:rsidRDefault="00191289" w:rsidP="00230CC8">
            <w:pPr>
              <w:pStyle w:val="TableText"/>
            </w:pPr>
          </w:p>
        </w:tc>
        <w:tc>
          <w:tcPr>
            <w:tcW w:w="2329" w:type="dxa"/>
          </w:tcPr>
          <w:p w14:paraId="054FEE49" w14:textId="69061533" w:rsidR="00191289" w:rsidRDefault="00191289" w:rsidP="00230CC8">
            <w:pPr>
              <w:pStyle w:val="TableText"/>
            </w:pPr>
          </w:p>
        </w:tc>
      </w:tr>
      <w:tr w:rsidR="00960CF5" w14:paraId="054FEE52" w14:textId="77777777" w:rsidTr="00E91E51">
        <w:tc>
          <w:tcPr>
            <w:tcW w:w="1728" w:type="dxa"/>
          </w:tcPr>
          <w:p w14:paraId="054FEE4B" w14:textId="7111891B" w:rsidR="00960CF5" w:rsidRDefault="00960CF5" w:rsidP="00230CC8">
            <w:pPr>
              <w:pStyle w:val="TableText"/>
            </w:pPr>
          </w:p>
        </w:tc>
        <w:tc>
          <w:tcPr>
            <w:tcW w:w="1080" w:type="dxa"/>
          </w:tcPr>
          <w:p w14:paraId="054FEE4C" w14:textId="64D240EC" w:rsidR="00960CF5" w:rsidRDefault="00960CF5" w:rsidP="00230CC8">
            <w:pPr>
              <w:pStyle w:val="TableText"/>
            </w:pPr>
          </w:p>
        </w:tc>
        <w:tc>
          <w:tcPr>
            <w:tcW w:w="4392" w:type="dxa"/>
          </w:tcPr>
          <w:p w14:paraId="054FEE4E" w14:textId="098F984C" w:rsidR="00977A7D" w:rsidRDefault="00977A7D" w:rsidP="00230CC8">
            <w:pPr>
              <w:pStyle w:val="TableText"/>
            </w:pPr>
          </w:p>
        </w:tc>
        <w:tc>
          <w:tcPr>
            <w:tcW w:w="2329" w:type="dxa"/>
          </w:tcPr>
          <w:p w14:paraId="054FEE51" w14:textId="24631E56" w:rsidR="00960CF5" w:rsidRDefault="00960CF5" w:rsidP="00230CC8">
            <w:pPr>
              <w:pStyle w:val="TableText"/>
            </w:pPr>
          </w:p>
        </w:tc>
      </w:tr>
      <w:tr w:rsidR="00CC5008" w14:paraId="054FEE57" w14:textId="77777777" w:rsidTr="00E91E51">
        <w:tc>
          <w:tcPr>
            <w:tcW w:w="1728" w:type="dxa"/>
          </w:tcPr>
          <w:p w14:paraId="054FEE53" w14:textId="0997EF0F" w:rsidR="00CC5008" w:rsidRDefault="00CC5008" w:rsidP="00230CC8">
            <w:pPr>
              <w:pStyle w:val="TableText"/>
            </w:pPr>
          </w:p>
        </w:tc>
        <w:tc>
          <w:tcPr>
            <w:tcW w:w="1080" w:type="dxa"/>
          </w:tcPr>
          <w:p w14:paraId="054FEE54" w14:textId="26D9B8EC" w:rsidR="00CC5008" w:rsidRDefault="00CC5008" w:rsidP="00230CC8">
            <w:pPr>
              <w:pStyle w:val="TableText"/>
            </w:pPr>
          </w:p>
        </w:tc>
        <w:tc>
          <w:tcPr>
            <w:tcW w:w="4392" w:type="dxa"/>
          </w:tcPr>
          <w:p w14:paraId="054FEE55" w14:textId="63DCC0B5" w:rsidR="00CC5008" w:rsidRDefault="00CC5008" w:rsidP="00230CC8">
            <w:pPr>
              <w:pStyle w:val="TableText"/>
            </w:pPr>
          </w:p>
        </w:tc>
        <w:tc>
          <w:tcPr>
            <w:tcW w:w="2329" w:type="dxa"/>
          </w:tcPr>
          <w:p w14:paraId="054FEE56" w14:textId="48C5B5D0" w:rsidR="00CC5008" w:rsidRDefault="00CC5008" w:rsidP="00230CC8">
            <w:pPr>
              <w:pStyle w:val="TableText"/>
            </w:pPr>
          </w:p>
        </w:tc>
      </w:tr>
      <w:tr w:rsidR="00147C5F" w14:paraId="75624D74" w14:textId="77777777" w:rsidTr="00E91E51">
        <w:tc>
          <w:tcPr>
            <w:tcW w:w="1728" w:type="dxa"/>
          </w:tcPr>
          <w:p w14:paraId="78CE8D2E" w14:textId="6AF00C90" w:rsidR="00147C5F" w:rsidRDefault="00147C5F" w:rsidP="00230CC8">
            <w:pPr>
              <w:pStyle w:val="TableText"/>
            </w:pPr>
          </w:p>
        </w:tc>
        <w:tc>
          <w:tcPr>
            <w:tcW w:w="1080" w:type="dxa"/>
          </w:tcPr>
          <w:p w14:paraId="270B12FA" w14:textId="75196978" w:rsidR="00147C5F" w:rsidRDefault="00147C5F" w:rsidP="00230CC8">
            <w:pPr>
              <w:pStyle w:val="TableText"/>
            </w:pPr>
          </w:p>
        </w:tc>
        <w:tc>
          <w:tcPr>
            <w:tcW w:w="4392" w:type="dxa"/>
          </w:tcPr>
          <w:p w14:paraId="6EE3BEA2" w14:textId="2C05C9BF" w:rsidR="00147C5F" w:rsidRDefault="00147C5F" w:rsidP="00230CC8">
            <w:pPr>
              <w:pStyle w:val="TableText"/>
            </w:pPr>
          </w:p>
        </w:tc>
        <w:tc>
          <w:tcPr>
            <w:tcW w:w="2329" w:type="dxa"/>
          </w:tcPr>
          <w:p w14:paraId="3215476F" w14:textId="24BAC434" w:rsidR="00147C5F" w:rsidRDefault="00147C5F" w:rsidP="00230CC8">
            <w:pPr>
              <w:pStyle w:val="TableText"/>
            </w:pPr>
          </w:p>
        </w:tc>
      </w:tr>
      <w:tr w:rsidR="00C063D6" w14:paraId="4DCF4723" w14:textId="77777777" w:rsidTr="00E91E51">
        <w:tc>
          <w:tcPr>
            <w:tcW w:w="1728" w:type="dxa"/>
          </w:tcPr>
          <w:p w14:paraId="5CCC1AB6" w14:textId="1F00BDB6" w:rsidR="00C063D6" w:rsidRDefault="00C063D6" w:rsidP="00230CC8">
            <w:pPr>
              <w:pStyle w:val="TableText"/>
            </w:pPr>
          </w:p>
        </w:tc>
        <w:tc>
          <w:tcPr>
            <w:tcW w:w="1080" w:type="dxa"/>
          </w:tcPr>
          <w:p w14:paraId="1D299B79" w14:textId="126DF29A" w:rsidR="00C063D6" w:rsidRDefault="00C063D6" w:rsidP="00230CC8">
            <w:pPr>
              <w:pStyle w:val="TableText"/>
            </w:pPr>
          </w:p>
        </w:tc>
        <w:tc>
          <w:tcPr>
            <w:tcW w:w="4392" w:type="dxa"/>
          </w:tcPr>
          <w:p w14:paraId="603E4540" w14:textId="3A881A83" w:rsidR="00C063D6" w:rsidRDefault="00C063D6" w:rsidP="00230CC8">
            <w:pPr>
              <w:pStyle w:val="TableText"/>
            </w:pPr>
          </w:p>
        </w:tc>
        <w:tc>
          <w:tcPr>
            <w:tcW w:w="2329" w:type="dxa"/>
          </w:tcPr>
          <w:p w14:paraId="4FF38F5A" w14:textId="161EE6C7" w:rsidR="00C063D6" w:rsidRPr="00CC5008" w:rsidRDefault="00C063D6" w:rsidP="00230CC8">
            <w:pPr>
              <w:pStyle w:val="TableText"/>
            </w:pPr>
          </w:p>
        </w:tc>
      </w:tr>
      <w:tr w:rsidR="003828F1" w14:paraId="11ECACFA" w14:textId="77777777" w:rsidTr="00E91E51">
        <w:tc>
          <w:tcPr>
            <w:tcW w:w="1728" w:type="dxa"/>
          </w:tcPr>
          <w:p w14:paraId="73B87C2C" w14:textId="79D47441" w:rsidR="003828F1" w:rsidRDefault="003828F1" w:rsidP="00230CC8">
            <w:pPr>
              <w:pStyle w:val="TableText"/>
            </w:pPr>
          </w:p>
        </w:tc>
        <w:tc>
          <w:tcPr>
            <w:tcW w:w="1080" w:type="dxa"/>
          </w:tcPr>
          <w:p w14:paraId="07808791" w14:textId="64B47409" w:rsidR="003828F1" w:rsidRDefault="003828F1" w:rsidP="00230CC8">
            <w:pPr>
              <w:pStyle w:val="TableText"/>
            </w:pPr>
          </w:p>
        </w:tc>
        <w:tc>
          <w:tcPr>
            <w:tcW w:w="4392" w:type="dxa"/>
          </w:tcPr>
          <w:p w14:paraId="68DD8896" w14:textId="510C6CBD" w:rsidR="003828F1" w:rsidRDefault="003828F1" w:rsidP="00230CC8">
            <w:pPr>
              <w:pStyle w:val="TableText"/>
            </w:pPr>
          </w:p>
        </w:tc>
        <w:tc>
          <w:tcPr>
            <w:tcW w:w="2329" w:type="dxa"/>
          </w:tcPr>
          <w:p w14:paraId="15CDC434" w14:textId="7A7AB8B2" w:rsidR="00F8099E" w:rsidRDefault="00F8099E" w:rsidP="00230CC8">
            <w:pPr>
              <w:pStyle w:val="TableText"/>
            </w:pPr>
          </w:p>
        </w:tc>
      </w:tr>
      <w:tr w:rsidR="00F8099E" w14:paraId="25DC1C72" w14:textId="77777777" w:rsidTr="00E91E51">
        <w:tc>
          <w:tcPr>
            <w:tcW w:w="1728" w:type="dxa"/>
          </w:tcPr>
          <w:p w14:paraId="7BE86D9E" w14:textId="17E95CFD" w:rsidR="00F8099E" w:rsidRDefault="00F8099E" w:rsidP="00230CC8">
            <w:pPr>
              <w:pStyle w:val="TableText"/>
            </w:pPr>
          </w:p>
        </w:tc>
        <w:tc>
          <w:tcPr>
            <w:tcW w:w="1080" w:type="dxa"/>
          </w:tcPr>
          <w:p w14:paraId="1EC2525E" w14:textId="3A6D8DE5" w:rsidR="00F8099E" w:rsidRDefault="00F8099E" w:rsidP="00230CC8">
            <w:pPr>
              <w:pStyle w:val="TableText"/>
            </w:pPr>
          </w:p>
        </w:tc>
        <w:tc>
          <w:tcPr>
            <w:tcW w:w="4392" w:type="dxa"/>
          </w:tcPr>
          <w:p w14:paraId="1FDE9F51" w14:textId="5CBF8566" w:rsidR="00F8099E" w:rsidRDefault="00F8099E" w:rsidP="00230CC8">
            <w:pPr>
              <w:pStyle w:val="TableText"/>
            </w:pPr>
          </w:p>
        </w:tc>
        <w:tc>
          <w:tcPr>
            <w:tcW w:w="2329" w:type="dxa"/>
          </w:tcPr>
          <w:p w14:paraId="3A929E9F" w14:textId="667CCC89" w:rsidR="00F8099E" w:rsidRDefault="00F8099E" w:rsidP="00230CC8">
            <w:pPr>
              <w:pStyle w:val="TableText"/>
            </w:pPr>
          </w:p>
        </w:tc>
      </w:tr>
      <w:tr w:rsidR="008D4E31" w14:paraId="6789DE7E" w14:textId="77777777" w:rsidTr="00E91E51">
        <w:tc>
          <w:tcPr>
            <w:tcW w:w="1728" w:type="dxa"/>
          </w:tcPr>
          <w:p w14:paraId="59F74ED0" w14:textId="6311FC6A" w:rsidR="008D4E31" w:rsidRDefault="008D4E31" w:rsidP="00230CC8">
            <w:pPr>
              <w:pStyle w:val="TableText"/>
            </w:pPr>
          </w:p>
        </w:tc>
        <w:tc>
          <w:tcPr>
            <w:tcW w:w="1080" w:type="dxa"/>
          </w:tcPr>
          <w:p w14:paraId="7F9767FC" w14:textId="4074FCC6" w:rsidR="008D4E31" w:rsidRDefault="008D4E31" w:rsidP="00230CC8">
            <w:pPr>
              <w:pStyle w:val="TableText"/>
            </w:pPr>
          </w:p>
        </w:tc>
        <w:tc>
          <w:tcPr>
            <w:tcW w:w="4392" w:type="dxa"/>
          </w:tcPr>
          <w:p w14:paraId="6E7D3A5C" w14:textId="370B1D6F" w:rsidR="008D4E31" w:rsidRDefault="008D4E31" w:rsidP="00230CC8">
            <w:pPr>
              <w:pStyle w:val="TableText"/>
            </w:pPr>
          </w:p>
        </w:tc>
        <w:tc>
          <w:tcPr>
            <w:tcW w:w="2329" w:type="dxa"/>
          </w:tcPr>
          <w:p w14:paraId="5534D986" w14:textId="6EA124BB" w:rsidR="008D4E31" w:rsidRDefault="008D4E31" w:rsidP="00230CC8">
            <w:pPr>
              <w:pStyle w:val="TableText"/>
            </w:pPr>
          </w:p>
        </w:tc>
      </w:tr>
      <w:tr w:rsidR="0069054A" w14:paraId="105C4F83" w14:textId="77777777" w:rsidTr="00E91E51">
        <w:tc>
          <w:tcPr>
            <w:tcW w:w="1728" w:type="dxa"/>
          </w:tcPr>
          <w:p w14:paraId="4CD4887A" w14:textId="794B4F5D" w:rsidR="0069054A" w:rsidRDefault="0069054A" w:rsidP="00230CC8">
            <w:pPr>
              <w:pStyle w:val="TableText"/>
            </w:pPr>
          </w:p>
        </w:tc>
        <w:tc>
          <w:tcPr>
            <w:tcW w:w="1080" w:type="dxa"/>
          </w:tcPr>
          <w:p w14:paraId="1084879D" w14:textId="18D332A9" w:rsidR="0069054A" w:rsidRDefault="0069054A" w:rsidP="00230CC8">
            <w:pPr>
              <w:pStyle w:val="TableText"/>
            </w:pPr>
          </w:p>
        </w:tc>
        <w:tc>
          <w:tcPr>
            <w:tcW w:w="4392" w:type="dxa"/>
          </w:tcPr>
          <w:p w14:paraId="47535CF7" w14:textId="4CBA0EB6" w:rsidR="0069054A" w:rsidRDefault="0069054A" w:rsidP="00230CC8">
            <w:pPr>
              <w:pStyle w:val="TableText"/>
            </w:pPr>
          </w:p>
        </w:tc>
        <w:tc>
          <w:tcPr>
            <w:tcW w:w="2329" w:type="dxa"/>
          </w:tcPr>
          <w:p w14:paraId="64223BC8" w14:textId="440D4919" w:rsidR="0069054A" w:rsidRDefault="0069054A" w:rsidP="00230CC8">
            <w:pPr>
              <w:pStyle w:val="TableText"/>
            </w:pPr>
          </w:p>
        </w:tc>
      </w:tr>
    </w:tbl>
    <w:p w14:paraId="665D142B" w14:textId="77777777" w:rsidR="00754387" w:rsidRDefault="00754387" w:rsidP="00942690">
      <w:pPr>
        <w:pStyle w:val="Title2"/>
      </w:pPr>
    </w:p>
    <w:p w14:paraId="51987DF3" w14:textId="77777777" w:rsidR="00754387" w:rsidRDefault="00754387">
      <w:pPr>
        <w:rPr>
          <w:rFonts w:cs="Arial"/>
          <w:b/>
          <w:bCs/>
          <w:sz w:val="28"/>
          <w:szCs w:val="32"/>
        </w:rPr>
      </w:pPr>
      <w:r>
        <w:br w:type="page"/>
      </w:r>
    </w:p>
    <w:p w14:paraId="054FEE5E" w14:textId="1BDB92B9" w:rsidR="00942690" w:rsidRDefault="00942690" w:rsidP="00942690">
      <w:pPr>
        <w:pStyle w:val="Title2"/>
      </w:pPr>
      <w:r>
        <w:lastRenderedPageBreak/>
        <w:t>Table of Contents</w:t>
      </w:r>
    </w:p>
    <w:p w14:paraId="4D804BBB" w14:textId="6D4AC97F" w:rsidR="00FB6E91" w:rsidRDefault="00CE41B2">
      <w:pPr>
        <w:pStyle w:val="TOC1"/>
        <w:tabs>
          <w:tab w:val="left" w:pos="440"/>
          <w:tab w:val="right" w:leader="dot" w:pos="9350"/>
        </w:tabs>
        <w:rPr>
          <w:rFonts w:asciiTheme="minorHAnsi" w:eastAsiaTheme="minorEastAsia" w:hAnsiTheme="minorHAnsi" w:cstheme="minorBidi"/>
          <w:b w:val="0"/>
          <w:bCs w:val="0"/>
          <w:noProof/>
          <w:szCs w:val="22"/>
        </w:rPr>
      </w:pPr>
      <w:r>
        <w:rPr>
          <w:caps/>
        </w:rPr>
        <w:fldChar w:fldCharType="begin"/>
      </w:r>
      <w:r>
        <w:rPr>
          <w:caps/>
        </w:rPr>
        <w:instrText xml:space="preserve"> TOC \o "1-3" \h \z \u </w:instrText>
      </w:r>
      <w:r>
        <w:rPr>
          <w:caps/>
        </w:rPr>
        <w:fldChar w:fldCharType="separate"/>
      </w:r>
      <w:hyperlink w:anchor="_Toc508004744" w:history="1">
        <w:r w:rsidR="00FB6E91" w:rsidRPr="00B8343A">
          <w:rPr>
            <w:rStyle w:val="Hyperlink"/>
            <w:noProof/>
          </w:rPr>
          <w:t>1</w:t>
        </w:r>
        <w:r w:rsidR="00FB6E91">
          <w:rPr>
            <w:rFonts w:asciiTheme="minorHAnsi" w:eastAsiaTheme="minorEastAsia" w:hAnsiTheme="minorHAnsi" w:cstheme="minorBidi"/>
            <w:b w:val="0"/>
            <w:bCs w:val="0"/>
            <w:noProof/>
            <w:szCs w:val="22"/>
          </w:rPr>
          <w:tab/>
        </w:r>
        <w:r w:rsidR="00FB6E91" w:rsidRPr="00B8343A">
          <w:rPr>
            <w:rStyle w:val="Hyperlink"/>
            <w:noProof/>
          </w:rPr>
          <w:t>Introduction</w:t>
        </w:r>
        <w:r w:rsidR="00FB6E91">
          <w:rPr>
            <w:noProof/>
            <w:webHidden/>
          </w:rPr>
          <w:tab/>
        </w:r>
        <w:r w:rsidR="00FB6E91">
          <w:rPr>
            <w:noProof/>
            <w:webHidden/>
          </w:rPr>
          <w:fldChar w:fldCharType="begin"/>
        </w:r>
        <w:r w:rsidR="00FB6E91">
          <w:rPr>
            <w:noProof/>
            <w:webHidden/>
          </w:rPr>
          <w:instrText xml:space="preserve"> PAGEREF _Toc508004744 \h </w:instrText>
        </w:r>
        <w:r w:rsidR="00FB6E91">
          <w:rPr>
            <w:noProof/>
            <w:webHidden/>
          </w:rPr>
        </w:r>
        <w:r w:rsidR="00FB6E91">
          <w:rPr>
            <w:noProof/>
            <w:webHidden/>
          </w:rPr>
          <w:fldChar w:fldCharType="separate"/>
        </w:r>
        <w:r w:rsidR="00FB6E91">
          <w:rPr>
            <w:noProof/>
            <w:webHidden/>
          </w:rPr>
          <w:t>1</w:t>
        </w:r>
        <w:r w:rsidR="00FB6E91">
          <w:rPr>
            <w:noProof/>
            <w:webHidden/>
          </w:rPr>
          <w:fldChar w:fldCharType="end"/>
        </w:r>
      </w:hyperlink>
    </w:p>
    <w:p w14:paraId="4DE61C60" w14:textId="3F44F41E"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45" w:history="1">
        <w:r w:rsidR="00FB6E91" w:rsidRPr="00B8343A">
          <w:rPr>
            <w:rStyle w:val="Hyperlink"/>
            <w:noProof/>
          </w:rPr>
          <w:t>1.1</w:t>
        </w:r>
        <w:r w:rsidR="00FB6E91">
          <w:rPr>
            <w:rFonts w:asciiTheme="minorHAnsi" w:eastAsiaTheme="minorEastAsia" w:hAnsiTheme="minorHAnsi" w:cstheme="minorBidi"/>
            <w:b w:val="0"/>
            <w:noProof/>
            <w:sz w:val="22"/>
            <w:szCs w:val="22"/>
          </w:rPr>
          <w:tab/>
        </w:r>
        <w:r w:rsidR="00FB6E91" w:rsidRPr="00B8343A">
          <w:rPr>
            <w:rStyle w:val="Hyperlink"/>
            <w:noProof/>
          </w:rPr>
          <w:t>Purpose</w:t>
        </w:r>
        <w:r w:rsidR="00FB6E91">
          <w:rPr>
            <w:noProof/>
            <w:webHidden/>
          </w:rPr>
          <w:tab/>
        </w:r>
        <w:r w:rsidR="00FB6E91">
          <w:rPr>
            <w:noProof/>
            <w:webHidden/>
          </w:rPr>
          <w:fldChar w:fldCharType="begin"/>
        </w:r>
        <w:r w:rsidR="00FB6E91">
          <w:rPr>
            <w:noProof/>
            <w:webHidden/>
          </w:rPr>
          <w:instrText xml:space="preserve"> PAGEREF _Toc508004745 \h </w:instrText>
        </w:r>
        <w:r w:rsidR="00FB6E91">
          <w:rPr>
            <w:noProof/>
            <w:webHidden/>
          </w:rPr>
        </w:r>
        <w:r w:rsidR="00FB6E91">
          <w:rPr>
            <w:noProof/>
            <w:webHidden/>
          </w:rPr>
          <w:fldChar w:fldCharType="separate"/>
        </w:r>
        <w:r w:rsidR="00FB6E91">
          <w:rPr>
            <w:noProof/>
            <w:webHidden/>
          </w:rPr>
          <w:t>1</w:t>
        </w:r>
        <w:r w:rsidR="00FB6E91">
          <w:rPr>
            <w:noProof/>
            <w:webHidden/>
          </w:rPr>
          <w:fldChar w:fldCharType="end"/>
        </w:r>
      </w:hyperlink>
    </w:p>
    <w:p w14:paraId="0FDB67BE" w14:textId="5D32CBAD"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46" w:history="1">
        <w:r w:rsidR="00FB6E91" w:rsidRPr="00B8343A">
          <w:rPr>
            <w:rStyle w:val="Hyperlink"/>
            <w:noProof/>
          </w:rPr>
          <w:t>1.2</w:t>
        </w:r>
        <w:r w:rsidR="00FB6E91">
          <w:rPr>
            <w:rFonts w:asciiTheme="minorHAnsi" w:eastAsiaTheme="minorEastAsia" w:hAnsiTheme="minorHAnsi" w:cstheme="minorBidi"/>
            <w:b w:val="0"/>
            <w:noProof/>
            <w:sz w:val="22"/>
            <w:szCs w:val="22"/>
          </w:rPr>
          <w:tab/>
        </w:r>
        <w:r w:rsidR="00FB6E91" w:rsidRPr="00B8343A">
          <w:rPr>
            <w:rStyle w:val="Hyperlink"/>
            <w:noProof/>
          </w:rPr>
          <w:t>Scope</w:t>
        </w:r>
        <w:r w:rsidR="00FB6E91">
          <w:rPr>
            <w:noProof/>
            <w:webHidden/>
          </w:rPr>
          <w:tab/>
        </w:r>
        <w:r w:rsidR="00FB6E91">
          <w:rPr>
            <w:noProof/>
            <w:webHidden/>
          </w:rPr>
          <w:fldChar w:fldCharType="begin"/>
        </w:r>
        <w:r w:rsidR="00FB6E91">
          <w:rPr>
            <w:noProof/>
            <w:webHidden/>
          </w:rPr>
          <w:instrText xml:space="preserve"> PAGEREF _Toc508004746 \h </w:instrText>
        </w:r>
        <w:r w:rsidR="00FB6E91">
          <w:rPr>
            <w:noProof/>
            <w:webHidden/>
          </w:rPr>
        </w:r>
        <w:r w:rsidR="00FB6E91">
          <w:rPr>
            <w:noProof/>
            <w:webHidden/>
          </w:rPr>
          <w:fldChar w:fldCharType="separate"/>
        </w:r>
        <w:r w:rsidR="00FB6E91">
          <w:rPr>
            <w:noProof/>
            <w:webHidden/>
          </w:rPr>
          <w:t>1</w:t>
        </w:r>
        <w:r w:rsidR="00FB6E91">
          <w:rPr>
            <w:noProof/>
            <w:webHidden/>
          </w:rPr>
          <w:fldChar w:fldCharType="end"/>
        </w:r>
      </w:hyperlink>
    </w:p>
    <w:p w14:paraId="6F27A7D5" w14:textId="797933FE"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47" w:history="1">
        <w:r w:rsidR="00FB6E91" w:rsidRPr="00B8343A">
          <w:rPr>
            <w:rStyle w:val="Hyperlink"/>
            <w:noProof/>
          </w:rPr>
          <w:t>1.3</w:t>
        </w:r>
        <w:r w:rsidR="00FB6E91">
          <w:rPr>
            <w:rFonts w:asciiTheme="minorHAnsi" w:eastAsiaTheme="minorEastAsia" w:hAnsiTheme="minorHAnsi" w:cstheme="minorBidi"/>
            <w:b w:val="0"/>
            <w:noProof/>
            <w:sz w:val="22"/>
            <w:szCs w:val="22"/>
          </w:rPr>
          <w:tab/>
        </w:r>
        <w:r w:rsidR="00FB6E91" w:rsidRPr="00B8343A">
          <w:rPr>
            <w:rStyle w:val="Hyperlink"/>
            <w:noProof/>
          </w:rPr>
          <w:t>System Identification</w:t>
        </w:r>
        <w:r w:rsidR="00FB6E91">
          <w:rPr>
            <w:noProof/>
            <w:webHidden/>
          </w:rPr>
          <w:tab/>
        </w:r>
        <w:r w:rsidR="00FB6E91">
          <w:rPr>
            <w:noProof/>
            <w:webHidden/>
          </w:rPr>
          <w:fldChar w:fldCharType="begin"/>
        </w:r>
        <w:r w:rsidR="00FB6E91">
          <w:rPr>
            <w:noProof/>
            <w:webHidden/>
          </w:rPr>
          <w:instrText xml:space="preserve"> PAGEREF _Toc508004747 \h </w:instrText>
        </w:r>
        <w:r w:rsidR="00FB6E91">
          <w:rPr>
            <w:noProof/>
            <w:webHidden/>
          </w:rPr>
        </w:r>
        <w:r w:rsidR="00FB6E91">
          <w:rPr>
            <w:noProof/>
            <w:webHidden/>
          </w:rPr>
          <w:fldChar w:fldCharType="separate"/>
        </w:r>
        <w:r w:rsidR="00FB6E91">
          <w:rPr>
            <w:noProof/>
            <w:webHidden/>
          </w:rPr>
          <w:t>1</w:t>
        </w:r>
        <w:r w:rsidR="00FB6E91">
          <w:rPr>
            <w:noProof/>
            <w:webHidden/>
          </w:rPr>
          <w:fldChar w:fldCharType="end"/>
        </w:r>
      </w:hyperlink>
    </w:p>
    <w:p w14:paraId="5F5E7EFA" w14:textId="77D2E929"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48" w:history="1">
        <w:r w:rsidR="00FB6E91" w:rsidRPr="00B8343A">
          <w:rPr>
            <w:rStyle w:val="Hyperlink"/>
            <w:noProof/>
          </w:rPr>
          <w:t>1.3.1</w:t>
        </w:r>
        <w:r w:rsidR="00FB6E91">
          <w:rPr>
            <w:rFonts w:asciiTheme="minorHAnsi" w:eastAsiaTheme="minorEastAsia" w:hAnsiTheme="minorHAnsi" w:cstheme="minorBidi"/>
            <w:iCs w:val="0"/>
            <w:noProof/>
            <w:sz w:val="22"/>
            <w:szCs w:val="22"/>
          </w:rPr>
          <w:tab/>
        </w:r>
        <w:r w:rsidR="00FB6E91" w:rsidRPr="00B8343A">
          <w:rPr>
            <w:rStyle w:val="Hyperlink"/>
            <w:noProof/>
          </w:rPr>
          <w:t>MCCF EDI TAS eBilling</w:t>
        </w:r>
        <w:r w:rsidR="00FB6E91">
          <w:rPr>
            <w:noProof/>
            <w:webHidden/>
          </w:rPr>
          <w:tab/>
        </w:r>
        <w:r w:rsidR="00FB6E91">
          <w:rPr>
            <w:noProof/>
            <w:webHidden/>
          </w:rPr>
          <w:fldChar w:fldCharType="begin"/>
        </w:r>
        <w:r w:rsidR="00FB6E91">
          <w:rPr>
            <w:noProof/>
            <w:webHidden/>
          </w:rPr>
          <w:instrText xml:space="preserve"> PAGEREF _Toc508004748 \h </w:instrText>
        </w:r>
        <w:r w:rsidR="00FB6E91">
          <w:rPr>
            <w:noProof/>
            <w:webHidden/>
          </w:rPr>
        </w:r>
        <w:r w:rsidR="00FB6E91">
          <w:rPr>
            <w:noProof/>
            <w:webHidden/>
          </w:rPr>
          <w:fldChar w:fldCharType="separate"/>
        </w:r>
        <w:r w:rsidR="00FB6E91">
          <w:rPr>
            <w:noProof/>
            <w:webHidden/>
          </w:rPr>
          <w:t>1</w:t>
        </w:r>
        <w:r w:rsidR="00FB6E91">
          <w:rPr>
            <w:noProof/>
            <w:webHidden/>
          </w:rPr>
          <w:fldChar w:fldCharType="end"/>
        </w:r>
      </w:hyperlink>
    </w:p>
    <w:p w14:paraId="473A2C8A" w14:textId="560F232F"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49" w:history="1">
        <w:r w:rsidR="00FB6E91" w:rsidRPr="00B8343A">
          <w:rPr>
            <w:rStyle w:val="Hyperlink"/>
            <w:noProof/>
          </w:rPr>
          <w:t>1.3.2</w:t>
        </w:r>
        <w:r w:rsidR="00FB6E91">
          <w:rPr>
            <w:rFonts w:asciiTheme="minorHAnsi" w:eastAsiaTheme="minorEastAsia" w:hAnsiTheme="minorHAnsi" w:cstheme="minorBidi"/>
            <w:iCs w:val="0"/>
            <w:noProof/>
            <w:sz w:val="22"/>
            <w:szCs w:val="22"/>
          </w:rPr>
          <w:tab/>
        </w:r>
        <w:r w:rsidR="00FB6E91" w:rsidRPr="00B8343A">
          <w:rPr>
            <w:rStyle w:val="Hyperlink"/>
            <w:noProof/>
          </w:rPr>
          <w:t>FSC</w:t>
        </w:r>
        <w:r w:rsidR="00FB6E91">
          <w:rPr>
            <w:noProof/>
            <w:webHidden/>
          </w:rPr>
          <w:tab/>
        </w:r>
        <w:r w:rsidR="00FB6E91">
          <w:rPr>
            <w:noProof/>
            <w:webHidden/>
          </w:rPr>
          <w:fldChar w:fldCharType="begin"/>
        </w:r>
        <w:r w:rsidR="00FB6E91">
          <w:rPr>
            <w:noProof/>
            <w:webHidden/>
          </w:rPr>
          <w:instrText xml:space="preserve"> PAGEREF _Toc508004749 \h </w:instrText>
        </w:r>
        <w:r w:rsidR="00FB6E91">
          <w:rPr>
            <w:noProof/>
            <w:webHidden/>
          </w:rPr>
        </w:r>
        <w:r w:rsidR="00FB6E91">
          <w:rPr>
            <w:noProof/>
            <w:webHidden/>
          </w:rPr>
          <w:fldChar w:fldCharType="separate"/>
        </w:r>
        <w:r w:rsidR="00FB6E91">
          <w:rPr>
            <w:noProof/>
            <w:webHidden/>
          </w:rPr>
          <w:t>2</w:t>
        </w:r>
        <w:r w:rsidR="00FB6E91">
          <w:rPr>
            <w:noProof/>
            <w:webHidden/>
          </w:rPr>
          <w:fldChar w:fldCharType="end"/>
        </w:r>
      </w:hyperlink>
    </w:p>
    <w:p w14:paraId="1DCB7D4E" w14:textId="2881D827"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50" w:history="1">
        <w:r w:rsidR="00FB6E91" w:rsidRPr="00B8343A">
          <w:rPr>
            <w:rStyle w:val="Hyperlink"/>
            <w:noProof/>
          </w:rPr>
          <w:t>1.4</w:t>
        </w:r>
        <w:r w:rsidR="00FB6E91">
          <w:rPr>
            <w:rFonts w:asciiTheme="minorHAnsi" w:eastAsiaTheme="minorEastAsia" w:hAnsiTheme="minorHAnsi" w:cstheme="minorBidi"/>
            <w:b w:val="0"/>
            <w:noProof/>
            <w:sz w:val="22"/>
            <w:szCs w:val="22"/>
          </w:rPr>
          <w:tab/>
        </w:r>
        <w:r w:rsidR="00FB6E91" w:rsidRPr="00B8343A">
          <w:rPr>
            <w:rStyle w:val="Hyperlink"/>
            <w:noProof/>
          </w:rPr>
          <w:t>Operational Agreement</w:t>
        </w:r>
        <w:r w:rsidR="00FB6E91">
          <w:rPr>
            <w:noProof/>
            <w:webHidden/>
          </w:rPr>
          <w:tab/>
        </w:r>
        <w:r w:rsidR="00FB6E91">
          <w:rPr>
            <w:noProof/>
            <w:webHidden/>
          </w:rPr>
          <w:fldChar w:fldCharType="begin"/>
        </w:r>
        <w:r w:rsidR="00FB6E91">
          <w:rPr>
            <w:noProof/>
            <w:webHidden/>
          </w:rPr>
          <w:instrText xml:space="preserve"> PAGEREF _Toc508004750 \h </w:instrText>
        </w:r>
        <w:r w:rsidR="00FB6E91">
          <w:rPr>
            <w:noProof/>
            <w:webHidden/>
          </w:rPr>
        </w:r>
        <w:r w:rsidR="00FB6E91">
          <w:rPr>
            <w:noProof/>
            <w:webHidden/>
          </w:rPr>
          <w:fldChar w:fldCharType="separate"/>
        </w:r>
        <w:r w:rsidR="00FB6E91">
          <w:rPr>
            <w:noProof/>
            <w:webHidden/>
          </w:rPr>
          <w:t>2</w:t>
        </w:r>
        <w:r w:rsidR="00FB6E91">
          <w:rPr>
            <w:noProof/>
            <w:webHidden/>
          </w:rPr>
          <w:fldChar w:fldCharType="end"/>
        </w:r>
      </w:hyperlink>
    </w:p>
    <w:p w14:paraId="2292E4A4" w14:textId="43674371" w:rsidR="00FB6E91" w:rsidRDefault="00516109">
      <w:pPr>
        <w:pStyle w:val="TOC1"/>
        <w:tabs>
          <w:tab w:val="left" w:pos="440"/>
          <w:tab w:val="right" w:leader="dot" w:pos="9350"/>
        </w:tabs>
        <w:rPr>
          <w:rFonts w:asciiTheme="minorHAnsi" w:eastAsiaTheme="minorEastAsia" w:hAnsiTheme="minorHAnsi" w:cstheme="minorBidi"/>
          <w:b w:val="0"/>
          <w:bCs w:val="0"/>
          <w:noProof/>
          <w:szCs w:val="22"/>
        </w:rPr>
      </w:pPr>
      <w:hyperlink w:anchor="_Toc508004751" w:history="1">
        <w:r w:rsidR="00FB6E91" w:rsidRPr="00B8343A">
          <w:rPr>
            <w:rStyle w:val="Hyperlink"/>
            <w:noProof/>
          </w:rPr>
          <w:t>2</w:t>
        </w:r>
        <w:r w:rsidR="00FB6E91">
          <w:rPr>
            <w:rFonts w:asciiTheme="minorHAnsi" w:eastAsiaTheme="minorEastAsia" w:hAnsiTheme="minorHAnsi" w:cstheme="minorBidi"/>
            <w:b w:val="0"/>
            <w:bCs w:val="0"/>
            <w:noProof/>
            <w:szCs w:val="22"/>
          </w:rPr>
          <w:tab/>
        </w:r>
        <w:r w:rsidR="00FB6E91" w:rsidRPr="00B8343A">
          <w:rPr>
            <w:rStyle w:val="Hyperlink"/>
            <w:noProof/>
          </w:rPr>
          <w:t>Interface Definition</w:t>
        </w:r>
        <w:r w:rsidR="00FB6E91">
          <w:rPr>
            <w:noProof/>
            <w:webHidden/>
          </w:rPr>
          <w:tab/>
        </w:r>
        <w:r w:rsidR="00FB6E91">
          <w:rPr>
            <w:noProof/>
            <w:webHidden/>
          </w:rPr>
          <w:fldChar w:fldCharType="begin"/>
        </w:r>
        <w:r w:rsidR="00FB6E91">
          <w:rPr>
            <w:noProof/>
            <w:webHidden/>
          </w:rPr>
          <w:instrText xml:space="preserve"> PAGEREF _Toc508004751 \h </w:instrText>
        </w:r>
        <w:r w:rsidR="00FB6E91">
          <w:rPr>
            <w:noProof/>
            <w:webHidden/>
          </w:rPr>
        </w:r>
        <w:r w:rsidR="00FB6E91">
          <w:rPr>
            <w:noProof/>
            <w:webHidden/>
          </w:rPr>
          <w:fldChar w:fldCharType="separate"/>
        </w:r>
        <w:r w:rsidR="00FB6E91">
          <w:rPr>
            <w:noProof/>
            <w:webHidden/>
          </w:rPr>
          <w:t>3</w:t>
        </w:r>
        <w:r w:rsidR="00FB6E91">
          <w:rPr>
            <w:noProof/>
            <w:webHidden/>
          </w:rPr>
          <w:fldChar w:fldCharType="end"/>
        </w:r>
      </w:hyperlink>
    </w:p>
    <w:p w14:paraId="785A301B" w14:textId="5E445525"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52" w:history="1">
        <w:r w:rsidR="00FB6E91" w:rsidRPr="00B8343A">
          <w:rPr>
            <w:rStyle w:val="Hyperlink"/>
            <w:noProof/>
          </w:rPr>
          <w:t>2.1</w:t>
        </w:r>
        <w:r w:rsidR="00FB6E91">
          <w:rPr>
            <w:rFonts w:asciiTheme="minorHAnsi" w:eastAsiaTheme="minorEastAsia" w:hAnsiTheme="minorHAnsi" w:cstheme="minorBidi"/>
            <w:b w:val="0"/>
            <w:noProof/>
            <w:sz w:val="22"/>
            <w:szCs w:val="22"/>
          </w:rPr>
          <w:tab/>
        </w:r>
        <w:r w:rsidR="00FB6E91" w:rsidRPr="00B8343A">
          <w:rPr>
            <w:rStyle w:val="Hyperlink"/>
            <w:noProof/>
          </w:rPr>
          <w:t>System Overview</w:t>
        </w:r>
        <w:r w:rsidR="00FB6E91">
          <w:rPr>
            <w:noProof/>
            <w:webHidden/>
          </w:rPr>
          <w:tab/>
        </w:r>
        <w:r w:rsidR="00FB6E91">
          <w:rPr>
            <w:noProof/>
            <w:webHidden/>
          </w:rPr>
          <w:fldChar w:fldCharType="begin"/>
        </w:r>
        <w:r w:rsidR="00FB6E91">
          <w:rPr>
            <w:noProof/>
            <w:webHidden/>
          </w:rPr>
          <w:instrText xml:space="preserve"> PAGEREF _Toc508004752 \h </w:instrText>
        </w:r>
        <w:r w:rsidR="00FB6E91">
          <w:rPr>
            <w:noProof/>
            <w:webHidden/>
          </w:rPr>
        </w:r>
        <w:r w:rsidR="00FB6E91">
          <w:rPr>
            <w:noProof/>
            <w:webHidden/>
          </w:rPr>
          <w:fldChar w:fldCharType="separate"/>
        </w:r>
        <w:r w:rsidR="00FB6E91">
          <w:rPr>
            <w:noProof/>
            <w:webHidden/>
          </w:rPr>
          <w:t>3</w:t>
        </w:r>
        <w:r w:rsidR="00FB6E91">
          <w:rPr>
            <w:noProof/>
            <w:webHidden/>
          </w:rPr>
          <w:fldChar w:fldCharType="end"/>
        </w:r>
      </w:hyperlink>
    </w:p>
    <w:p w14:paraId="36F4756B" w14:textId="697FCC13"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53" w:history="1">
        <w:r w:rsidR="00FB6E91" w:rsidRPr="00B8343A">
          <w:rPr>
            <w:rStyle w:val="Hyperlink"/>
            <w:noProof/>
          </w:rPr>
          <w:t>2.1.1</w:t>
        </w:r>
        <w:r w:rsidR="00FB6E91">
          <w:rPr>
            <w:rFonts w:asciiTheme="minorHAnsi" w:eastAsiaTheme="minorEastAsia" w:hAnsiTheme="minorHAnsi" w:cstheme="minorBidi"/>
            <w:iCs w:val="0"/>
            <w:noProof/>
            <w:sz w:val="22"/>
            <w:szCs w:val="22"/>
          </w:rPr>
          <w:tab/>
        </w:r>
        <w:r w:rsidR="00FB6E91" w:rsidRPr="00B8343A">
          <w:rPr>
            <w:rStyle w:val="Hyperlink"/>
            <w:noProof/>
          </w:rPr>
          <w:t>Overview Diagram</w:t>
        </w:r>
        <w:r w:rsidR="00FB6E91">
          <w:rPr>
            <w:noProof/>
            <w:webHidden/>
          </w:rPr>
          <w:tab/>
        </w:r>
        <w:r w:rsidR="00FB6E91">
          <w:rPr>
            <w:noProof/>
            <w:webHidden/>
          </w:rPr>
          <w:fldChar w:fldCharType="begin"/>
        </w:r>
        <w:r w:rsidR="00FB6E91">
          <w:rPr>
            <w:noProof/>
            <w:webHidden/>
          </w:rPr>
          <w:instrText xml:space="preserve"> PAGEREF _Toc508004753 \h </w:instrText>
        </w:r>
        <w:r w:rsidR="00FB6E91">
          <w:rPr>
            <w:noProof/>
            <w:webHidden/>
          </w:rPr>
        </w:r>
        <w:r w:rsidR="00FB6E91">
          <w:rPr>
            <w:noProof/>
            <w:webHidden/>
          </w:rPr>
          <w:fldChar w:fldCharType="separate"/>
        </w:r>
        <w:r w:rsidR="00FB6E91">
          <w:rPr>
            <w:noProof/>
            <w:webHidden/>
          </w:rPr>
          <w:t>4</w:t>
        </w:r>
        <w:r w:rsidR="00FB6E91">
          <w:rPr>
            <w:noProof/>
            <w:webHidden/>
          </w:rPr>
          <w:fldChar w:fldCharType="end"/>
        </w:r>
      </w:hyperlink>
    </w:p>
    <w:p w14:paraId="5B495C37" w14:textId="4681FC20"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54" w:history="1">
        <w:r w:rsidR="00FB6E91" w:rsidRPr="00B8343A">
          <w:rPr>
            <w:rStyle w:val="Hyperlink"/>
            <w:noProof/>
          </w:rPr>
          <w:t>2.2</w:t>
        </w:r>
        <w:r w:rsidR="00FB6E91">
          <w:rPr>
            <w:rFonts w:asciiTheme="minorHAnsi" w:eastAsiaTheme="minorEastAsia" w:hAnsiTheme="minorHAnsi" w:cstheme="minorBidi"/>
            <w:b w:val="0"/>
            <w:noProof/>
            <w:sz w:val="22"/>
            <w:szCs w:val="22"/>
          </w:rPr>
          <w:tab/>
        </w:r>
        <w:r w:rsidR="00FB6E91" w:rsidRPr="00B8343A">
          <w:rPr>
            <w:rStyle w:val="Hyperlink"/>
            <w:noProof/>
          </w:rPr>
          <w:t>Interface Overview</w:t>
        </w:r>
        <w:r w:rsidR="00FB6E91">
          <w:rPr>
            <w:noProof/>
            <w:webHidden/>
          </w:rPr>
          <w:tab/>
        </w:r>
        <w:r w:rsidR="00FB6E91">
          <w:rPr>
            <w:noProof/>
            <w:webHidden/>
          </w:rPr>
          <w:fldChar w:fldCharType="begin"/>
        </w:r>
        <w:r w:rsidR="00FB6E91">
          <w:rPr>
            <w:noProof/>
            <w:webHidden/>
          </w:rPr>
          <w:instrText xml:space="preserve"> PAGEREF _Toc508004754 \h </w:instrText>
        </w:r>
        <w:r w:rsidR="00FB6E91">
          <w:rPr>
            <w:noProof/>
            <w:webHidden/>
          </w:rPr>
        </w:r>
        <w:r w:rsidR="00FB6E91">
          <w:rPr>
            <w:noProof/>
            <w:webHidden/>
          </w:rPr>
          <w:fldChar w:fldCharType="separate"/>
        </w:r>
        <w:r w:rsidR="00FB6E91">
          <w:rPr>
            <w:noProof/>
            <w:webHidden/>
          </w:rPr>
          <w:t>5</w:t>
        </w:r>
        <w:r w:rsidR="00FB6E91">
          <w:rPr>
            <w:noProof/>
            <w:webHidden/>
          </w:rPr>
          <w:fldChar w:fldCharType="end"/>
        </w:r>
      </w:hyperlink>
    </w:p>
    <w:p w14:paraId="28639BB9" w14:textId="4092E3DA"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55" w:history="1">
        <w:r w:rsidR="00FB6E91" w:rsidRPr="00B8343A">
          <w:rPr>
            <w:rStyle w:val="Hyperlink"/>
            <w:noProof/>
          </w:rPr>
          <w:t>2.2.1</w:t>
        </w:r>
        <w:r w:rsidR="00FB6E91">
          <w:rPr>
            <w:rFonts w:asciiTheme="minorHAnsi" w:eastAsiaTheme="minorEastAsia" w:hAnsiTheme="minorHAnsi" w:cstheme="minorBidi"/>
            <w:iCs w:val="0"/>
            <w:noProof/>
            <w:sz w:val="22"/>
            <w:szCs w:val="22"/>
          </w:rPr>
          <w:tab/>
        </w:r>
        <w:r w:rsidR="00FB6E91" w:rsidRPr="00B8343A">
          <w:rPr>
            <w:rStyle w:val="Hyperlink"/>
            <w:noProof/>
          </w:rPr>
          <w:t>Connectivity between the systems</w:t>
        </w:r>
        <w:r w:rsidR="00FB6E91">
          <w:rPr>
            <w:noProof/>
            <w:webHidden/>
          </w:rPr>
          <w:tab/>
        </w:r>
        <w:r w:rsidR="00FB6E91">
          <w:rPr>
            <w:noProof/>
            <w:webHidden/>
          </w:rPr>
          <w:fldChar w:fldCharType="begin"/>
        </w:r>
        <w:r w:rsidR="00FB6E91">
          <w:rPr>
            <w:noProof/>
            <w:webHidden/>
          </w:rPr>
          <w:instrText xml:space="preserve"> PAGEREF _Toc508004755 \h </w:instrText>
        </w:r>
        <w:r w:rsidR="00FB6E91">
          <w:rPr>
            <w:noProof/>
            <w:webHidden/>
          </w:rPr>
        </w:r>
        <w:r w:rsidR="00FB6E91">
          <w:rPr>
            <w:noProof/>
            <w:webHidden/>
          </w:rPr>
          <w:fldChar w:fldCharType="separate"/>
        </w:r>
        <w:r w:rsidR="00FB6E91">
          <w:rPr>
            <w:noProof/>
            <w:webHidden/>
          </w:rPr>
          <w:t>6</w:t>
        </w:r>
        <w:r w:rsidR="00FB6E91">
          <w:rPr>
            <w:noProof/>
            <w:webHidden/>
          </w:rPr>
          <w:fldChar w:fldCharType="end"/>
        </w:r>
      </w:hyperlink>
    </w:p>
    <w:p w14:paraId="1059D7B6" w14:textId="336A80AF"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56" w:history="1">
        <w:r w:rsidR="00FB6E91" w:rsidRPr="00B8343A">
          <w:rPr>
            <w:rStyle w:val="Hyperlink"/>
            <w:noProof/>
          </w:rPr>
          <w:t>2.3</w:t>
        </w:r>
        <w:r w:rsidR="00FB6E91">
          <w:rPr>
            <w:rFonts w:asciiTheme="minorHAnsi" w:eastAsiaTheme="minorEastAsia" w:hAnsiTheme="minorHAnsi" w:cstheme="minorBidi"/>
            <w:b w:val="0"/>
            <w:noProof/>
            <w:sz w:val="22"/>
            <w:szCs w:val="22"/>
          </w:rPr>
          <w:tab/>
        </w:r>
        <w:r w:rsidR="00FB6E91" w:rsidRPr="00B8343A">
          <w:rPr>
            <w:rStyle w:val="Hyperlink"/>
            <w:noProof/>
          </w:rPr>
          <w:t>Operations</w:t>
        </w:r>
        <w:r w:rsidR="00FB6E91">
          <w:rPr>
            <w:noProof/>
            <w:webHidden/>
          </w:rPr>
          <w:tab/>
        </w:r>
        <w:r w:rsidR="00FB6E91">
          <w:rPr>
            <w:noProof/>
            <w:webHidden/>
          </w:rPr>
          <w:fldChar w:fldCharType="begin"/>
        </w:r>
        <w:r w:rsidR="00FB6E91">
          <w:rPr>
            <w:noProof/>
            <w:webHidden/>
          </w:rPr>
          <w:instrText xml:space="preserve"> PAGEREF _Toc508004756 \h </w:instrText>
        </w:r>
        <w:r w:rsidR="00FB6E91">
          <w:rPr>
            <w:noProof/>
            <w:webHidden/>
          </w:rPr>
        </w:r>
        <w:r w:rsidR="00FB6E91">
          <w:rPr>
            <w:noProof/>
            <w:webHidden/>
          </w:rPr>
          <w:fldChar w:fldCharType="separate"/>
        </w:r>
        <w:r w:rsidR="00FB6E91">
          <w:rPr>
            <w:noProof/>
            <w:webHidden/>
          </w:rPr>
          <w:t>6</w:t>
        </w:r>
        <w:r w:rsidR="00FB6E91">
          <w:rPr>
            <w:noProof/>
            <w:webHidden/>
          </w:rPr>
          <w:fldChar w:fldCharType="end"/>
        </w:r>
      </w:hyperlink>
    </w:p>
    <w:p w14:paraId="61B509E0" w14:textId="694863CF"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57" w:history="1">
        <w:r w:rsidR="00FB6E91" w:rsidRPr="00B8343A">
          <w:rPr>
            <w:rStyle w:val="Hyperlink"/>
            <w:noProof/>
          </w:rPr>
          <w:t>2.3.1</w:t>
        </w:r>
        <w:r w:rsidR="00FB6E91">
          <w:rPr>
            <w:rFonts w:asciiTheme="minorHAnsi" w:eastAsiaTheme="minorEastAsia" w:hAnsiTheme="minorHAnsi" w:cstheme="minorBidi"/>
            <w:iCs w:val="0"/>
            <w:noProof/>
            <w:sz w:val="22"/>
            <w:szCs w:val="22"/>
          </w:rPr>
          <w:tab/>
        </w:r>
        <w:r w:rsidR="00FB6E91" w:rsidRPr="00B8343A">
          <w:rPr>
            <w:rStyle w:val="Hyperlink"/>
            <w:noProof/>
          </w:rPr>
          <w:t>Data Extraction</w:t>
        </w:r>
        <w:r w:rsidR="00FB6E91">
          <w:rPr>
            <w:noProof/>
            <w:webHidden/>
          </w:rPr>
          <w:tab/>
        </w:r>
        <w:r w:rsidR="00FB6E91">
          <w:rPr>
            <w:noProof/>
            <w:webHidden/>
          </w:rPr>
          <w:fldChar w:fldCharType="begin"/>
        </w:r>
        <w:r w:rsidR="00FB6E91">
          <w:rPr>
            <w:noProof/>
            <w:webHidden/>
          </w:rPr>
          <w:instrText xml:space="preserve"> PAGEREF _Toc508004757 \h </w:instrText>
        </w:r>
        <w:r w:rsidR="00FB6E91">
          <w:rPr>
            <w:noProof/>
            <w:webHidden/>
          </w:rPr>
        </w:r>
        <w:r w:rsidR="00FB6E91">
          <w:rPr>
            <w:noProof/>
            <w:webHidden/>
          </w:rPr>
          <w:fldChar w:fldCharType="separate"/>
        </w:r>
        <w:r w:rsidR="00FB6E91">
          <w:rPr>
            <w:noProof/>
            <w:webHidden/>
          </w:rPr>
          <w:t>6</w:t>
        </w:r>
        <w:r w:rsidR="00FB6E91">
          <w:rPr>
            <w:noProof/>
            <w:webHidden/>
          </w:rPr>
          <w:fldChar w:fldCharType="end"/>
        </w:r>
      </w:hyperlink>
    </w:p>
    <w:p w14:paraId="7948CF62" w14:textId="0D9CA2F4"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58" w:history="1">
        <w:r w:rsidR="00FB6E91" w:rsidRPr="00B8343A">
          <w:rPr>
            <w:rStyle w:val="Hyperlink"/>
            <w:noProof/>
          </w:rPr>
          <w:t>2.3.2</w:t>
        </w:r>
        <w:r w:rsidR="00FB6E91">
          <w:rPr>
            <w:rFonts w:asciiTheme="minorHAnsi" w:eastAsiaTheme="minorEastAsia" w:hAnsiTheme="minorHAnsi" w:cstheme="minorBidi"/>
            <w:iCs w:val="0"/>
            <w:noProof/>
            <w:sz w:val="22"/>
            <w:szCs w:val="22"/>
          </w:rPr>
          <w:tab/>
        </w:r>
        <w:r w:rsidR="00FB6E91" w:rsidRPr="00B8343A">
          <w:rPr>
            <w:rStyle w:val="Hyperlink"/>
            <w:noProof/>
          </w:rPr>
          <w:t>Data Transformation</w:t>
        </w:r>
        <w:r w:rsidR="00FB6E91">
          <w:rPr>
            <w:noProof/>
            <w:webHidden/>
          </w:rPr>
          <w:tab/>
        </w:r>
        <w:r w:rsidR="00FB6E91">
          <w:rPr>
            <w:noProof/>
            <w:webHidden/>
          </w:rPr>
          <w:fldChar w:fldCharType="begin"/>
        </w:r>
        <w:r w:rsidR="00FB6E91">
          <w:rPr>
            <w:noProof/>
            <w:webHidden/>
          </w:rPr>
          <w:instrText xml:space="preserve"> PAGEREF _Toc508004758 \h </w:instrText>
        </w:r>
        <w:r w:rsidR="00FB6E91">
          <w:rPr>
            <w:noProof/>
            <w:webHidden/>
          </w:rPr>
        </w:r>
        <w:r w:rsidR="00FB6E91">
          <w:rPr>
            <w:noProof/>
            <w:webHidden/>
          </w:rPr>
          <w:fldChar w:fldCharType="separate"/>
        </w:r>
        <w:r w:rsidR="00FB6E91">
          <w:rPr>
            <w:noProof/>
            <w:webHidden/>
          </w:rPr>
          <w:t>6</w:t>
        </w:r>
        <w:r w:rsidR="00FB6E91">
          <w:rPr>
            <w:noProof/>
            <w:webHidden/>
          </w:rPr>
          <w:fldChar w:fldCharType="end"/>
        </w:r>
      </w:hyperlink>
    </w:p>
    <w:p w14:paraId="7948C9D9" w14:textId="77E81AC1"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59" w:history="1">
        <w:r w:rsidR="00FB6E91" w:rsidRPr="00B8343A">
          <w:rPr>
            <w:rStyle w:val="Hyperlink"/>
            <w:noProof/>
          </w:rPr>
          <w:t>2.3.3</w:t>
        </w:r>
        <w:r w:rsidR="00FB6E91">
          <w:rPr>
            <w:rFonts w:asciiTheme="minorHAnsi" w:eastAsiaTheme="minorEastAsia" w:hAnsiTheme="minorHAnsi" w:cstheme="minorBidi"/>
            <w:iCs w:val="0"/>
            <w:noProof/>
            <w:sz w:val="22"/>
            <w:szCs w:val="22"/>
          </w:rPr>
          <w:tab/>
        </w:r>
        <w:r w:rsidR="00FB6E91" w:rsidRPr="00B8343A">
          <w:rPr>
            <w:rStyle w:val="Hyperlink"/>
            <w:noProof/>
          </w:rPr>
          <w:t>Sending/Receiving</w:t>
        </w:r>
        <w:r w:rsidR="00FB6E91">
          <w:rPr>
            <w:noProof/>
            <w:webHidden/>
          </w:rPr>
          <w:tab/>
        </w:r>
        <w:r w:rsidR="00FB6E91">
          <w:rPr>
            <w:noProof/>
            <w:webHidden/>
          </w:rPr>
          <w:fldChar w:fldCharType="begin"/>
        </w:r>
        <w:r w:rsidR="00FB6E91">
          <w:rPr>
            <w:noProof/>
            <w:webHidden/>
          </w:rPr>
          <w:instrText xml:space="preserve"> PAGEREF _Toc508004759 \h </w:instrText>
        </w:r>
        <w:r w:rsidR="00FB6E91">
          <w:rPr>
            <w:noProof/>
            <w:webHidden/>
          </w:rPr>
        </w:r>
        <w:r w:rsidR="00FB6E91">
          <w:rPr>
            <w:noProof/>
            <w:webHidden/>
          </w:rPr>
          <w:fldChar w:fldCharType="separate"/>
        </w:r>
        <w:r w:rsidR="00FB6E91">
          <w:rPr>
            <w:noProof/>
            <w:webHidden/>
          </w:rPr>
          <w:t>7</w:t>
        </w:r>
        <w:r w:rsidR="00FB6E91">
          <w:rPr>
            <w:noProof/>
            <w:webHidden/>
          </w:rPr>
          <w:fldChar w:fldCharType="end"/>
        </w:r>
      </w:hyperlink>
    </w:p>
    <w:p w14:paraId="787495B8" w14:textId="7E9B605A"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60" w:history="1">
        <w:r w:rsidR="00FB6E91" w:rsidRPr="00B8343A">
          <w:rPr>
            <w:rStyle w:val="Hyperlink"/>
            <w:noProof/>
          </w:rPr>
          <w:t>2.4</w:t>
        </w:r>
        <w:r w:rsidR="00FB6E91">
          <w:rPr>
            <w:rFonts w:asciiTheme="minorHAnsi" w:eastAsiaTheme="minorEastAsia" w:hAnsiTheme="minorHAnsi" w:cstheme="minorBidi"/>
            <w:b w:val="0"/>
            <w:noProof/>
            <w:sz w:val="22"/>
            <w:szCs w:val="22"/>
          </w:rPr>
          <w:tab/>
        </w:r>
        <w:r w:rsidR="00FB6E91" w:rsidRPr="00B8343A">
          <w:rPr>
            <w:rStyle w:val="Hyperlink"/>
            <w:noProof/>
          </w:rPr>
          <w:t>Data Transfer</w:t>
        </w:r>
        <w:r w:rsidR="00FB6E91">
          <w:rPr>
            <w:noProof/>
            <w:webHidden/>
          </w:rPr>
          <w:tab/>
        </w:r>
        <w:r w:rsidR="00FB6E91">
          <w:rPr>
            <w:noProof/>
            <w:webHidden/>
          </w:rPr>
          <w:fldChar w:fldCharType="begin"/>
        </w:r>
        <w:r w:rsidR="00FB6E91">
          <w:rPr>
            <w:noProof/>
            <w:webHidden/>
          </w:rPr>
          <w:instrText xml:space="preserve"> PAGEREF _Toc508004760 \h </w:instrText>
        </w:r>
        <w:r w:rsidR="00FB6E91">
          <w:rPr>
            <w:noProof/>
            <w:webHidden/>
          </w:rPr>
        </w:r>
        <w:r w:rsidR="00FB6E91">
          <w:rPr>
            <w:noProof/>
            <w:webHidden/>
          </w:rPr>
          <w:fldChar w:fldCharType="separate"/>
        </w:r>
        <w:r w:rsidR="00FB6E91">
          <w:rPr>
            <w:noProof/>
            <w:webHidden/>
          </w:rPr>
          <w:t>7</w:t>
        </w:r>
        <w:r w:rsidR="00FB6E91">
          <w:rPr>
            <w:noProof/>
            <w:webHidden/>
          </w:rPr>
          <w:fldChar w:fldCharType="end"/>
        </w:r>
      </w:hyperlink>
    </w:p>
    <w:p w14:paraId="2BA0B8D8" w14:textId="411F9BB7"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61" w:history="1">
        <w:r w:rsidR="00FB6E91" w:rsidRPr="00B8343A">
          <w:rPr>
            <w:rStyle w:val="Hyperlink"/>
            <w:noProof/>
          </w:rPr>
          <w:t>2.5</w:t>
        </w:r>
        <w:r w:rsidR="00FB6E91">
          <w:rPr>
            <w:rFonts w:asciiTheme="minorHAnsi" w:eastAsiaTheme="minorEastAsia" w:hAnsiTheme="minorHAnsi" w:cstheme="minorBidi"/>
            <w:b w:val="0"/>
            <w:noProof/>
            <w:sz w:val="22"/>
            <w:szCs w:val="22"/>
          </w:rPr>
          <w:tab/>
        </w:r>
        <w:r w:rsidR="00FB6E91" w:rsidRPr="00B8343A">
          <w:rPr>
            <w:rStyle w:val="Hyperlink"/>
            <w:noProof/>
          </w:rPr>
          <w:t>Transaction Types</w:t>
        </w:r>
        <w:r w:rsidR="00FB6E91">
          <w:rPr>
            <w:noProof/>
            <w:webHidden/>
          </w:rPr>
          <w:tab/>
        </w:r>
        <w:r w:rsidR="00FB6E91">
          <w:rPr>
            <w:noProof/>
            <w:webHidden/>
          </w:rPr>
          <w:fldChar w:fldCharType="begin"/>
        </w:r>
        <w:r w:rsidR="00FB6E91">
          <w:rPr>
            <w:noProof/>
            <w:webHidden/>
          </w:rPr>
          <w:instrText xml:space="preserve"> PAGEREF _Toc508004761 \h </w:instrText>
        </w:r>
        <w:r w:rsidR="00FB6E91">
          <w:rPr>
            <w:noProof/>
            <w:webHidden/>
          </w:rPr>
        </w:r>
        <w:r w:rsidR="00FB6E91">
          <w:rPr>
            <w:noProof/>
            <w:webHidden/>
          </w:rPr>
          <w:fldChar w:fldCharType="separate"/>
        </w:r>
        <w:r w:rsidR="00FB6E91">
          <w:rPr>
            <w:noProof/>
            <w:webHidden/>
          </w:rPr>
          <w:t>7</w:t>
        </w:r>
        <w:r w:rsidR="00FB6E91">
          <w:rPr>
            <w:noProof/>
            <w:webHidden/>
          </w:rPr>
          <w:fldChar w:fldCharType="end"/>
        </w:r>
      </w:hyperlink>
    </w:p>
    <w:p w14:paraId="4FDFF9D4" w14:textId="2CBBC6A0"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62" w:history="1">
        <w:r w:rsidR="00FB6E91" w:rsidRPr="00B8343A">
          <w:rPr>
            <w:rStyle w:val="Hyperlink"/>
            <w:noProof/>
          </w:rPr>
          <w:t>2.6</w:t>
        </w:r>
        <w:r w:rsidR="00FB6E91">
          <w:rPr>
            <w:rFonts w:asciiTheme="minorHAnsi" w:eastAsiaTheme="minorEastAsia" w:hAnsiTheme="minorHAnsi" w:cstheme="minorBidi"/>
            <w:b w:val="0"/>
            <w:noProof/>
            <w:sz w:val="22"/>
            <w:szCs w:val="22"/>
          </w:rPr>
          <w:tab/>
        </w:r>
        <w:r w:rsidR="00FB6E91" w:rsidRPr="00B8343A">
          <w:rPr>
            <w:rStyle w:val="Hyperlink"/>
            <w:noProof/>
          </w:rPr>
          <w:t>Data Exchanges</w:t>
        </w:r>
        <w:r w:rsidR="00FB6E91">
          <w:rPr>
            <w:noProof/>
            <w:webHidden/>
          </w:rPr>
          <w:tab/>
        </w:r>
        <w:r w:rsidR="00FB6E91">
          <w:rPr>
            <w:noProof/>
            <w:webHidden/>
          </w:rPr>
          <w:fldChar w:fldCharType="begin"/>
        </w:r>
        <w:r w:rsidR="00FB6E91">
          <w:rPr>
            <w:noProof/>
            <w:webHidden/>
          </w:rPr>
          <w:instrText xml:space="preserve"> PAGEREF _Toc508004762 \h </w:instrText>
        </w:r>
        <w:r w:rsidR="00FB6E91">
          <w:rPr>
            <w:noProof/>
            <w:webHidden/>
          </w:rPr>
        </w:r>
        <w:r w:rsidR="00FB6E91">
          <w:rPr>
            <w:noProof/>
            <w:webHidden/>
          </w:rPr>
          <w:fldChar w:fldCharType="separate"/>
        </w:r>
        <w:r w:rsidR="00FB6E91">
          <w:rPr>
            <w:noProof/>
            <w:webHidden/>
          </w:rPr>
          <w:t>7</w:t>
        </w:r>
        <w:r w:rsidR="00FB6E91">
          <w:rPr>
            <w:noProof/>
            <w:webHidden/>
          </w:rPr>
          <w:fldChar w:fldCharType="end"/>
        </w:r>
      </w:hyperlink>
    </w:p>
    <w:p w14:paraId="5E801F2B" w14:textId="300E887B"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63" w:history="1">
        <w:r w:rsidR="00FB6E91" w:rsidRPr="00B8343A">
          <w:rPr>
            <w:rStyle w:val="Hyperlink"/>
            <w:noProof/>
          </w:rPr>
          <w:t>2.6.1</w:t>
        </w:r>
        <w:r w:rsidR="00FB6E91">
          <w:rPr>
            <w:rFonts w:asciiTheme="minorHAnsi" w:eastAsiaTheme="minorEastAsia" w:hAnsiTheme="minorHAnsi" w:cstheme="minorBidi"/>
            <w:iCs w:val="0"/>
            <w:noProof/>
            <w:sz w:val="22"/>
            <w:szCs w:val="22"/>
          </w:rPr>
          <w:tab/>
        </w:r>
        <w:r w:rsidR="00FB6E91" w:rsidRPr="00B8343A">
          <w:rPr>
            <w:rStyle w:val="Hyperlink"/>
            <w:noProof/>
          </w:rPr>
          <w:t>FHIR Based Resources</w:t>
        </w:r>
        <w:r w:rsidR="00FB6E91">
          <w:rPr>
            <w:noProof/>
            <w:webHidden/>
          </w:rPr>
          <w:tab/>
        </w:r>
        <w:r w:rsidR="00FB6E91">
          <w:rPr>
            <w:noProof/>
            <w:webHidden/>
          </w:rPr>
          <w:fldChar w:fldCharType="begin"/>
        </w:r>
        <w:r w:rsidR="00FB6E91">
          <w:rPr>
            <w:noProof/>
            <w:webHidden/>
          </w:rPr>
          <w:instrText xml:space="preserve"> PAGEREF _Toc508004763 \h </w:instrText>
        </w:r>
        <w:r w:rsidR="00FB6E91">
          <w:rPr>
            <w:noProof/>
            <w:webHidden/>
          </w:rPr>
        </w:r>
        <w:r w:rsidR="00FB6E91">
          <w:rPr>
            <w:noProof/>
            <w:webHidden/>
          </w:rPr>
          <w:fldChar w:fldCharType="separate"/>
        </w:r>
        <w:r w:rsidR="00FB6E91">
          <w:rPr>
            <w:noProof/>
            <w:webHidden/>
          </w:rPr>
          <w:t>7</w:t>
        </w:r>
        <w:r w:rsidR="00FB6E91">
          <w:rPr>
            <w:noProof/>
            <w:webHidden/>
          </w:rPr>
          <w:fldChar w:fldCharType="end"/>
        </w:r>
      </w:hyperlink>
    </w:p>
    <w:p w14:paraId="743896B3" w14:textId="44FB71C6"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64" w:history="1">
        <w:r w:rsidR="00FB6E91" w:rsidRPr="00B8343A">
          <w:rPr>
            <w:rStyle w:val="Hyperlink"/>
            <w:noProof/>
          </w:rPr>
          <w:t>2.6.2</w:t>
        </w:r>
        <w:r w:rsidR="00FB6E91">
          <w:rPr>
            <w:rFonts w:asciiTheme="minorHAnsi" w:eastAsiaTheme="minorEastAsia" w:hAnsiTheme="minorHAnsi" w:cstheme="minorBidi"/>
            <w:iCs w:val="0"/>
            <w:noProof/>
            <w:sz w:val="22"/>
            <w:szCs w:val="22"/>
          </w:rPr>
          <w:tab/>
        </w:r>
        <w:r w:rsidR="00FB6E91" w:rsidRPr="00B8343A">
          <w:rPr>
            <w:rStyle w:val="Hyperlink"/>
            <w:noProof/>
          </w:rPr>
          <w:t>JSON Format</w:t>
        </w:r>
        <w:r w:rsidR="00FB6E91">
          <w:rPr>
            <w:noProof/>
            <w:webHidden/>
          </w:rPr>
          <w:tab/>
        </w:r>
        <w:r w:rsidR="00FB6E91">
          <w:rPr>
            <w:noProof/>
            <w:webHidden/>
          </w:rPr>
          <w:fldChar w:fldCharType="begin"/>
        </w:r>
        <w:r w:rsidR="00FB6E91">
          <w:rPr>
            <w:noProof/>
            <w:webHidden/>
          </w:rPr>
          <w:instrText xml:space="preserve"> PAGEREF _Toc508004764 \h </w:instrText>
        </w:r>
        <w:r w:rsidR="00FB6E91">
          <w:rPr>
            <w:noProof/>
            <w:webHidden/>
          </w:rPr>
        </w:r>
        <w:r w:rsidR="00FB6E91">
          <w:rPr>
            <w:noProof/>
            <w:webHidden/>
          </w:rPr>
          <w:fldChar w:fldCharType="separate"/>
        </w:r>
        <w:r w:rsidR="00FB6E91">
          <w:rPr>
            <w:noProof/>
            <w:webHidden/>
          </w:rPr>
          <w:t>10</w:t>
        </w:r>
        <w:r w:rsidR="00FB6E91">
          <w:rPr>
            <w:noProof/>
            <w:webHidden/>
          </w:rPr>
          <w:fldChar w:fldCharType="end"/>
        </w:r>
      </w:hyperlink>
    </w:p>
    <w:p w14:paraId="39FA4850" w14:textId="07A93414"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65" w:history="1">
        <w:r w:rsidR="00FB6E91" w:rsidRPr="00B8343A">
          <w:rPr>
            <w:rStyle w:val="Hyperlink"/>
            <w:noProof/>
          </w:rPr>
          <w:t>2.6.3</w:t>
        </w:r>
        <w:r w:rsidR="00FB6E91">
          <w:rPr>
            <w:rFonts w:asciiTheme="minorHAnsi" w:eastAsiaTheme="minorEastAsia" w:hAnsiTheme="minorHAnsi" w:cstheme="minorBidi"/>
            <w:iCs w:val="0"/>
            <w:noProof/>
            <w:sz w:val="22"/>
            <w:szCs w:val="22"/>
          </w:rPr>
          <w:tab/>
        </w:r>
        <w:r w:rsidR="00FB6E91" w:rsidRPr="00B8343A">
          <w:rPr>
            <w:rStyle w:val="Hyperlink"/>
            <w:noProof/>
          </w:rPr>
          <w:t>Bundle Definition</w:t>
        </w:r>
        <w:r w:rsidR="00FB6E91">
          <w:rPr>
            <w:noProof/>
            <w:webHidden/>
          </w:rPr>
          <w:tab/>
        </w:r>
        <w:r w:rsidR="00FB6E91">
          <w:rPr>
            <w:noProof/>
            <w:webHidden/>
          </w:rPr>
          <w:fldChar w:fldCharType="begin"/>
        </w:r>
        <w:r w:rsidR="00FB6E91">
          <w:rPr>
            <w:noProof/>
            <w:webHidden/>
          </w:rPr>
          <w:instrText xml:space="preserve"> PAGEREF _Toc508004765 \h </w:instrText>
        </w:r>
        <w:r w:rsidR="00FB6E91">
          <w:rPr>
            <w:noProof/>
            <w:webHidden/>
          </w:rPr>
        </w:r>
        <w:r w:rsidR="00FB6E91">
          <w:rPr>
            <w:noProof/>
            <w:webHidden/>
          </w:rPr>
          <w:fldChar w:fldCharType="separate"/>
        </w:r>
        <w:r w:rsidR="00FB6E91">
          <w:rPr>
            <w:noProof/>
            <w:webHidden/>
          </w:rPr>
          <w:t>10</w:t>
        </w:r>
        <w:r w:rsidR="00FB6E91">
          <w:rPr>
            <w:noProof/>
            <w:webHidden/>
          </w:rPr>
          <w:fldChar w:fldCharType="end"/>
        </w:r>
      </w:hyperlink>
    </w:p>
    <w:p w14:paraId="51B5057F" w14:textId="1EFB50F1"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66" w:history="1">
        <w:r w:rsidR="00FB6E91" w:rsidRPr="00B8343A">
          <w:rPr>
            <w:rStyle w:val="Hyperlink"/>
            <w:noProof/>
          </w:rPr>
          <w:t>2.7</w:t>
        </w:r>
        <w:r w:rsidR="00FB6E91">
          <w:rPr>
            <w:rFonts w:asciiTheme="minorHAnsi" w:eastAsiaTheme="minorEastAsia" w:hAnsiTheme="minorHAnsi" w:cstheme="minorBidi"/>
            <w:b w:val="0"/>
            <w:noProof/>
            <w:sz w:val="22"/>
            <w:szCs w:val="22"/>
          </w:rPr>
          <w:tab/>
        </w:r>
        <w:r w:rsidR="00FB6E91" w:rsidRPr="00B8343A">
          <w:rPr>
            <w:rStyle w:val="Hyperlink"/>
            <w:noProof/>
          </w:rPr>
          <w:t>Communications Methods</w:t>
        </w:r>
        <w:r w:rsidR="00FB6E91">
          <w:rPr>
            <w:noProof/>
            <w:webHidden/>
          </w:rPr>
          <w:tab/>
        </w:r>
        <w:r w:rsidR="00FB6E91">
          <w:rPr>
            <w:noProof/>
            <w:webHidden/>
          </w:rPr>
          <w:fldChar w:fldCharType="begin"/>
        </w:r>
        <w:r w:rsidR="00FB6E91">
          <w:rPr>
            <w:noProof/>
            <w:webHidden/>
          </w:rPr>
          <w:instrText xml:space="preserve"> PAGEREF _Toc508004766 \h </w:instrText>
        </w:r>
        <w:r w:rsidR="00FB6E91">
          <w:rPr>
            <w:noProof/>
            <w:webHidden/>
          </w:rPr>
        </w:r>
        <w:r w:rsidR="00FB6E91">
          <w:rPr>
            <w:noProof/>
            <w:webHidden/>
          </w:rPr>
          <w:fldChar w:fldCharType="separate"/>
        </w:r>
        <w:r w:rsidR="00FB6E91">
          <w:rPr>
            <w:noProof/>
            <w:webHidden/>
          </w:rPr>
          <w:t>12</w:t>
        </w:r>
        <w:r w:rsidR="00FB6E91">
          <w:rPr>
            <w:noProof/>
            <w:webHidden/>
          </w:rPr>
          <w:fldChar w:fldCharType="end"/>
        </w:r>
      </w:hyperlink>
    </w:p>
    <w:p w14:paraId="28A0AA36" w14:textId="3B914DC8"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67" w:history="1">
        <w:r w:rsidR="00FB6E91" w:rsidRPr="00B8343A">
          <w:rPr>
            <w:rStyle w:val="Hyperlink"/>
            <w:noProof/>
          </w:rPr>
          <w:t>2.7.1</w:t>
        </w:r>
        <w:r w:rsidR="00FB6E91">
          <w:rPr>
            <w:rFonts w:asciiTheme="minorHAnsi" w:eastAsiaTheme="minorEastAsia" w:hAnsiTheme="minorHAnsi" w:cstheme="minorBidi"/>
            <w:iCs w:val="0"/>
            <w:noProof/>
            <w:sz w:val="22"/>
            <w:szCs w:val="22"/>
          </w:rPr>
          <w:tab/>
        </w:r>
        <w:r w:rsidR="00FB6E91" w:rsidRPr="00B8343A">
          <w:rPr>
            <w:rStyle w:val="Hyperlink"/>
            <w:noProof/>
          </w:rPr>
          <w:t>Ports and Protocols</w:t>
        </w:r>
        <w:r w:rsidR="00FB6E91">
          <w:rPr>
            <w:noProof/>
            <w:webHidden/>
          </w:rPr>
          <w:tab/>
        </w:r>
        <w:r w:rsidR="00FB6E91">
          <w:rPr>
            <w:noProof/>
            <w:webHidden/>
          </w:rPr>
          <w:fldChar w:fldCharType="begin"/>
        </w:r>
        <w:r w:rsidR="00FB6E91">
          <w:rPr>
            <w:noProof/>
            <w:webHidden/>
          </w:rPr>
          <w:instrText xml:space="preserve"> PAGEREF _Toc508004767 \h </w:instrText>
        </w:r>
        <w:r w:rsidR="00FB6E91">
          <w:rPr>
            <w:noProof/>
            <w:webHidden/>
          </w:rPr>
        </w:r>
        <w:r w:rsidR="00FB6E91">
          <w:rPr>
            <w:noProof/>
            <w:webHidden/>
          </w:rPr>
          <w:fldChar w:fldCharType="separate"/>
        </w:r>
        <w:r w:rsidR="00FB6E91">
          <w:rPr>
            <w:noProof/>
            <w:webHidden/>
          </w:rPr>
          <w:t>12</w:t>
        </w:r>
        <w:r w:rsidR="00FB6E91">
          <w:rPr>
            <w:noProof/>
            <w:webHidden/>
          </w:rPr>
          <w:fldChar w:fldCharType="end"/>
        </w:r>
      </w:hyperlink>
    </w:p>
    <w:p w14:paraId="36AEA1A0" w14:textId="77B592DA"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68" w:history="1">
        <w:r w:rsidR="00FB6E91" w:rsidRPr="00B8343A">
          <w:rPr>
            <w:rStyle w:val="Hyperlink"/>
            <w:noProof/>
          </w:rPr>
          <w:t>2.7.2</w:t>
        </w:r>
        <w:r w:rsidR="00FB6E91">
          <w:rPr>
            <w:rFonts w:asciiTheme="minorHAnsi" w:eastAsiaTheme="minorEastAsia" w:hAnsiTheme="minorHAnsi" w:cstheme="minorBidi"/>
            <w:iCs w:val="0"/>
            <w:noProof/>
            <w:sz w:val="22"/>
            <w:szCs w:val="22"/>
          </w:rPr>
          <w:tab/>
        </w:r>
        <w:r w:rsidR="00FB6E91" w:rsidRPr="00B8343A">
          <w:rPr>
            <w:rStyle w:val="Hyperlink"/>
            <w:noProof/>
          </w:rPr>
          <w:t>ESB Configuration(s)</w:t>
        </w:r>
        <w:r w:rsidR="00FB6E91">
          <w:rPr>
            <w:noProof/>
            <w:webHidden/>
          </w:rPr>
          <w:tab/>
        </w:r>
        <w:r w:rsidR="00FB6E91">
          <w:rPr>
            <w:noProof/>
            <w:webHidden/>
          </w:rPr>
          <w:fldChar w:fldCharType="begin"/>
        </w:r>
        <w:r w:rsidR="00FB6E91">
          <w:rPr>
            <w:noProof/>
            <w:webHidden/>
          </w:rPr>
          <w:instrText xml:space="preserve"> PAGEREF _Toc508004768 \h </w:instrText>
        </w:r>
        <w:r w:rsidR="00FB6E91">
          <w:rPr>
            <w:noProof/>
            <w:webHidden/>
          </w:rPr>
        </w:r>
        <w:r w:rsidR="00FB6E91">
          <w:rPr>
            <w:noProof/>
            <w:webHidden/>
          </w:rPr>
          <w:fldChar w:fldCharType="separate"/>
        </w:r>
        <w:r w:rsidR="00FB6E91">
          <w:rPr>
            <w:noProof/>
            <w:webHidden/>
          </w:rPr>
          <w:t>12</w:t>
        </w:r>
        <w:r w:rsidR="00FB6E91">
          <w:rPr>
            <w:noProof/>
            <w:webHidden/>
          </w:rPr>
          <w:fldChar w:fldCharType="end"/>
        </w:r>
      </w:hyperlink>
    </w:p>
    <w:p w14:paraId="647B3FF4" w14:textId="7D8E03ED"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69" w:history="1">
        <w:r w:rsidR="00FB6E91" w:rsidRPr="00B8343A">
          <w:rPr>
            <w:rStyle w:val="Hyperlink"/>
            <w:noProof/>
          </w:rPr>
          <w:t>2.7.3</w:t>
        </w:r>
        <w:r w:rsidR="00FB6E91">
          <w:rPr>
            <w:rFonts w:asciiTheme="minorHAnsi" w:eastAsiaTheme="minorEastAsia" w:hAnsiTheme="minorHAnsi" w:cstheme="minorBidi"/>
            <w:iCs w:val="0"/>
            <w:noProof/>
            <w:sz w:val="22"/>
            <w:szCs w:val="22"/>
          </w:rPr>
          <w:tab/>
        </w:r>
        <w:r w:rsidR="00FB6E91" w:rsidRPr="00B8343A">
          <w:rPr>
            <w:rStyle w:val="Hyperlink"/>
            <w:noProof/>
          </w:rPr>
          <w:t>System Configuration</w:t>
        </w:r>
        <w:r w:rsidR="00FB6E91">
          <w:rPr>
            <w:noProof/>
            <w:webHidden/>
          </w:rPr>
          <w:tab/>
        </w:r>
        <w:r w:rsidR="00FB6E91">
          <w:rPr>
            <w:noProof/>
            <w:webHidden/>
          </w:rPr>
          <w:fldChar w:fldCharType="begin"/>
        </w:r>
        <w:r w:rsidR="00FB6E91">
          <w:rPr>
            <w:noProof/>
            <w:webHidden/>
          </w:rPr>
          <w:instrText xml:space="preserve"> PAGEREF _Toc508004769 \h </w:instrText>
        </w:r>
        <w:r w:rsidR="00FB6E91">
          <w:rPr>
            <w:noProof/>
            <w:webHidden/>
          </w:rPr>
        </w:r>
        <w:r w:rsidR="00FB6E91">
          <w:rPr>
            <w:noProof/>
            <w:webHidden/>
          </w:rPr>
          <w:fldChar w:fldCharType="separate"/>
        </w:r>
        <w:r w:rsidR="00FB6E91">
          <w:rPr>
            <w:noProof/>
            <w:webHidden/>
          </w:rPr>
          <w:t>13</w:t>
        </w:r>
        <w:r w:rsidR="00FB6E91">
          <w:rPr>
            <w:noProof/>
            <w:webHidden/>
          </w:rPr>
          <w:fldChar w:fldCharType="end"/>
        </w:r>
      </w:hyperlink>
    </w:p>
    <w:p w14:paraId="675162C2" w14:textId="118B2EAD"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70" w:history="1">
        <w:r w:rsidR="00FB6E91" w:rsidRPr="00B8343A">
          <w:rPr>
            <w:rStyle w:val="Hyperlink"/>
            <w:noProof/>
          </w:rPr>
          <w:t>2.8</w:t>
        </w:r>
        <w:r w:rsidR="00FB6E91">
          <w:rPr>
            <w:rFonts w:asciiTheme="minorHAnsi" w:eastAsiaTheme="minorEastAsia" w:hAnsiTheme="minorHAnsi" w:cstheme="minorBidi"/>
            <w:b w:val="0"/>
            <w:noProof/>
            <w:sz w:val="22"/>
            <w:szCs w:val="22"/>
          </w:rPr>
          <w:tab/>
        </w:r>
        <w:r w:rsidR="00FB6E91" w:rsidRPr="00B8343A">
          <w:rPr>
            <w:rStyle w:val="Hyperlink"/>
            <w:noProof/>
          </w:rPr>
          <w:t>Performance Requirements</w:t>
        </w:r>
        <w:r w:rsidR="00FB6E91">
          <w:rPr>
            <w:noProof/>
            <w:webHidden/>
          </w:rPr>
          <w:tab/>
        </w:r>
        <w:r w:rsidR="00FB6E91">
          <w:rPr>
            <w:noProof/>
            <w:webHidden/>
          </w:rPr>
          <w:fldChar w:fldCharType="begin"/>
        </w:r>
        <w:r w:rsidR="00FB6E91">
          <w:rPr>
            <w:noProof/>
            <w:webHidden/>
          </w:rPr>
          <w:instrText xml:space="preserve"> PAGEREF _Toc508004770 \h </w:instrText>
        </w:r>
        <w:r w:rsidR="00FB6E91">
          <w:rPr>
            <w:noProof/>
            <w:webHidden/>
          </w:rPr>
        </w:r>
        <w:r w:rsidR="00FB6E91">
          <w:rPr>
            <w:noProof/>
            <w:webHidden/>
          </w:rPr>
          <w:fldChar w:fldCharType="separate"/>
        </w:r>
        <w:r w:rsidR="00FB6E91">
          <w:rPr>
            <w:noProof/>
            <w:webHidden/>
          </w:rPr>
          <w:t>13</w:t>
        </w:r>
        <w:r w:rsidR="00FB6E91">
          <w:rPr>
            <w:noProof/>
            <w:webHidden/>
          </w:rPr>
          <w:fldChar w:fldCharType="end"/>
        </w:r>
      </w:hyperlink>
    </w:p>
    <w:p w14:paraId="384694A1" w14:textId="777E76BE"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71" w:history="1">
        <w:r w:rsidR="00FB6E91" w:rsidRPr="00B8343A">
          <w:rPr>
            <w:rStyle w:val="Hyperlink"/>
            <w:noProof/>
          </w:rPr>
          <w:t>2.9</w:t>
        </w:r>
        <w:r w:rsidR="00FB6E91">
          <w:rPr>
            <w:rFonts w:asciiTheme="minorHAnsi" w:eastAsiaTheme="minorEastAsia" w:hAnsiTheme="minorHAnsi" w:cstheme="minorBidi"/>
            <w:b w:val="0"/>
            <w:noProof/>
            <w:sz w:val="22"/>
            <w:szCs w:val="22"/>
          </w:rPr>
          <w:tab/>
        </w:r>
        <w:r w:rsidR="00FB6E91" w:rsidRPr="00B8343A">
          <w:rPr>
            <w:rStyle w:val="Hyperlink"/>
            <w:noProof/>
          </w:rPr>
          <w:t>Security</w:t>
        </w:r>
        <w:r w:rsidR="00FB6E91">
          <w:rPr>
            <w:noProof/>
            <w:webHidden/>
          </w:rPr>
          <w:tab/>
        </w:r>
        <w:r w:rsidR="00FB6E91">
          <w:rPr>
            <w:noProof/>
            <w:webHidden/>
          </w:rPr>
          <w:fldChar w:fldCharType="begin"/>
        </w:r>
        <w:r w:rsidR="00FB6E91">
          <w:rPr>
            <w:noProof/>
            <w:webHidden/>
          </w:rPr>
          <w:instrText xml:space="preserve"> PAGEREF _Toc508004771 \h </w:instrText>
        </w:r>
        <w:r w:rsidR="00FB6E91">
          <w:rPr>
            <w:noProof/>
            <w:webHidden/>
          </w:rPr>
        </w:r>
        <w:r w:rsidR="00FB6E91">
          <w:rPr>
            <w:noProof/>
            <w:webHidden/>
          </w:rPr>
          <w:fldChar w:fldCharType="separate"/>
        </w:r>
        <w:r w:rsidR="00FB6E91">
          <w:rPr>
            <w:noProof/>
            <w:webHidden/>
          </w:rPr>
          <w:t>13</w:t>
        </w:r>
        <w:r w:rsidR="00FB6E91">
          <w:rPr>
            <w:noProof/>
            <w:webHidden/>
          </w:rPr>
          <w:fldChar w:fldCharType="end"/>
        </w:r>
      </w:hyperlink>
    </w:p>
    <w:p w14:paraId="06C0AA66" w14:textId="2C3E24CD"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72" w:history="1">
        <w:r w:rsidR="00FB6E91" w:rsidRPr="00B8343A">
          <w:rPr>
            <w:rStyle w:val="Hyperlink"/>
            <w:noProof/>
          </w:rPr>
          <w:t>2.9.1</w:t>
        </w:r>
        <w:r w:rsidR="00FB6E91">
          <w:rPr>
            <w:rFonts w:asciiTheme="minorHAnsi" w:eastAsiaTheme="minorEastAsia" w:hAnsiTheme="minorHAnsi" w:cstheme="minorBidi"/>
            <w:iCs w:val="0"/>
            <w:noProof/>
            <w:sz w:val="22"/>
            <w:szCs w:val="22"/>
          </w:rPr>
          <w:tab/>
        </w:r>
        <w:r w:rsidR="00FB6E91" w:rsidRPr="00B8343A">
          <w:rPr>
            <w:rStyle w:val="Hyperlink"/>
            <w:noProof/>
          </w:rPr>
          <w:t>Is within the VA firewall</w:t>
        </w:r>
        <w:r w:rsidR="00FB6E91">
          <w:rPr>
            <w:noProof/>
            <w:webHidden/>
          </w:rPr>
          <w:tab/>
        </w:r>
        <w:r w:rsidR="00FB6E91">
          <w:rPr>
            <w:noProof/>
            <w:webHidden/>
          </w:rPr>
          <w:fldChar w:fldCharType="begin"/>
        </w:r>
        <w:r w:rsidR="00FB6E91">
          <w:rPr>
            <w:noProof/>
            <w:webHidden/>
          </w:rPr>
          <w:instrText xml:space="preserve"> PAGEREF _Toc508004772 \h </w:instrText>
        </w:r>
        <w:r w:rsidR="00FB6E91">
          <w:rPr>
            <w:noProof/>
            <w:webHidden/>
          </w:rPr>
        </w:r>
        <w:r w:rsidR="00FB6E91">
          <w:rPr>
            <w:noProof/>
            <w:webHidden/>
          </w:rPr>
          <w:fldChar w:fldCharType="separate"/>
        </w:r>
        <w:r w:rsidR="00FB6E91">
          <w:rPr>
            <w:noProof/>
            <w:webHidden/>
          </w:rPr>
          <w:t>13</w:t>
        </w:r>
        <w:r w:rsidR="00FB6E91">
          <w:rPr>
            <w:noProof/>
            <w:webHidden/>
          </w:rPr>
          <w:fldChar w:fldCharType="end"/>
        </w:r>
      </w:hyperlink>
    </w:p>
    <w:p w14:paraId="2855D097" w14:textId="30D344DA"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73" w:history="1">
        <w:r w:rsidR="00FB6E91" w:rsidRPr="00B8343A">
          <w:rPr>
            <w:rStyle w:val="Hyperlink"/>
            <w:noProof/>
          </w:rPr>
          <w:t>2.10</w:t>
        </w:r>
        <w:r w:rsidR="00FB6E91">
          <w:rPr>
            <w:rFonts w:asciiTheme="minorHAnsi" w:eastAsiaTheme="minorEastAsia" w:hAnsiTheme="minorHAnsi" w:cstheme="minorBidi"/>
            <w:b w:val="0"/>
            <w:noProof/>
            <w:sz w:val="22"/>
            <w:szCs w:val="22"/>
          </w:rPr>
          <w:tab/>
        </w:r>
        <w:r w:rsidR="00FB6E91" w:rsidRPr="00B8343A">
          <w:rPr>
            <w:rStyle w:val="Hyperlink"/>
            <w:noProof/>
          </w:rPr>
          <w:t>Testing Requirements</w:t>
        </w:r>
        <w:r w:rsidR="00FB6E91">
          <w:rPr>
            <w:noProof/>
            <w:webHidden/>
          </w:rPr>
          <w:tab/>
        </w:r>
        <w:r w:rsidR="00FB6E91">
          <w:rPr>
            <w:noProof/>
            <w:webHidden/>
          </w:rPr>
          <w:fldChar w:fldCharType="begin"/>
        </w:r>
        <w:r w:rsidR="00FB6E91">
          <w:rPr>
            <w:noProof/>
            <w:webHidden/>
          </w:rPr>
          <w:instrText xml:space="preserve"> PAGEREF _Toc508004773 \h </w:instrText>
        </w:r>
        <w:r w:rsidR="00FB6E91">
          <w:rPr>
            <w:noProof/>
            <w:webHidden/>
          </w:rPr>
        </w:r>
        <w:r w:rsidR="00FB6E91">
          <w:rPr>
            <w:noProof/>
            <w:webHidden/>
          </w:rPr>
          <w:fldChar w:fldCharType="separate"/>
        </w:r>
        <w:r w:rsidR="00FB6E91">
          <w:rPr>
            <w:noProof/>
            <w:webHidden/>
          </w:rPr>
          <w:t>13</w:t>
        </w:r>
        <w:r w:rsidR="00FB6E91">
          <w:rPr>
            <w:noProof/>
            <w:webHidden/>
          </w:rPr>
          <w:fldChar w:fldCharType="end"/>
        </w:r>
      </w:hyperlink>
    </w:p>
    <w:p w14:paraId="7F2FF9E8" w14:textId="514EB2F7"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74" w:history="1">
        <w:r w:rsidR="00FB6E91" w:rsidRPr="00B8343A">
          <w:rPr>
            <w:rStyle w:val="Hyperlink"/>
            <w:noProof/>
          </w:rPr>
          <w:t>2.10.1</w:t>
        </w:r>
        <w:r w:rsidR="00FB6E91">
          <w:rPr>
            <w:rFonts w:asciiTheme="minorHAnsi" w:eastAsiaTheme="minorEastAsia" w:hAnsiTheme="minorHAnsi" w:cstheme="minorBidi"/>
            <w:iCs w:val="0"/>
            <w:noProof/>
            <w:sz w:val="22"/>
            <w:szCs w:val="22"/>
          </w:rPr>
          <w:tab/>
        </w:r>
        <w:r w:rsidR="00FB6E91" w:rsidRPr="00B8343A">
          <w:rPr>
            <w:rStyle w:val="Hyperlink"/>
            <w:noProof/>
          </w:rPr>
          <w:t>Comparison of Data</w:t>
        </w:r>
        <w:r w:rsidR="00FB6E91">
          <w:rPr>
            <w:noProof/>
            <w:webHidden/>
          </w:rPr>
          <w:tab/>
        </w:r>
        <w:r w:rsidR="00FB6E91">
          <w:rPr>
            <w:noProof/>
            <w:webHidden/>
          </w:rPr>
          <w:fldChar w:fldCharType="begin"/>
        </w:r>
        <w:r w:rsidR="00FB6E91">
          <w:rPr>
            <w:noProof/>
            <w:webHidden/>
          </w:rPr>
          <w:instrText xml:space="preserve"> PAGEREF _Toc508004774 \h </w:instrText>
        </w:r>
        <w:r w:rsidR="00FB6E91">
          <w:rPr>
            <w:noProof/>
            <w:webHidden/>
          </w:rPr>
        </w:r>
        <w:r w:rsidR="00FB6E91">
          <w:rPr>
            <w:noProof/>
            <w:webHidden/>
          </w:rPr>
          <w:fldChar w:fldCharType="separate"/>
        </w:r>
        <w:r w:rsidR="00FB6E91">
          <w:rPr>
            <w:noProof/>
            <w:webHidden/>
          </w:rPr>
          <w:t>13</w:t>
        </w:r>
        <w:r w:rsidR="00FB6E91">
          <w:rPr>
            <w:noProof/>
            <w:webHidden/>
          </w:rPr>
          <w:fldChar w:fldCharType="end"/>
        </w:r>
      </w:hyperlink>
    </w:p>
    <w:p w14:paraId="6E933D4D" w14:textId="6BFD9EB8"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75" w:history="1">
        <w:r w:rsidR="00FB6E91" w:rsidRPr="00B8343A">
          <w:rPr>
            <w:rStyle w:val="Hyperlink"/>
            <w:noProof/>
          </w:rPr>
          <w:t>2.10.2</w:t>
        </w:r>
        <w:r w:rsidR="00FB6E91">
          <w:rPr>
            <w:rFonts w:asciiTheme="minorHAnsi" w:eastAsiaTheme="minorEastAsia" w:hAnsiTheme="minorHAnsi" w:cstheme="minorBidi"/>
            <w:iCs w:val="0"/>
            <w:noProof/>
            <w:sz w:val="22"/>
            <w:szCs w:val="22"/>
          </w:rPr>
          <w:tab/>
        </w:r>
        <w:r w:rsidR="00FB6E91" w:rsidRPr="00B8343A">
          <w:rPr>
            <w:rStyle w:val="Hyperlink"/>
            <w:noProof/>
          </w:rPr>
          <w:t>Completeness</w:t>
        </w:r>
        <w:r w:rsidR="00FB6E91">
          <w:rPr>
            <w:noProof/>
            <w:webHidden/>
          </w:rPr>
          <w:tab/>
        </w:r>
        <w:r w:rsidR="00FB6E91">
          <w:rPr>
            <w:noProof/>
            <w:webHidden/>
          </w:rPr>
          <w:fldChar w:fldCharType="begin"/>
        </w:r>
        <w:r w:rsidR="00FB6E91">
          <w:rPr>
            <w:noProof/>
            <w:webHidden/>
          </w:rPr>
          <w:instrText xml:space="preserve"> PAGEREF _Toc508004775 \h </w:instrText>
        </w:r>
        <w:r w:rsidR="00FB6E91">
          <w:rPr>
            <w:noProof/>
            <w:webHidden/>
          </w:rPr>
        </w:r>
        <w:r w:rsidR="00FB6E91">
          <w:rPr>
            <w:noProof/>
            <w:webHidden/>
          </w:rPr>
          <w:fldChar w:fldCharType="separate"/>
        </w:r>
        <w:r w:rsidR="00FB6E91">
          <w:rPr>
            <w:noProof/>
            <w:webHidden/>
          </w:rPr>
          <w:t>13</w:t>
        </w:r>
        <w:r w:rsidR="00FB6E91">
          <w:rPr>
            <w:noProof/>
            <w:webHidden/>
          </w:rPr>
          <w:fldChar w:fldCharType="end"/>
        </w:r>
      </w:hyperlink>
    </w:p>
    <w:p w14:paraId="21A3B546" w14:textId="4856B1B5"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76" w:history="1">
        <w:r w:rsidR="00FB6E91" w:rsidRPr="00B8343A">
          <w:rPr>
            <w:rStyle w:val="Hyperlink"/>
            <w:noProof/>
          </w:rPr>
          <w:t>2.11</w:t>
        </w:r>
        <w:r w:rsidR="00FB6E91">
          <w:rPr>
            <w:rFonts w:asciiTheme="minorHAnsi" w:eastAsiaTheme="minorEastAsia" w:hAnsiTheme="minorHAnsi" w:cstheme="minorBidi"/>
            <w:b w:val="0"/>
            <w:noProof/>
            <w:sz w:val="22"/>
            <w:szCs w:val="22"/>
          </w:rPr>
          <w:tab/>
        </w:r>
        <w:r w:rsidR="00FB6E91" w:rsidRPr="00B8343A">
          <w:rPr>
            <w:rStyle w:val="Hyperlink"/>
            <w:noProof/>
          </w:rPr>
          <w:t>Policies and Constraints</w:t>
        </w:r>
        <w:r w:rsidR="00FB6E91">
          <w:rPr>
            <w:noProof/>
            <w:webHidden/>
          </w:rPr>
          <w:tab/>
        </w:r>
        <w:r w:rsidR="00FB6E91">
          <w:rPr>
            <w:noProof/>
            <w:webHidden/>
          </w:rPr>
          <w:fldChar w:fldCharType="begin"/>
        </w:r>
        <w:r w:rsidR="00FB6E91">
          <w:rPr>
            <w:noProof/>
            <w:webHidden/>
          </w:rPr>
          <w:instrText xml:space="preserve"> PAGEREF _Toc508004776 \h </w:instrText>
        </w:r>
        <w:r w:rsidR="00FB6E91">
          <w:rPr>
            <w:noProof/>
            <w:webHidden/>
          </w:rPr>
        </w:r>
        <w:r w:rsidR="00FB6E91">
          <w:rPr>
            <w:noProof/>
            <w:webHidden/>
          </w:rPr>
          <w:fldChar w:fldCharType="separate"/>
        </w:r>
        <w:r w:rsidR="00FB6E91">
          <w:rPr>
            <w:noProof/>
            <w:webHidden/>
          </w:rPr>
          <w:t>13</w:t>
        </w:r>
        <w:r w:rsidR="00FB6E91">
          <w:rPr>
            <w:noProof/>
            <w:webHidden/>
          </w:rPr>
          <w:fldChar w:fldCharType="end"/>
        </w:r>
      </w:hyperlink>
    </w:p>
    <w:p w14:paraId="206E137A" w14:textId="11F37B00"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77" w:history="1">
        <w:r w:rsidR="00FB6E91" w:rsidRPr="00B8343A">
          <w:rPr>
            <w:rStyle w:val="Hyperlink"/>
            <w:noProof/>
          </w:rPr>
          <w:t>2.11.1</w:t>
        </w:r>
        <w:r w:rsidR="00FB6E91">
          <w:rPr>
            <w:rFonts w:asciiTheme="minorHAnsi" w:eastAsiaTheme="minorEastAsia" w:hAnsiTheme="minorHAnsi" w:cstheme="minorBidi"/>
            <w:iCs w:val="0"/>
            <w:noProof/>
            <w:sz w:val="22"/>
            <w:szCs w:val="22"/>
          </w:rPr>
          <w:tab/>
        </w:r>
        <w:r w:rsidR="00FB6E91" w:rsidRPr="00B8343A">
          <w:rPr>
            <w:rStyle w:val="Hyperlink"/>
            <w:noProof/>
          </w:rPr>
          <w:t>HIPAA Compliance</w:t>
        </w:r>
        <w:r w:rsidR="00FB6E91">
          <w:rPr>
            <w:noProof/>
            <w:webHidden/>
          </w:rPr>
          <w:tab/>
        </w:r>
        <w:r w:rsidR="00FB6E91">
          <w:rPr>
            <w:noProof/>
            <w:webHidden/>
          </w:rPr>
          <w:fldChar w:fldCharType="begin"/>
        </w:r>
        <w:r w:rsidR="00FB6E91">
          <w:rPr>
            <w:noProof/>
            <w:webHidden/>
          </w:rPr>
          <w:instrText xml:space="preserve"> PAGEREF _Toc508004777 \h </w:instrText>
        </w:r>
        <w:r w:rsidR="00FB6E91">
          <w:rPr>
            <w:noProof/>
            <w:webHidden/>
          </w:rPr>
        </w:r>
        <w:r w:rsidR="00FB6E91">
          <w:rPr>
            <w:noProof/>
            <w:webHidden/>
          </w:rPr>
          <w:fldChar w:fldCharType="separate"/>
        </w:r>
        <w:r w:rsidR="00FB6E91">
          <w:rPr>
            <w:noProof/>
            <w:webHidden/>
          </w:rPr>
          <w:t>13</w:t>
        </w:r>
        <w:r w:rsidR="00FB6E91">
          <w:rPr>
            <w:noProof/>
            <w:webHidden/>
          </w:rPr>
          <w:fldChar w:fldCharType="end"/>
        </w:r>
      </w:hyperlink>
    </w:p>
    <w:p w14:paraId="39EDE904" w14:textId="5D59C75B" w:rsidR="00FB6E91" w:rsidRDefault="00516109">
      <w:pPr>
        <w:pStyle w:val="TOC1"/>
        <w:tabs>
          <w:tab w:val="left" w:pos="440"/>
          <w:tab w:val="right" w:leader="dot" w:pos="9350"/>
        </w:tabs>
        <w:rPr>
          <w:rFonts w:asciiTheme="minorHAnsi" w:eastAsiaTheme="minorEastAsia" w:hAnsiTheme="minorHAnsi" w:cstheme="minorBidi"/>
          <w:b w:val="0"/>
          <w:bCs w:val="0"/>
          <w:noProof/>
          <w:szCs w:val="22"/>
        </w:rPr>
      </w:pPr>
      <w:hyperlink w:anchor="_Toc508004778" w:history="1">
        <w:r w:rsidR="00FB6E91" w:rsidRPr="00B8343A">
          <w:rPr>
            <w:rStyle w:val="Hyperlink"/>
            <w:noProof/>
          </w:rPr>
          <w:t>3</w:t>
        </w:r>
        <w:r w:rsidR="00FB6E91">
          <w:rPr>
            <w:rFonts w:asciiTheme="minorHAnsi" w:eastAsiaTheme="minorEastAsia" w:hAnsiTheme="minorHAnsi" w:cstheme="minorBidi"/>
            <w:b w:val="0"/>
            <w:bCs w:val="0"/>
            <w:noProof/>
            <w:szCs w:val="22"/>
          </w:rPr>
          <w:tab/>
        </w:r>
        <w:r w:rsidR="00FB6E91" w:rsidRPr="00B8343A">
          <w:rPr>
            <w:rStyle w:val="Hyperlink"/>
            <w:noProof/>
          </w:rPr>
          <w:t>Appendix A</w:t>
        </w:r>
        <w:r w:rsidR="00FB6E91">
          <w:rPr>
            <w:noProof/>
            <w:webHidden/>
          </w:rPr>
          <w:tab/>
        </w:r>
        <w:r w:rsidR="00FB6E91">
          <w:rPr>
            <w:noProof/>
            <w:webHidden/>
          </w:rPr>
          <w:fldChar w:fldCharType="begin"/>
        </w:r>
        <w:r w:rsidR="00FB6E91">
          <w:rPr>
            <w:noProof/>
            <w:webHidden/>
          </w:rPr>
          <w:instrText xml:space="preserve"> PAGEREF _Toc508004778 \h </w:instrText>
        </w:r>
        <w:r w:rsidR="00FB6E91">
          <w:rPr>
            <w:noProof/>
            <w:webHidden/>
          </w:rPr>
        </w:r>
        <w:r w:rsidR="00FB6E91">
          <w:rPr>
            <w:noProof/>
            <w:webHidden/>
          </w:rPr>
          <w:fldChar w:fldCharType="separate"/>
        </w:r>
        <w:r w:rsidR="00FB6E91">
          <w:rPr>
            <w:noProof/>
            <w:webHidden/>
          </w:rPr>
          <w:t>14</w:t>
        </w:r>
        <w:r w:rsidR="00FB6E91">
          <w:rPr>
            <w:noProof/>
            <w:webHidden/>
          </w:rPr>
          <w:fldChar w:fldCharType="end"/>
        </w:r>
      </w:hyperlink>
    </w:p>
    <w:p w14:paraId="7711130B" w14:textId="694482A3"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79" w:history="1">
        <w:r w:rsidR="00FB6E91" w:rsidRPr="00B8343A">
          <w:rPr>
            <w:rStyle w:val="Hyperlink"/>
            <w:noProof/>
          </w:rPr>
          <w:t>3.1</w:t>
        </w:r>
        <w:r w:rsidR="00FB6E91">
          <w:rPr>
            <w:rFonts w:asciiTheme="minorHAnsi" w:eastAsiaTheme="minorEastAsia" w:hAnsiTheme="minorHAnsi" w:cstheme="minorBidi"/>
            <w:b w:val="0"/>
            <w:noProof/>
            <w:sz w:val="22"/>
            <w:szCs w:val="22"/>
          </w:rPr>
          <w:tab/>
        </w:r>
        <w:r w:rsidR="00FB6E91" w:rsidRPr="00B8343A">
          <w:rPr>
            <w:rStyle w:val="Hyperlink"/>
            <w:noProof/>
          </w:rPr>
          <w:t>Data Elements</w:t>
        </w:r>
        <w:r w:rsidR="00FB6E91">
          <w:rPr>
            <w:noProof/>
            <w:webHidden/>
          </w:rPr>
          <w:tab/>
        </w:r>
        <w:r w:rsidR="00FB6E91">
          <w:rPr>
            <w:noProof/>
            <w:webHidden/>
          </w:rPr>
          <w:fldChar w:fldCharType="begin"/>
        </w:r>
        <w:r w:rsidR="00FB6E91">
          <w:rPr>
            <w:noProof/>
            <w:webHidden/>
          </w:rPr>
          <w:instrText xml:space="preserve"> PAGEREF _Toc508004779 \h </w:instrText>
        </w:r>
        <w:r w:rsidR="00FB6E91">
          <w:rPr>
            <w:noProof/>
            <w:webHidden/>
          </w:rPr>
        </w:r>
        <w:r w:rsidR="00FB6E91">
          <w:rPr>
            <w:noProof/>
            <w:webHidden/>
          </w:rPr>
          <w:fldChar w:fldCharType="separate"/>
        </w:r>
        <w:r w:rsidR="00FB6E91">
          <w:rPr>
            <w:noProof/>
            <w:webHidden/>
          </w:rPr>
          <w:t>14</w:t>
        </w:r>
        <w:r w:rsidR="00FB6E91">
          <w:rPr>
            <w:noProof/>
            <w:webHidden/>
          </w:rPr>
          <w:fldChar w:fldCharType="end"/>
        </w:r>
      </w:hyperlink>
    </w:p>
    <w:p w14:paraId="65148FF8" w14:textId="6F2B8B2F"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80" w:history="1">
        <w:r w:rsidR="00FB6E91" w:rsidRPr="00B8343A">
          <w:rPr>
            <w:rStyle w:val="Hyperlink"/>
            <w:noProof/>
          </w:rPr>
          <w:t>3.2</w:t>
        </w:r>
        <w:r w:rsidR="00FB6E91">
          <w:rPr>
            <w:rFonts w:asciiTheme="minorHAnsi" w:eastAsiaTheme="minorEastAsia" w:hAnsiTheme="minorHAnsi" w:cstheme="minorBidi"/>
            <w:b w:val="0"/>
            <w:noProof/>
            <w:sz w:val="22"/>
            <w:szCs w:val="22"/>
          </w:rPr>
          <w:tab/>
        </w:r>
        <w:r w:rsidR="00FB6E91" w:rsidRPr="00B8343A">
          <w:rPr>
            <w:rStyle w:val="Hyperlink"/>
            <w:noProof/>
          </w:rPr>
          <w:t>Bundle</w:t>
        </w:r>
        <w:r w:rsidR="00FB6E91">
          <w:rPr>
            <w:noProof/>
            <w:webHidden/>
          </w:rPr>
          <w:tab/>
        </w:r>
        <w:r w:rsidR="00FB6E91">
          <w:rPr>
            <w:noProof/>
            <w:webHidden/>
          </w:rPr>
          <w:fldChar w:fldCharType="begin"/>
        </w:r>
        <w:r w:rsidR="00FB6E91">
          <w:rPr>
            <w:noProof/>
            <w:webHidden/>
          </w:rPr>
          <w:instrText xml:space="preserve"> PAGEREF _Toc508004780 \h </w:instrText>
        </w:r>
        <w:r w:rsidR="00FB6E91">
          <w:rPr>
            <w:noProof/>
            <w:webHidden/>
          </w:rPr>
        </w:r>
        <w:r w:rsidR="00FB6E91">
          <w:rPr>
            <w:noProof/>
            <w:webHidden/>
          </w:rPr>
          <w:fldChar w:fldCharType="separate"/>
        </w:r>
        <w:r w:rsidR="00FB6E91">
          <w:rPr>
            <w:noProof/>
            <w:webHidden/>
          </w:rPr>
          <w:t>14</w:t>
        </w:r>
        <w:r w:rsidR="00FB6E91">
          <w:rPr>
            <w:noProof/>
            <w:webHidden/>
          </w:rPr>
          <w:fldChar w:fldCharType="end"/>
        </w:r>
      </w:hyperlink>
    </w:p>
    <w:p w14:paraId="60E40A6A" w14:textId="5A815078" w:rsidR="00FB6E91" w:rsidRDefault="00516109">
      <w:pPr>
        <w:pStyle w:val="TOC2"/>
        <w:tabs>
          <w:tab w:val="left" w:pos="880"/>
          <w:tab w:val="right" w:leader="dot" w:pos="9350"/>
        </w:tabs>
        <w:rPr>
          <w:rFonts w:asciiTheme="minorHAnsi" w:eastAsiaTheme="minorEastAsia" w:hAnsiTheme="minorHAnsi" w:cstheme="minorBidi"/>
          <w:b w:val="0"/>
          <w:noProof/>
          <w:sz w:val="22"/>
          <w:szCs w:val="22"/>
        </w:rPr>
      </w:pPr>
      <w:hyperlink w:anchor="_Toc508004781" w:history="1">
        <w:r w:rsidR="00FB6E91" w:rsidRPr="00B8343A">
          <w:rPr>
            <w:rStyle w:val="Hyperlink"/>
            <w:noProof/>
          </w:rPr>
          <w:t>3.3</w:t>
        </w:r>
        <w:r w:rsidR="00FB6E91">
          <w:rPr>
            <w:rFonts w:asciiTheme="minorHAnsi" w:eastAsiaTheme="minorEastAsia" w:hAnsiTheme="minorHAnsi" w:cstheme="minorBidi"/>
            <w:b w:val="0"/>
            <w:noProof/>
            <w:sz w:val="22"/>
            <w:szCs w:val="22"/>
          </w:rPr>
          <w:tab/>
        </w:r>
        <w:r w:rsidR="00FB6E91" w:rsidRPr="00B8343A">
          <w:rPr>
            <w:rStyle w:val="Hyperlink"/>
            <w:noProof/>
          </w:rPr>
          <w:t>Resource Sections 1..N</w:t>
        </w:r>
        <w:r w:rsidR="00FB6E91">
          <w:rPr>
            <w:noProof/>
            <w:webHidden/>
          </w:rPr>
          <w:tab/>
        </w:r>
        <w:r w:rsidR="00FB6E91">
          <w:rPr>
            <w:noProof/>
            <w:webHidden/>
          </w:rPr>
          <w:fldChar w:fldCharType="begin"/>
        </w:r>
        <w:r w:rsidR="00FB6E91">
          <w:rPr>
            <w:noProof/>
            <w:webHidden/>
          </w:rPr>
          <w:instrText xml:space="preserve"> PAGEREF _Toc508004781 \h </w:instrText>
        </w:r>
        <w:r w:rsidR="00FB6E91">
          <w:rPr>
            <w:noProof/>
            <w:webHidden/>
          </w:rPr>
        </w:r>
        <w:r w:rsidR="00FB6E91">
          <w:rPr>
            <w:noProof/>
            <w:webHidden/>
          </w:rPr>
          <w:fldChar w:fldCharType="separate"/>
        </w:r>
        <w:r w:rsidR="00FB6E91">
          <w:rPr>
            <w:noProof/>
            <w:webHidden/>
          </w:rPr>
          <w:t>15</w:t>
        </w:r>
        <w:r w:rsidR="00FB6E91">
          <w:rPr>
            <w:noProof/>
            <w:webHidden/>
          </w:rPr>
          <w:fldChar w:fldCharType="end"/>
        </w:r>
      </w:hyperlink>
    </w:p>
    <w:p w14:paraId="27705EE0" w14:textId="0E94D12C"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82" w:history="1">
        <w:r w:rsidR="00FB6E91" w:rsidRPr="00B8343A">
          <w:rPr>
            <w:rStyle w:val="Hyperlink"/>
            <w:noProof/>
          </w:rPr>
          <w:t>3.3.1</w:t>
        </w:r>
        <w:r w:rsidR="00FB6E91">
          <w:rPr>
            <w:rFonts w:asciiTheme="minorHAnsi" w:eastAsiaTheme="minorEastAsia" w:hAnsiTheme="minorHAnsi" w:cstheme="minorBidi"/>
            <w:iCs w:val="0"/>
            <w:noProof/>
            <w:sz w:val="22"/>
            <w:szCs w:val="22"/>
          </w:rPr>
          <w:tab/>
        </w:r>
        <w:r w:rsidR="00FB6E91" w:rsidRPr="00B8343A">
          <w:rPr>
            <w:rStyle w:val="Hyperlink"/>
            <w:noProof/>
          </w:rPr>
          <w:t>278 Request FHIR Bundle Resources</w:t>
        </w:r>
        <w:r w:rsidR="00FB6E91">
          <w:rPr>
            <w:noProof/>
            <w:webHidden/>
          </w:rPr>
          <w:tab/>
        </w:r>
        <w:r w:rsidR="00FB6E91">
          <w:rPr>
            <w:noProof/>
            <w:webHidden/>
          </w:rPr>
          <w:fldChar w:fldCharType="begin"/>
        </w:r>
        <w:r w:rsidR="00FB6E91">
          <w:rPr>
            <w:noProof/>
            <w:webHidden/>
          </w:rPr>
          <w:instrText xml:space="preserve"> PAGEREF _Toc508004782 \h </w:instrText>
        </w:r>
        <w:r w:rsidR="00FB6E91">
          <w:rPr>
            <w:noProof/>
            <w:webHidden/>
          </w:rPr>
        </w:r>
        <w:r w:rsidR="00FB6E91">
          <w:rPr>
            <w:noProof/>
            <w:webHidden/>
          </w:rPr>
          <w:fldChar w:fldCharType="separate"/>
        </w:r>
        <w:r w:rsidR="00FB6E91">
          <w:rPr>
            <w:noProof/>
            <w:webHidden/>
          </w:rPr>
          <w:t>15</w:t>
        </w:r>
        <w:r w:rsidR="00FB6E91">
          <w:rPr>
            <w:noProof/>
            <w:webHidden/>
          </w:rPr>
          <w:fldChar w:fldCharType="end"/>
        </w:r>
      </w:hyperlink>
    </w:p>
    <w:p w14:paraId="1CF46D1A" w14:textId="7AD2B924"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83" w:history="1">
        <w:r w:rsidR="00FB6E91" w:rsidRPr="00B8343A">
          <w:rPr>
            <w:rStyle w:val="Hyperlink"/>
            <w:noProof/>
          </w:rPr>
          <w:t>3.3.2</w:t>
        </w:r>
        <w:r w:rsidR="00FB6E91">
          <w:rPr>
            <w:rFonts w:asciiTheme="minorHAnsi" w:eastAsiaTheme="minorEastAsia" w:hAnsiTheme="minorHAnsi" w:cstheme="minorBidi"/>
            <w:iCs w:val="0"/>
            <w:noProof/>
            <w:sz w:val="22"/>
            <w:szCs w:val="22"/>
          </w:rPr>
          <w:tab/>
        </w:r>
        <w:r w:rsidR="00FB6E91" w:rsidRPr="00B8343A">
          <w:rPr>
            <w:rStyle w:val="Hyperlink"/>
            <w:noProof/>
          </w:rPr>
          <w:t>278 Response FHIR Bundle Resources</w:t>
        </w:r>
        <w:r w:rsidR="00FB6E91">
          <w:rPr>
            <w:noProof/>
            <w:webHidden/>
          </w:rPr>
          <w:tab/>
        </w:r>
        <w:r w:rsidR="00FB6E91">
          <w:rPr>
            <w:noProof/>
            <w:webHidden/>
          </w:rPr>
          <w:fldChar w:fldCharType="begin"/>
        </w:r>
        <w:r w:rsidR="00FB6E91">
          <w:rPr>
            <w:noProof/>
            <w:webHidden/>
          </w:rPr>
          <w:instrText xml:space="preserve"> PAGEREF _Toc508004783 \h </w:instrText>
        </w:r>
        <w:r w:rsidR="00FB6E91">
          <w:rPr>
            <w:noProof/>
            <w:webHidden/>
          </w:rPr>
        </w:r>
        <w:r w:rsidR="00FB6E91">
          <w:rPr>
            <w:noProof/>
            <w:webHidden/>
          </w:rPr>
          <w:fldChar w:fldCharType="separate"/>
        </w:r>
        <w:r w:rsidR="00FB6E91">
          <w:rPr>
            <w:noProof/>
            <w:webHidden/>
          </w:rPr>
          <w:t>51</w:t>
        </w:r>
        <w:r w:rsidR="00FB6E91">
          <w:rPr>
            <w:noProof/>
            <w:webHidden/>
          </w:rPr>
          <w:fldChar w:fldCharType="end"/>
        </w:r>
      </w:hyperlink>
    </w:p>
    <w:p w14:paraId="680A3AFC" w14:textId="6C31F4CE" w:rsidR="00FB6E91" w:rsidRDefault="00516109">
      <w:pPr>
        <w:pStyle w:val="TOC3"/>
        <w:tabs>
          <w:tab w:val="left" w:pos="1320"/>
          <w:tab w:val="right" w:leader="dot" w:pos="9350"/>
        </w:tabs>
        <w:rPr>
          <w:rFonts w:asciiTheme="minorHAnsi" w:eastAsiaTheme="minorEastAsia" w:hAnsiTheme="minorHAnsi" w:cstheme="minorBidi"/>
          <w:iCs w:val="0"/>
          <w:noProof/>
          <w:sz w:val="22"/>
          <w:szCs w:val="22"/>
        </w:rPr>
      </w:pPr>
      <w:hyperlink w:anchor="_Toc508004784" w:history="1">
        <w:r w:rsidR="00FB6E91" w:rsidRPr="00B8343A">
          <w:rPr>
            <w:rStyle w:val="Hyperlink"/>
            <w:noProof/>
          </w:rPr>
          <w:t>3.3.3</w:t>
        </w:r>
        <w:r w:rsidR="00FB6E91">
          <w:rPr>
            <w:rFonts w:asciiTheme="minorHAnsi" w:eastAsiaTheme="minorEastAsia" w:hAnsiTheme="minorHAnsi" w:cstheme="minorBidi"/>
            <w:iCs w:val="0"/>
            <w:noProof/>
            <w:sz w:val="22"/>
            <w:szCs w:val="22"/>
          </w:rPr>
          <w:tab/>
        </w:r>
        <w:r w:rsidR="00FB6E91" w:rsidRPr="00B8343A">
          <w:rPr>
            <w:rStyle w:val="Hyperlink"/>
            <w:noProof/>
          </w:rPr>
          <w:t>Embedded following columns:</w:t>
        </w:r>
        <w:r w:rsidR="00FB6E91">
          <w:rPr>
            <w:noProof/>
            <w:webHidden/>
          </w:rPr>
          <w:tab/>
        </w:r>
        <w:r w:rsidR="00FB6E91">
          <w:rPr>
            <w:noProof/>
            <w:webHidden/>
          </w:rPr>
          <w:fldChar w:fldCharType="begin"/>
        </w:r>
        <w:r w:rsidR="00FB6E91">
          <w:rPr>
            <w:noProof/>
            <w:webHidden/>
          </w:rPr>
          <w:instrText xml:space="preserve"> PAGEREF _Toc508004784 \h </w:instrText>
        </w:r>
        <w:r w:rsidR="00FB6E91">
          <w:rPr>
            <w:noProof/>
            <w:webHidden/>
          </w:rPr>
        </w:r>
        <w:r w:rsidR="00FB6E91">
          <w:rPr>
            <w:noProof/>
            <w:webHidden/>
          </w:rPr>
          <w:fldChar w:fldCharType="separate"/>
        </w:r>
        <w:r w:rsidR="00FB6E91">
          <w:rPr>
            <w:noProof/>
            <w:webHidden/>
          </w:rPr>
          <w:t>54</w:t>
        </w:r>
        <w:r w:rsidR="00FB6E91">
          <w:rPr>
            <w:noProof/>
            <w:webHidden/>
          </w:rPr>
          <w:fldChar w:fldCharType="end"/>
        </w:r>
      </w:hyperlink>
    </w:p>
    <w:p w14:paraId="6B85CCC1" w14:textId="4EA48AE3" w:rsidR="00FB6E91" w:rsidRDefault="00516109">
      <w:pPr>
        <w:pStyle w:val="TOC1"/>
        <w:tabs>
          <w:tab w:val="left" w:pos="440"/>
          <w:tab w:val="right" w:leader="dot" w:pos="9350"/>
        </w:tabs>
        <w:rPr>
          <w:rFonts w:asciiTheme="minorHAnsi" w:eastAsiaTheme="minorEastAsia" w:hAnsiTheme="minorHAnsi" w:cstheme="minorBidi"/>
          <w:b w:val="0"/>
          <w:bCs w:val="0"/>
          <w:noProof/>
          <w:szCs w:val="22"/>
        </w:rPr>
      </w:pPr>
      <w:hyperlink w:anchor="_Toc508004785" w:history="1">
        <w:r w:rsidR="00FB6E91" w:rsidRPr="00B8343A">
          <w:rPr>
            <w:rStyle w:val="Hyperlink"/>
            <w:noProof/>
          </w:rPr>
          <w:t>4</w:t>
        </w:r>
        <w:r w:rsidR="00FB6E91">
          <w:rPr>
            <w:rFonts w:asciiTheme="minorHAnsi" w:eastAsiaTheme="minorEastAsia" w:hAnsiTheme="minorHAnsi" w:cstheme="minorBidi"/>
            <w:b w:val="0"/>
            <w:bCs w:val="0"/>
            <w:noProof/>
            <w:szCs w:val="22"/>
          </w:rPr>
          <w:tab/>
        </w:r>
        <w:r w:rsidR="00FB6E91" w:rsidRPr="00B8343A">
          <w:rPr>
            <w:rStyle w:val="Hyperlink"/>
            <w:noProof/>
          </w:rPr>
          <w:t>Appendix B - TASCore Mapping Rules</w:t>
        </w:r>
        <w:r w:rsidR="00FB6E91">
          <w:rPr>
            <w:noProof/>
            <w:webHidden/>
          </w:rPr>
          <w:tab/>
        </w:r>
        <w:r w:rsidR="00FB6E91">
          <w:rPr>
            <w:noProof/>
            <w:webHidden/>
          </w:rPr>
          <w:fldChar w:fldCharType="begin"/>
        </w:r>
        <w:r w:rsidR="00FB6E91">
          <w:rPr>
            <w:noProof/>
            <w:webHidden/>
          </w:rPr>
          <w:instrText xml:space="preserve"> PAGEREF _Toc508004785 \h </w:instrText>
        </w:r>
        <w:r w:rsidR="00FB6E91">
          <w:rPr>
            <w:noProof/>
            <w:webHidden/>
          </w:rPr>
        </w:r>
        <w:r w:rsidR="00FB6E91">
          <w:rPr>
            <w:noProof/>
            <w:webHidden/>
          </w:rPr>
          <w:fldChar w:fldCharType="separate"/>
        </w:r>
        <w:r w:rsidR="00FB6E91">
          <w:rPr>
            <w:noProof/>
            <w:webHidden/>
          </w:rPr>
          <w:t>54</w:t>
        </w:r>
        <w:r w:rsidR="00FB6E91">
          <w:rPr>
            <w:noProof/>
            <w:webHidden/>
          </w:rPr>
          <w:fldChar w:fldCharType="end"/>
        </w:r>
      </w:hyperlink>
    </w:p>
    <w:p w14:paraId="070D07F2" w14:textId="08786DC5" w:rsidR="00FB6E91" w:rsidRDefault="00516109">
      <w:pPr>
        <w:pStyle w:val="TOC1"/>
        <w:tabs>
          <w:tab w:val="left" w:pos="440"/>
          <w:tab w:val="right" w:leader="dot" w:pos="9350"/>
        </w:tabs>
        <w:rPr>
          <w:rFonts w:asciiTheme="minorHAnsi" w:eastAsiaTheme="minorEastAsia" w:hAnsiTheme="minorHAnsi" w:cstheme="minorBidi"/>
          <w:b w:val="0"/>
          <w:bCs w:val="0"/>
          <w:noProof/>
          <w:szCs w:val="22"/>
        </w:rPr>
      </w:pPr>
      <w:hyperlink w:anchor="_Toc508004786" w:history="1">
        <w:r w:rsidR="00FB6E91" w:rsidRPr="00B8343A">
          <w:rPr>
            <w:rStyle w:val="Hyperlink"/>
            <w:noProof/>
          </w:rPr>
          <w:t>5</w:t>
        </w:r>
        <w:r w:rsidR="00FB6E91">
          <w:rPr>
            <w:rFonts w:asciiTheme="minorHAnsi" w:eastAsiaTheme="minorEastAsia" w:hAnsiTheme="minorHAnsi" w:cstheme="minorBidi"/>
            <w:b w:val="0"/>
            <w:bCs w:val="0"/>
            <w:noProof/>
            <w:szCs w:val="22"/>
          </w:rPr>
          <w:tab/>
        </w:r>
        <w:r w:rsidR="00FB6E91" w:rsidRPr="00B8343A">
          <w:rPr>
            <w:rStyle w:val="Hyperlink"/>
            <w:noProof/>
          </w:rPr>
          <w:t>Appendix C – TASCore Default Values</w:t>
        </w:r>
        <w:r w:rsidR="00FB6E91">
          <w:rPr>
            <w:noProof/>
            <w:webHidden/>
          </w:rPr>
          <w:tab/>
        </w:r>
        <w:r w:rsidR="00FB6E91">
          <w:rPr>
            <w:noProof/>
            <w:webHidden/>
          </w:rPr>
          <w:fldChar w:fldCharType="begin"/>
        </w:r>
        <w:r w:rsidR="00FB6E91">
          <w:rPr>
            <w:noProof/>
            <w:webHidden/>
          </w:rPr>
          <w:instrText xml:space="preserve"> PAGEREF _Toc508004786 \h </w:instrText>
        </w:r>
        <w:r w:rsidR="00FB6E91">
          <w:rPr>
            <w:noProof/>
            <w:webHidden/>
          </w:rPr>
        </w:r>
        <w:r w:rsidR="00FB6E91">
          <w:rPr>
            <w:noProof/>
            <w:webHidden/>
          </w:rPr>
          <w:fldChar w:fldCharType="separate"/>
        </w:r>
        <w:r w:rsidR="00FB6E91">
          <w:rPr>
            <w:noProof/>
            <w:webHidden/>
          </w:rPr>
          <w:t>54</w:t>
        </w:r>
        <w:r w:rsidR="00FB6E91">
          <w:rPr>
            <w:noProof/>
            <w:webHidden/>
          </w:rPr>
          <w:fldChar w:fldCharType="end"/>
        </w:r>
      </w:hyperlink>
    </w:p>
    <w:p w14:paraId="19F67DE6" w14:textId="13419467" w:rsidR="00FB6E91" w:rsidRDefault="00516109">
      <w:pPr>
        <w:pStyle w:val="TOC1"/>
        <w:tabs>
          <w:tab w:val="left" w:pos="440"/>
          <w:tab w:val="right" w:leader="dot" w:pos="9350"/>
        </w:tabs>
        <w:rPr>
          <w:rFonts w:asciiTheme="minorHAnsi" w:eastAsiaTheme="minorEastAsia" w:hAnsiTheme="minorHAnsi" w:cstheme="minorBidi"/>
          <w:b w:val="0"/>
          <w:bCs w:val="0"/>
          <w:noProof/>
          <w:szCs w:val="22"/>
        </w:rPr>
      </w:pPr>
      <w:hyperlink w:anchor="_Toc508004787" w:history="1">
        <w:r w:rsidR="00FB6E91" w:rsidRPr="00B8343A">
          <w:rPr>
            <w:rStyle w:val="Hyperlink"/>
            <w:noProof/>
          </w:rPr>
          <w:t>6</w:t>
        </w:r>
        <w:r w:rsidR="00FB6E91">
          <w:rPr>
            <w:rFonts w:asciiTheme="minorHAnsi" w:eastAsiaTheme="minorEastAsia" w:hAnsiTheme="minorHAnsi" w:cstheme="minorBidi"/>
            <w:b w:val="0"/>
            <w:bCs w:val="0"/>
            <w:noProof/>
            <w:szCs w:val="22"/>
          </w:rPr>
          <w:tab/>
        </w:r>
        <w:r w:rsidR="00FB6E91" w:rsidRPr="00B8343A">
          <w:rPr>
            <w:rStyle w:val="Hyperlink"/>
            <w:noProof/>
          </w:rPr>
          <w:t>Appendix D – FSC Mapping Rules</w:t>
        </w:r>
        <w:r w:rsidR="00FB6E91">
          <w:rPr>
            <w:noProof/>
            <w:webHidden/>
          </w:rPr>
          <w:tab/>
        </w:r>
        <w:r w:rsidR="00FB6E91">
          <w:rPr>
            <w:noProof/>
            <w:webHidden/>
          </w:rPr>
          <w:fldChar w:fldCharType="begin"/>
        </w:r>
        <w:r w:rsidR="00FB6E91">
          <w:rPr>
            <w:noProof/>
            <w:webHidden/>
          </w:rPr>
          <w:instrText xml:space="preserve"> PAGEREF _Toc508004787 \h </w:instrText>
        </w:r>
        <w:r w:rsidR="00FB6E91">
          <w:rPr>
            <w:noProof/>
            <w:webHidden/>
          </w:rPr>
        </w:r>
        <w:r w:rsidR="00FB6E91">
          <w:rPr>
            <w:noProof/>
            <w:webHidden/>
          </w:rPr>
          <w:fldChar w:fldCharType="separate"/>
        </w:r>
        <w:r w:rsidR="00FB6E91">
          <w:rPr>
            <w:noProof/>
            <w:webHidden/>
          </w:rPr>
          <w:t>54</w:t>
        </w:r>
        <w:r w:rsidR="00FB6E91">
          <w:rPr>
            <w:noProof/>
            <w:webHidden/>
          </w:rPr>
          <w:fldChar w:fldCharType="end"/>
        </w:r>
      </w:hyperlink>
    </w:p>
    <w:p w14:paraId="20488FC3" w14:textId="15B5EFE7" w:rsidR="00FB6E91" w:rsidRDefault="00516109">
      <w:pPr>
        <w:pStyle w:val="TOC1"/>
        <w:tabs>
          <w:tab w:val="left" w:pos="440"/>
          <w:tab w:val="right" w:leader="dot" w:pos="9350"/>
        </w:tabs>
        <w:rPr>
          <w:rFonts w:asciiTheme="minorHAnsi" w:eastAsiaTheme="minorEastAsia" w:hAnsiTheme="minorHAnsi" w:cstheme="minorBidi"/>
          <w:b w:val="0"/>
          <w:bCs w:val="0"/>
          <w:noProof/>
          <w:szCs w:val="22"/>
        </w:rPr>
      </w:pPr>
      <w:hyperlink w:anchor="_Toc508004788" w:history="1">
        <w:r w:rsidR="00FB6E91" w:rsidRPr="00B8343A">
          <w:rPr>
            <w:rStyle w:val="Hyperlink"/>
            <w:noProof/>
          </w:rPr>
          <w:t>7</w:t>
        </w:r>
        <w:r w:rsidR="00FB6E91">
          <w:rPr>
            <w:rFonts w:asciiTheme="minorHAnsi" w:eastAsiaTheme="minorEastAsia" w:hAnsiTheme="minorHAnsi" w:cstheme="minorBidi"/>
            <w:b w:val="0"/>
            <w:bCs w:val="0"/>
            <w:noProof/>
            <w:szCs w:val="22"/>
          </w:rPr>
          <w:tab/>
        </w:r>
        <w:r w:rsidR="00FB6E91" w:rsidRPr="00B8343A">
          <w:rPr>
            <w:rStyle w:val="Hyperlink"/>
            <w:noProof/>
          </w:rPr>
          <w:t>Appendix E – FSC Default Values</w:t>
        </w:r>
        <w:r w:rsidR="00FB6E91">
          <w:rPr>
            <w:noProof/>
            <w:webHidden/>
          </w:rPr>
          <w:tab/>
        </w:r>
        <w:r w:rsidR="00FB6E91">
          <w:rPr>
            <w:noProof/>
            <w:webHidden/>
          </w:rPr>
          <w:fldChar w:fldCharType="begin"/>
        </w:r>
        <w:r w:rsidR="00FB6E91">
          <w:rPr>
            <w:noProof/>
            <w:webHidden/>
          </w:rPr>
          <w:instrText xml:space="preserve"> PAGEREF _Toc508004788 \h </w:instrText>
        </w:r>
        <w:r w:rsidR="00FB6E91">
          <w:rPr>
            <w:noProof/>
            <w:webHidden/>
          </w:rPr>
        </w:r>
        <w:r w:rsidR="00FB6E91">
          <w:rPr>
            <w:noProof/>
            <w:webHidden/>
          </w:rPr>
          <w:fldChar w:fldCharType="separate"/>
        </w:r>
        <w:r w:rsidR="00FB6E91">
          <w:rPr>
            <w:noProof/>
            <w:webHidden/>
          </w:rPr>
          <w:t>54</w:t>
        </w:r>
        <w:r w:rsidR="00FB6E91">
          <w:rPr>
            <w:noProof/>
            <w:webHidden/>
          </w:rPr>
          <w:fldChar w:fldCharType="end"/>
        </w:r>
      </w:hyperlink>
    </w:p>
    <w:p w14:paraId="054FEECE" w14:textId="0ACF4B16" w:rsidR="00302507" w:rsidRPr="00302507" w:rsidRDefault="00CE41B2" w:rsidP="00302507">
      <w:pPr>
        <w:pStyle w:val="BodyText"/>
      </w:pPr>
      <w:r>
        <w:rPr>
          <w:caps/>
        </w:rPr>
        <w:fldChar w:fldCharType="end"/>
      </w:r>
    </w:p>
    <w:p w14:paraId="054FEECF" w14:textId="77777777" w:rsidR="00C93DEB" w:rsidRDefault="00C93DEB" w:rsidP="00302507">
      <w:pPr>
        <w:pStyle w:val="BodyText"/>
        <w:rPr>
          <w:smallCaps/>
          <w:noProof/>
          <w:sz w:val="24"/>
        </w:rPr>
      </w:pPr>
      <w:r>
        <w:fldChar w:fldCharType="begin"/>
      </w:r>
      <w:r>
        <w:instrText xml:space="preserve"> TOC \o "1-3" \h \z \u </w:instrText>
      </w:r>
      <w:r>
        <w:fldChar w:fldCharType="separate"/>
      </w:r>
    </w:p>
    <w:p w14:paraId="054FEED0" w14:textId="77777777" w:rsidR="00111074" w:rsidRDefault="00C93DEB" w:rsidP="00302507">
      <w:pPr>
        <w:pStyle w:val="BodyText"/>
        <w:sectPr w:rsidR="00111074" w:rsidSect="00977A7D">
          <w:footerReference w:type="even" r:id="rId16"/>
          <w:pgSz w:w="12240" w:h="15840" w:code="1"/>
          <w:pgMar w:top="1440" w:right="1440" w:bottom="1440" w:left="1440" w:header="720" w:footer="720" w:gutter="0"/>
          <w:pgNumType w:fmt="lowerRoman"/>
          <w:cols w:space="720"/>
          <w:docGrid w:linePitch="360"/>
        </w:sectPr>
      </w:pPr>
      <w:r>
        <w:fldChar w:fldCharType="end"/>
      </w:r>
    </w:p>
    <w:p w14:paraId="054FEED1" w14:textId="77777777" w:rsidR="00D952B0" w:rsidRDefault="00D952B0" w:rsidP="003D5238">
      <w:pPr>
        <w:pStyle w:val="Heading1"/>
        <w:numPr>
          <w:ilvl w:val="0"/>
          <w:numId w:val="8"/>
        </w:numPr>
      </w:pPr>
      <w:bookmarkStart w:id="2" w:name="_Toc146698395"/>
      <w:bookmarkStart w:id="3" w:name="_Toc216071604"/>
      <w:bookmarkStart w:id="4" w:name="_Toc263270951"/>
      <w:bookmarkStart w:id="5" w:name="_Toc263271230"/>
      <w:bookmarkStart w:id="6" w:name="_Toc377477590"/>
      <w:bookmarkStart w:id="7" w:name="_Toc508004744"/>
      <w:bookmarkEnd w:id="0"/>
      <w:bookmarkEnd w:id="2"/>
      <w:r w:rsidRPr="00FD586A">
        <w:rPr>
          <w:sz w:val="32"/>
        </w:rPr>
        <w:lastRenderedPageBreak/>
        <w:t>Introduction</w:t>
      </w:r>
      <w:bookmarkEnd w:id="3"/>
      <w:bookmarkEnd w:id="4"/>
      <w:bookmarkEnd w:id="5"/>
      <w:bookmarkEnd w:id="6"/>
      <w:bookmarkEnd w:id="7"/>
    </w:p>
    <w:p w14:paraId="054FEED2" w14:textId="71426206" w:rsidR="00FD58AE" w:rsidRPr="008B0966" w:rsidRDefault="00117745" w:rsidP="00FD58AE">
      <w:pPr>
        <w:pStyle w:val="BodyText"/>
        <w:rPr>
          <w:rFonts w:ascii="Verdana" w:hAnsi="Verdana"/>
          <w:sz w:val="24"/>
          <w:szCs w:val="24"/>
        </w:rPr>
      </w:pPr>
      <w:r w:rsidRPr="008B0966">
        <w:rPr>
          <w:rFonts w:ascii="Verdana" w:hAnsi="Verdana"/>
          <w:sz w:val="24"/>
          <w:szCs w:val="24"/>
        </w:rPr>
        <w:t xml:space="preserve">This document describes the interface between a </w:t>
      </w:r>
      <w:r w:rsidR="00CE0452" w:rsidRPr="008B0966">
        <w:rPr>
          <w:rFonts w:ascii="Verdana" w:hAnsi="Verdana"/>
          <w:sz w:val="24"/>
          <w:szCs w:val="24"/>
        </w:rPr>
        <w:t xml:space="preserve">MCCF EDI TAS application </w:t>
      </w:r>
      <w:r w:rsidRPr="008B0966">
        <w:rPr>
          <w:rFonts w:ascii="Verdana" w:hAnsi="Verdana"/>
          <w:sz w:val="24"/>
          <w:szCs w:val="24"/>
        </w:rPr>
        <w:t>and the VA Financial Services Center in Austin, TX.</w:t>
      </w:r>
      <w:bookmarkStart w:id="8" w:name="_Toc216071605"/>
    </w:p>
    <w:p w14:paraId="054FEED3" w14:textId="77777777" w:rsidR="00D952B0" w:rsidRDefault="00D952B0" w:rsidP="00834A0C">
      <w:pPr>
        <w:pStyle w:val="Heading2"/>
        <w:keepNext/>
      </w:pPr>
      <w:bookmarkStart w:id="9" w:name="_Toc263270952"/>
      <w:bookmarkStart w:id="10" w:name="_Toc263271231"/>
      <w:bookmarkStart w:id="11" w:name="_Toc377477591"/>
      <w:bookmarkStart w:id="12" w:name="_Toc508004745"/>
      <w:r w:rsidRPr="00FD586A">
        <w:rPr>
          <w:sz w:val="28"/>
        </w:rPr>
        <w:t>Purpose</w:t>
      </w:r>
      <w:bookmarkEnd w:id="8"/>
      <w:bookmarkEnd w:id="9"/>
      <w:bookmarkEnd w:id="10"/>
      <w:bookmarkEnd w:id="11"/>
      <w:bookmarkEnd w:id="12"/>
    </w:p>
    <w:p w14:paraId="39E0EC28" w14:textId="7316A721" w:rsidR="00790697" w:rsidRPr="008B0966" w:rsidRDefault="00C17200" w:rsidP="00C17200">
      <w:pPr>
        <w:pStyle w:val="BodyText"/>
        <w:rPr>
          <w:rFonts w:ascii="Verdana" w:hAnsi="Verdana"/>
          <w:sz w:val="24"/>
          <w:szCs w:val="24"/>
        </w:rPr>
      </w:pPr>
      <w:bookmarkStart w:id="13" w:name="_Toc216071606"/>
      <w:bookmarkStart w:id="14" w:name="_Toc263270953"/>
      <w:bookmarkStart w:id="15" w:name="_Toc263271232"/>
      <w:bookmarkStart w:id="16" w:name="_Toc377477592"/>
      <w:r w:rsidRPr="008B0966">
        <w:rPr>
          <w:rFonts w:ascii="Verdana" w:hAnsi="Verdana"/>
          <w:sz w:val="24"/>
          <w:szCs w:val="24"/>
        </w:rPr>
        <w:t xml:space="preserve">The purpose of this Interface Control Document (ICD) is to define the message structure and protocols which govern the interchange of data between </w:t>
      </w:r>
      <w:r w:rsidR="000E67D1">
        <w:rPr>
          <w:rFonts w:ascii="Verdana" w:hAnsi="Verdana"/>
          <w:sz w:val="24"/>
          <w:szCs w:val="24"/>
        </w:rPr>
        <w:t>eBilling</w:t>
      </w:r>
      <w:r w:rsidRPr="008B0966">
        <w:rPr>
          <w:rFonts w:ascii="Verdana" w:hAnsi="Verdana"/>
          <w:sz w:val="24"/>
          <w:szCs w:val="24"/>
        </w:rPr>
        <w:t xml:space="preserve"> within MCCF EDI TAS and the VA Financial Services Center (FSC) related to the electronic processing of </w:t>
      </w:r>
    </w:p>
    <w:p w14:paraId="0989A421" w14:textId="22DF192E" w:rsidR="000E67D1" w:rsidRDefault="000E67D1" w:rsidP="000E67D1">
      <w:pPr>
        <w:pStyle w:val="BodyText"/>
        <w:numPr>
          <w:ilvl w:val="0"/>
          <w:numId w:val="22"/>
        </w:numPr>
        <w:rPr>
          <w:rFonts w:ascii="Verdana" w:hAnsi="Verdana"/>
          <w:sz w:val="24"/>
          <w:szCs w:val="24"/>
        </w:rPr>
      </w:pPr>
      <w:r w:rsidRPr="000E67D1">
        <w:rPr>
          <w:rFonts w:ascii="Verdana" w:hAnsi="Verdana"/>
          <w:sz w:val="24"/>
          <w:szCs w:val="24"/>
        </w:rPr>
        <w:t>ASC X12N/005010 278-217 Health Care Services Review – Request for Review and Response</w:t>
      </w:r>
    </w:p>
    <w:p w14:paraId="63D5BD12" w14:textId="19C340B2" w:rsidR="000E67D1" w:rsidRPr="000E67D1" w:rsidRDefault="000E67D1" w:rsidP="000E67D1">
      <w:pPr>
        <w:pStyle w:val="BodyText"/>
        <w:ind w:left="720"/>
        <w:rPr>
          <w:rFonts w:ascii="Verdana" w:hAnsi="Verdana"/>
          <w:sz w:val="24"/>
          <w:szCs w:val="24"/>
        </w:rPr>
      </w:pPr>
      <w:r>
        <w:rPr>
          <w:rFonts w:ascii="Verdana" w:hAnsi="Verdana"/>
          <w:sz w:val="24"/>
          <w:szCs w:val="24"/>
        </w:rPr>
        <w:t>and</w:t>
      </w:r>
    </w:p>
    <w:p w14:paraId="2764A1E0" w14:textId="57841133" w:rsidR="00790697" w:rsidRPr="000E67D1" w:rsidRDefault="000E67D1" w:rsidP="000E67D1">
      <w:pPr>
        <w:pStyle w:val="BodyText"/>
        <w:numPr>
          <w:ilvl w:val="0"/>
          <w:numId w:val="22"/>
        </w:numPr>
        <w:rPr>
          <w:rFonts w:ascii="Verdana" w:hAnsi="Verdana"/>
          <w:sz w:val="24"/>
          <w:szCs w:val="24"/>
        </w:rPr>
      </w:pPr>
      <w:r w:rsidRPr="000E67D1">
        <w:rPr>
          <w:rFonts w:ascii="Verdana" w:hAnsi="Verdana"/>
          <w:sz w:val="24"/>
          <w:szCs w:val="24"/>
        </w:rPr>
        <w:t>ASC X12N/005010 278-215 Health Care Services Review – Inquiry and Response</w:t>
      </w:r>
      <w:r w:rsidR="00C17200" w:rsidRPr="000E67D1">
        <w:rPr>
          <w:rFonts w:ascii="Verdana" w:hAnsi="Verdana"/>
          <w:sz w:val="24"/>
          <w:szCs w:val="24"/>
        </w:rPr>
        <w:t xml:space="preserve"> </w:t>
      </w:r>
    </w:p>
    <w:p w14:paraId="054FEED5" w14:textId="2029CBC8" w:rsidR="00D952B0" w:rsidRPr="00FD586A" w:rsidRDefault="00D952B0" w:rsidP="00834A0C">
      <w:pPr>
        <w:pStyle w:val="Heading2"/>
        <w:keepNext/>
        <w:rPr>
          <w:sz w:val="28"/>
        </w:rPr>
      </w:pPr>
      <w:bookmarkStart w:id="17" w:name="_Toc508004746"/>
      <w:r w:rsidRPr="00FD586A">
        <w:rPr>
          <w:sz w:val="28"/>
        </w:rPr>
        <w:t>Scope</w:t>
      </w:r>
      <w:bookmarkEnd w:id="13"/>
      <w:bookmarkEnd w:id="14"/>
      <w:bookmarkEnd w:id="15"/>
      <w:bookmarkEnd w:id="16"/>
      <w:bookmarkEnd w:id="17"/>
    </w:p>
    <w:p w14:paraId="4936D540" w14:textId="3D91268C" w:rsidR="00C17200" w:rsidRPr="008B0966" w:rsidRDefault="00C17200" w:rsidP="00C17200">
      <w:pPr>
        <w:pStyle w:val="BodyText"/>
        <w:rPr>
          <w:rFonts w:ascii="Verdana" w:hAnsi="Verdana"/>
          <w:sz w:val="24"/>
          <w:szCs w:val="24"/>
        </w:rPr>
      </w:pPr>
      <w:r w:rsidRPr="008B0966">
        <w:rPr>
          <w:rFonts w:ascii="Verdana" w:hAnsi="Verdana"/>
          <w:sz w:val="24"/>
          <w:szCs w:val="24"/>
        </w:rPr>
        <w:t xml:space="preserve">This </w:t>
      </w:r>
      <w:r w:rsidR="00790697" w:rsidRPr="008B0966">
        <w:rPr>
          <w:rFonts w:ascii="Verdana" w:hAnsi="Verdana"/>
          <w:sz w:val="24"/>
          <w:szCs w:val="24"/>
        </w:rPr>
        <w:t>ICD</w:t>
      </w:r>
      <w:r w:rsidRPr="008B0966">
        <w:rPr>
          <w:rFonts w:ascii="Verdana" w:hAnsi="Verdana"/>
          <w:sz w:val="24"/>
          <w:szCs w:val="24"/>
        </w:rPr>
        <w:t xml:space="preserve"> specifies the interface between </w:t>
      </w:r>
      <w:r w:rsidR="00CE0452" w:rsidRPr="008B0966">
        <w:rPr>
          <w:rFonts w:ascii="Verdana" w:hAnsi="Verdana"/>
          <w:sz w:val="24"/>
          <w:szCs w:val="24"/>
        </w:rPr>
        <w:t xml:space="preserve">MCCF EDI TAS </w:t>
      </w:r>
      <w:r w:rsidR="000E67D1">
        <w:rPr>
          <w:rFonts w:ascii="Verdana" w:hAnsi="Verdana"/>
          <w:sz w:val="24"/>
          <w:szCs w:val="24"/>
        </w:rPr>
        <w:t>eBilling</w:t>
      </w:r>
      <w:r w:rsidRPr="008B0966">
        <w:rPr>
          <w:rFonts w:ascii="Verdana" w:hAnsi="Verdana"/>
          <w:sz w:val="24"/>
          <w:szCs w:val="24"/>
        </w:rPr>
        <w:t xml:space="preserve"> and FSC. This document provides details on the functional, performance, operational and design requirements for the interface. This document defines the layouts for the data that the FSC receives from </w:t>
      </w:r>
      <w:r w:rsidR="00446705" w:rsidRPr="008B0966">
        <w:rPr>
          <w:rFonts w:ascii="Verdana" w:hAnsi="Verdana"/>
          <w:sz w:val="24"/>
          <w:szCs w:val="24"/>
        </w:rPr>
        <w:t xml:space="preserve">MCCF EDI TAS </w:t>
      </w:r>
      <w:r w:rsidR="00A71FC1">
        <w:rPr>
          <w:rFonts w:ascii="Verdana" w:hAnsi="Verdana"/>
          <w:sz w:val="24"/>
          <w:szCs w:val="24"/>
        </w:rPr>
        <w:t>eBilling</w:t>
      </w:r>
      <w:r w:rsidR="00A71FC1" w:rsidRPr="008B0966">
        <w:rPr>
          <w:rFonts w:ascii="Verdana" w:hAnsi="Verdana"/>
          <w:sz w:val="24"/>
          <w:szCs w:val="24"/>
        </w:rPr>
        <w:t xml:space="preserve"> </w:t>
      </w:r>
      <w:r w:rsidR="00446705" w:rsidRPr="008B0966">
        <w:rPr>
          <w:rFonts w:ascii="Verdana" w:hAnsi="Verdana"/>
          <w:sz w:val="24"/>
          <w:szCs w:val="24"/>
        </w:rPr>
        <w:t xml:space="preserve">(Requests and Inquiries) and the layout for the data that MCCF EDI </w:t>
      </w:r>
      <w:r w:rsidR="00A71FC1">
        <w:rPr>
          <w:rFonts w:ascii="Verdana" w:hAnsi="Verdana"/>
          <w:sz w:val="24"/>
          <w:szCs w:val="24"/>
        </w:rPr>
        <w:t>eBilling</w:t>
      </w:r>
      <w:r w:rsidR="00A71FC1" w:rsidRPr="008B0966">
        <w:rPr>
          <w:rFonts w:ascii="Verdana" w:hAnsi="Verdana"/>
          <w:sz w:val="24"/>
          <w:szCs w:val="24"/>
        </w:rPr>
        <w:t xml:space="preserve"> </w:t>
      </w:r>
      <w:r w:rsidR="00446705" w:rsidRPr="008B0966">
        <w:rPr>
          <w:rFonts w:ascii="Verdana" w:hAnsi="Verdana"/>
          <w:sz w:val="24"/>
          <w:szCs w:val="24"/>
        </w:rPr>
        <w:t>receives from the FSC (Reponses)</w:t>
      </w:r>
      <w:r w:rsidRPr="008B0966">
        <w:rPr>
          <w:rFonts w:ascii="Verdana" w:hAnsi="Verdana"/>
          <w:sz w:val="24"/>
          <w:szCs w:val="24"/>
        </w:rPr>
        <w:t>.  This document is intended for all parties requiring such information, including business stakeholders, end-users, software developers, system designers, testers and anyone else responsible for implementing this interface.</w:t>
      </w:r>
    </w:p>
    <w:p w14:paraId="53B70E31" w14:textId="77777777" w:rsidR="00C17200" w:rsidRPr="00C17200" w:rsidRDefault="00C17200" w:rsidP="00C17200">
      <w:pPr>
        <w:pStyle w:val="BodyText"/>
        <w:rPr>
          <w:lang w:eastAsia="en-US"/>
        </w:rPr>
      </w:pPr>
    </w:p>
    <w:p w14:paraId="054FEEDA" w14:textId="10FDED9A" w:rsidR="002E76AB" w:rsidRDefault="00D952B0" w:rsidP="00834A0C">
      <w:pPr>
        <w:pStyle w:val="Heading2"/>
        <w:keepNext/>
        <w:rPr>
          <w:sz w:val="28"/>
        </w:rPr>
      </w:pPr>
      <w:bookmarkStart w:id="18" w:name="_Toc216071607"/>
      <w:bookmarkStart w:id="19" w:name="_Toc263270954"/>
      <w:bookmarkStart w:id="20" w:name="_Toc263271233"/>
      <w:bookmarkStart w:id="21" w:name="_Toc377477593"/>
      <w:bookmarkStart w:id="22" w:name="_Toc508004747"/>
      <w:r w:rsidRPr="00FD586A">
        <w:rPr>
          <w:sz w:val="28"/>
        </w:rPr>
        <w:t>System Identification</w:t>
      </w:r>
      <w:bookmarkEnd w:id="18"/>
      <w:bookmarkEnd w:id="19"/>
      <w:bookmarkEnd w:id="20"/>
      <w:bookmarkEnd w:id="21"/>
      <w:bookmarkEnd w:id="22"/>
      <w:r w:rsidR="000E67D1">
        <w:rPr>
          <w:sz w:val="28"/>
        </w:rPr>
        <w:t xml:space="preserve"> </w:t>
      </w:r>
    </w:p>
    <w:p w14:paraId="4230377E" w14:textId="559FC087" w:rsidR="00C17200" w:rsidRPr="004C2319" w:rsidRDefault="000E67D1" w:rsidP="00C17200">
      <w:pPr>
        <w:pStyle w:val="BodyText"/>
        <w:rPr>
          <w:rFonts w:ascii="Verdana" w:hAnsi="Verdana"/>
          <w:sz w:val="24"/>
          <w:szCs w:val="24"/>
        </w:rPr>
      </w:pPr>
      <w:r w:rsidRPr="0094736F">
        <w:rPr>
          <w:rFonts w:ascii="Verdana" w:hAnsi="Verdana"/>
          <w:sz w:val="24"/>
          <w:szCs w:val="24"/>
        </w:rPr>
        <w:t xml:space="preserve">This </w:t>
      </w:r>
      <w:r>
        <w:rPr>
          <w:rFonts w:ascii="Verdana" w:hAnsi="Verdana"/>
          <w:sz w:val="24"/>
          <w:szCs w:val="24"/>
        </w:rPr>
        <w:t>ICD</w:t>
      </w:r>
      <w:r w:rsidRPr="0094736F">
        <w:rPr>
          <w:rFonts w:ascii="Verdana" w:hAnsi="Verdana"/>
          <w:sz w:val="24"/>
          <w:szCs w:val="24"/>
        </w:rPr>
        <w:t xml:space="preserve"> describes a generalized interface between the </w:t>
      </w:r>
      <w:r>
        <w:rPr>
          <w:rFonts w:ascii="Verdana" w:hAnsi="Verdana"/>
          <w:sz w:val="24"/>
          <w:szCs w:val="24"/>
        </w:rPr>
        <w:t xml:space="preserve">MCCF EDI </w:t>
      </w:r>
      <w:r w:rsidRPr="0094736F">
        <w:rPr>
          <w:rFonts w:ascii="Verdana" w:hAnsi="Verdana"/>
          <w:sz w:val="24"/>
          <w:szCs w:val="24"/>
        </w:rPr>
        <w:t>TAS Platform and the system(s) at the FSC.</w:t>
      </w:r>
    </w:p>
    <w:p w14:paraId="1BAF597D" w14:textId="77777777" w:rsidR="00E67E51" w:rsidRPr="00E67E51" w:rsidRDefault="00E67E51" w:rsidP="00E67E51">
      <w:pPr>
        <w:pStyle w:val="BodyText"/>
        <w:rPr>
          <w:lang w:eastAsia="en-US"/>
        </w:rPr>
      </w:pPr>
    </w:p>
    <w:p w14:paraId="054FEEDD" w14:textId="1C2E33C4" w:rsidR="00473584" w:rsidRDefault="00EF5B1C" w:rsidP="00834A0C">
      <w:pPr>
        <w:pStyle w:val="Heading3"/>
        <w:keepNext/>
        <w:rPr>
          <w:sz w:val="24"/>
          <w:szCs w:val="24"/>
        </w:rPr>
      </w:pPr>
      <w:bookmarkStart w:id="23" w:name="_Toc263270955"/>
      <w:bookmarkStart w:id="24" w:name="_Toc263271234"/>
      <w:bookmarkStart w:id="25" w:name="_Toc377477595"/>
      <w:bookmarkStart w:id="26" w:name="_Toc508004748"/>
      <w:r w:rsidRPr="00FD586A">
        <w:rPr>
          <w:sz w:val="24"/>
          <w:szCs w:val="24"/>
        </w:rPr>
        <w:t xml:space="preserve">MCCF EDI TAS </w:t>
      </w:r>
      <w:bookmarkEnd w:id="23"/>
      <w:bookmarkEnd w:id="24"/>
      <w:bookmarkEnd w:id="25"/>
      <w:r w:rsidR="000E67D1">
        <w:rPr>
          <w:sz w:val="24"/>
          <w:szCs w:val="24"/>
        </w:rPr>
        <w:t>eBilling</w:t>
      </w:r>
      <w:bookmarkEnd w:id="26"/>
    </w:p>
    <w:p w14:paraId="338497E2" w14:textId="77777777" w:rsidR="000E67D1" w:rsidRPr="0094736F" w:rsidRDefault="000E67D1" w:rsidP="000E67D1">
      <w:pPr>
        <w:pStyle w:val="BodyText"/>
        <w:rPr>
          <w:rFonts w:ascii="Verdana" w:hAnsi="Verdana"/>
          <w:sz w:val="24"/>
          <w:szCs w:val="24"/>
        </w:rPr>
      </w:pPr>
      <w:r w:rsidRPr="0094736F">
        <w:rPr>
          <w:rFonts w:ascii="Verdana" w:hAnsi="Verdana"/>
          <w:sz w:val="24"/>
          <w:szCs w:val="24"/>
        </w:rPr>
        <w:t xml:space="preserve">The </w:t>
      </w:r>
      <w:r>
        <w:rPr>
          <w:rFonts w:ascii="Verdana" w:hAnsi="Verdana"/>
          <w:sz w:val="24"/>
          <w:szCs w:val="24"/>
        </w:rPr>
        <w:t xml:space="preserve">MCCF EDI </w:t>
      </w:r>
      <w:r w:rsidRPr="0094736F">
        <w:rPr>
          <w:rFonts w:ascii="Verdana" w:hAnsi="Verdana"/>
          <w:sz w:val="24"/>
          <w:szCs w:val="24"/>
        </w:rPr>
        <w:t>TAS Platform will modernize and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p>
    <w:p w14:paraId="00C37CFE" w14:textId="258E2A99" w:rsidR="000E67D1" w:rsidRPr="0094736F" w:rsidRDefault="000E67D1" w:rsidP="000E67D1">
      <w:pPr>
        <w:pStyle w:val="BodyText"/>
        <w:rPr>
          <w:rFonts w:ascii="Verdana" w:hAnsi="Verdana"/>
          <w:sz w:val="24"/>
          <w:szCs w:val="24"/>
        </w:rPr>
      </w:pPr>
      <w:r w:rsidRPr="0094736F">
        <w:rPr>
          <w:rFonts w:ascii="Verdana" w:hAnsi="Verdana"/>
          <w:sz w:val="24"/>
          <w:szCs w:val="24"/>
        </w:rPr>
        <w:t>This interface supports the electronic third party billing process which involves the electronic transmission of ASC X12N/005010</w:t>
      </w:r>
      <w:r>
        <w:rPr>
          <w:rFonts w:ascii="Verdana" w:hAnsi="Verdana"/>
          <w:sz w:val="24"/>
          <w:szCs w:val="24"/>
        </w:rPr>
        <w:t xml:space="preserve"> </w:t>
      </w:r>
      <w:r w:rsidR="00A71FC1" w:rsidRPr="008B0966">
        <w:rPr>
          <w:rFonts w:ascii="Verdana" w:hAnsi="Verdana"/>
          <w:sz w:val="24"/>
          <w:szCs w:val="24"/>
        </w:rPr>
        <w:t xml:space="preserve">278x217 Health </w:t>
      </w:r>
      <w:r w:rsidR="00A71FC1" w:rsidRPr="008B0966">
        <w:rPr>
          <w:rFonts w:ascii="Verdana" w:hAnsi="Verdana"/>
          <w:sz w:val="24"/>
          <w:szCs w:val="24"/>
        </w:rPr>
        <w:lastRenderedPageBreak/>
        <w:t xml:space="preserve">Care Service Review </w:t>
      </w:r>
      <w:r w:rsidR="002E697A">
        <w:rPr>
          <w:rFonts w:ascii="Verdana" w:hAnsi="Verdana"/>
          <w:sz w:val="24"/>
          <w:szCs w:val="24"/>
        </w:rPr>
        <w:t>(278x217)</w:t>
      </w:r>
      <w:r w:rsidR="002E697A" w:rsidRPr="008B0966">
        <w:rPr>
          <w:rFonts w:ascii="Verdana" w:hAnsi="Verdana"/>
          <w:sz w:val="24"/>
          <w:szCs w:val="24"/>
        </w:rPr>
        <w:t xml:space="preserve"> </w:t>
      </w:r>
      <w:r w:rsidR="00A71FC1" w:rsidRPr="008B0966">
        <w:rPr>
          <w:rFonts w:ascii="Verdana" w:hAnsi="Verdana"/>
          <w:sz w:val="24"/>
          <w:szCs w:val="24"/>
        </w:rPr>
        <w:t>– Request for Review</w:t>
      </w:r>
      <w:r w:rsidR="002E697A">
        <w:rPr>
          <w:rFonts w:ascii="Verdana" w:hAnsi="Verdana"/>
          <w:sz w:val="24"/>
          <w:szCs w:val="24"/>
        </w:rPr>
        <w:t xml:space="preserve"> </w:t>
      </w:r>
      <w:r w:rsidR="00A71FC1" w:rsidRPr="008B0966">
        <w:rPr>
          <w:rFonts w:ascii="Verdana" w:hAnsi="Verdana"/>
          <w:sz w:val="24"/>
          <w:szCs w:val="24"/>
        </w:rPr>
        <w:t>and the 278x215 Health Care Services Review</w:t>
      </w:r>
      <w:r w:rsidR="002E697A">
        <w:rPr>
          <w:rFonts w:ascii="Verdana" w:hAnsi="Verdana"/>
          <w:sz w:val="24"/>
          <w:szCs w:val="24"/>
        </w:rPr>
        <w:t xml:space="preserve"> (278-215)</w:t>
      </w:r>
      <w:r w:rsidR="00A71FC1" w:rsidRPr="008B0966">
        <w:rPr>
          <w:rFonts w:ascii="Verdana" w:hAnsi="Verdana"/>
          <w:sz w:val="24"/>
          <w:szCs w:val="24"/>
        </w:rPr>
        <w:t xml:space="preserve"> – Inquiry </w:t>
      </w:r>
      <w:r>
        <w:rPr>
          <w:rFonts w:ascii="Verdana" w:hAnsi="Verdana"/>
          <w:sz w:val="24"/>
          <w:szCs w:val="24"/>
        </w:rPr>
        <w:t>messages</w:t>
      </w:r>
      <w:r w:rsidRPr="0094736F">
        <w:rPr>
          <w:rFonts w:ascii="Verdana" w:hAnsi="Verdana"/>
          <w:sz w:val="24"/>
          <w:szCs w:val="24"/>
        </w:rPr>
        <w:t xml:space="preserve"> to Emdeon, the VA’s clearinghouse, where </w:t>
      </w:r>
      <w:r w:rsidR="00A71FC1">
        <w:rPr>
          <w:rFonts w:ascii="Verdana" w:hAnsi="Verdana"/>
          <w:sz w:val="24"/>
          <w:szCs w:val="24"/>
        </w:rPr>
        <w:t>the messages</w:t>
      </w:r>
      <w:r w:rsidRPr="0094736F">
        <w:rPr>
          <w:rFonts w:ascii="Verdana" w:hAnsi="Verdana"/>
          <w:sz w:val="24"/>
          <w:szCs w:val="24"/>
        </w:rPr>
        <w:t xml:space="preserve"> are either transmitted to the insurance company or sent to a printing facility.</w:t>
      </w:r>
      <w:r>
        <w:rPr>
          <w:rFonts w:ascii="Verdana" w:hAnsi="Verdana"/>
          <w:sz w:val="24"/>
          <w:szCs w:val="24"/>
        </w:rPr>
        <w:t xml:space="preserve"> It also supports receiving </w:t>
      </w:r>
      <w:r w:rsidR="00A71FC1" w:rsidRPr="008B0966">
        <w:rPr>
          <w:rFonts w:ascii="Verdana" w:hAnsi="Verdana"/>
          <w:sz w:val="24"/>
          <w:szCs w:val="24"/>
        </w:rPr>
        <w:t xml:space="preserve">278x217 </w:t>
      </w:r>
      <w:r w:rsidR="00086014">
        <w:rPr>
          <w:rFonts w:ascii="Verdana" w:hAnsi="Verdana"/>
          <w:sz w:val="24"/>
          <w:szCs w:val="24"/>
        </w:rPr>
        <w:t xml:space="preserve">responses </w:t>
      </w:r>
      <w:r w:rsidR="00A71FC1" w:rsidRPr="008B0966">
        <w:rPr>
          <w:rFonts w:ascii="Verdana" w:hAnsi="Verdana"/>
          <w:sz w:val="24"/>
          <w:szCs w:val="24"/>
        </w:rPr>
        <w:t xml:space="preserve">and the 278x215 </w:t>
      </w:r>
      <w:r w:rsidR="00875534">
        <w:rPr>
          <w:rFonts w:ascii="Verdana" w:hAnsi="Verdana"/>
          <w:sz w:val="24"/>
          <w:szCs w:val="24"/>
        </w:rPr>
        <w:t>responses</w:t>
      </w:r>
      <w:r w:rsidR="00086014">
        <w:rPr>
          <w:rFonts w:ascii="Verdana" w:hAnsi="Verdana"/>
          <w:sz w:val="24"/>
          <w:szCs w:val="24"/>
        </w:rPr>
        <w:t xml:space="preserve"> </w:t>
      </w:r>
      <w:r>
        <w:rPr>
          <w:rFonts w:ascii="Verdana" w:hAnsi="Verdana"/>
          <w:sz w:val="24"/>
          <w:szCs w:val="24"/>
        </w:rPr>
        <w:t>sent from Emdeon to the FSC.</w:t>
      </w:r>
    </w:p>
    <w:p w14:paraId="75BAD945" w14:textId="77777777" w:rsidR="000E67D1" w:rsidRPr="000E67D1" w:rsidRDefault="000E67D1" w:rsidP="000E67D1">
      <w:pPr>
        <w:pStyle w:val="BodyText"/>
        <w:rPr>
          <w:lang w:eastAsia="en-US"/>
        </w:rPr>
      </w:pPr>
    </w:p>
    <w:tbl>
      <w:tblPr>
        <w:tblW w:w="4436" w:type="pct"/>
        <w:tblInd w:w="108" w:type="dxa"/>
        <w:tblLook w:val="01E0" w:firstRow="1" w:lastRow="1" w:firstColumn="1" w:lastColumn="1" w:noHBand="0" w:noVBand="0"/>
      </w:tblPr>
      <w:tblGrid>
        <w:gridCol w:w="2307"/>
        <w:gridCol w:w="5983"/>
      </w:tblGrid>
      <w:tr w:rsidR="00D952B0" w:rsidRPr="003B377B" w14:paraId="054FEEE0" w14:textId="77777777">
        <w:tc>
          <w:tcPr>
            <w:tcW w:w="2340" w:type="dxa"/>
            <w:tcBorders>
              <w:top w:val="single" w:sz="6" w:space="0" w:color="auto"/>
              <w:left w:val="single" w:sz="6" w:space="0" w:color="auto"/>
              <w:bottom w:val="single" w:sz="6" w:space="0" w:color="auto"/>
              <w:right w:val="single" w:sz="6" w:space="0" w:color="auto"/>
            </w:tcBorders>
            <w:shd w:val="clear" w:color="auto" w:fill="D9D9D9"/>
          </w:tcPr>
          <w:p w14:paraId="054FEEDE" w14:textId="77777777" w:rsidR="00D952B0" w:rsidRPr="008B0966" w:rsidRDefault="00D952B0" w:rsidP="00827B22">
            <w:pPr>
              <w:pStyle w:val="TableHeading"/>
              <w:tabs>
                <w:tab w:val="center" w:pos="4680"/>
                <w:tab w:val="right" w:pos="9360"/>
              </w:tabs>
              <w:rPr>
                <w:szCs w:val="20"/>
              </w:rPr>
            </w:pPr>
            <w:r w:rsidRPr="008B0966">
              <w:rPr>
                <w:szCs w:val="20"/>
              </w:rPr>
              <w:t xml:space="preserve">System </w:t>
            </w:r>
          </w:p>
        </w:tc>
        <w:tc>
          <w:tcPr>
            <w:tcW w:w="6156" w:type="dxa"/>
            <w:tcBorders>
              <w:top w:val="single" w:sz="6" w:space="0" w:color="auto"/>
              <w:left w:val="single" w:sz="6" w:space="0" w:color="auto"/>
              <w:bottom w:val="single" w:sz="6" w:space="0" w:color="auto"/>
              <w:right w:val="single" w:sz="6" w:space="0" w:color="auto"/>
            </w:tcBorders>
            <w:shd w:val="clear" w:color="auto" w:fill="D9D9D9"/>
          </w:tcPr>
          <w:p w14:paraId="054FEEDF" w14:textId="77777777" w:rsidR="00D952B0" w:rsidRPr="008B0966" w:rsidRDefault="00D952B0" w:rsidP="00827B22">
            <w:pPr>
              <w:pStyle w:val="TableHeading"/>
              <w:tabs>
                <w:tab w:val="center" w:pos="4680"/>
                <w:tab w:val="right" w:pos="9360"/>
              </w:tabs>
              <w:rPr>
                <w:szCs w:val="20"/>
              </w:rPr>
            </w:pPr>
            <w:r w:rsidRPr="008B0966">
              <w:rPr>
                <w:szCs w:val="20"/>
              </w:rPr>
              <w:t>Details</w:t>
            </w:r>
          </w:p>
        </w:tc>
      </w:tr>
      <w:tr w:rsidR="00D952B0" w:rsidRPr="003B377B" w14:paraId="054FEEE3" w14:textId="77777777">
        <w:tc>
          <w:tcPr>
            <w:tcW w:w="2340" w:type="dxa"/>
            <w:tcBorders>
              <w:top w:val="dotted" w:sz="4" w:space="0" w:color="auto"/>
              <w:left w:val="dotted" w:sz="4" w:space="0" w:color="auto"/>
              <w:bottom w:val="dotted" w:sz="4" w:space="0" w:color="auto"/>
              <w:right w:val="dotted" w:sz="4" w:space="0" w:color="auto"/>
            </w:tcBorders>
          </w:tcPr>
          <w:p w14:paraId="054FEEE1" w14:textId="77777777" w:rsidR="00D952B0" w:rsidRPr="008B0966" w:rsidRDefault="00D952B0" w:rsidP="00827B22">
            <w:pPr>
              <w:pStyle w:val="TableText"/>
              <w:tabs>
                <w:tab w:val="center" w:pos="4680"/>
                <w:tab w:val="right" w:pos="9360"/>
              </w:tabs>
              <w:rPr>
                <w:sz w:val="20"/>
              </w:rPr>
            </w:pPr>
            <w:r w:rsidRPr="008B0966">
              <w:rPr>
                <w:sz w:val="20"/>
              </w:rPr>
              <w:t>Title</w:t>
            </w:r>
          </w:p>
        </w:tc>
        <w:tc>
          <w:tcPr>
            <w:tcW w:w="6156" w:type="dxa"/>
            <w:tcBorders>
              <w:top w:val="dotted" w:sz="4" w:space="0" w:color="auto"/>
              <w:left w:val="dotted" w:sz="4" w:space="0" w:color="auto"/>
              <w:bottom w:val="dotted" w:sz="4" w:space="0" w:color="auto"/>
              <w:right w:val="dotted" w:sz="4" w:space="0" w:color="auto"/>
            </w:tcBorders>
          </w:tcPr>
          <w:p w14:paraId="054FEEE2" w14:textId="3F680D9D" w:rsidR="00D952B0" w:rsidRPr="008B0966" w:rsidRDefault="00D952B0" w:rsidP="00827B22">
            <w:pPr>
              <w:pStyle w:val="TableText"/>
              <w:tabs>
                <w:tab w:val="center" w:pos="4680"/>
                <w:tab w:val="right" w:pos="9360"/>
              </w:tabs>
              <w:rPr>
                <w:sz w:val="20"/>
              </w:rPr>
            </w:pPr>
          </w:p>
        </w:tc>
      </w:tr>
      <w:tr w:rsidR="00D952B0" w:rsidRPr="003B377B" w14:paraId="054FEEE6" w14:textId="77777777">
        <w:tc>
          <w:tcPr>
            <w:tcW w:w="2340" w:type="dxa"/>
            <w:tcBorders>
              <w:top w:val="dotted" w:sz="4" w:space="0" w:color="auto"/>
              <w:left w:val="dotted" w:sz="4" w:space="0" w:color="auto"/>
              <w:bottom w:val="dotted" w:sz="4" w:space="0" w:color="auto"/>
              <w:right w:val="dotted" w:sz="4" w:space="0" w:color="auto"/>
            </w:tcBorders>
          </w:tcPr>
          <w:p w14:paraId="054FEEE4" w14:textId="77777777" w:rsidR="00D952B0" w:rsidRPr="008B0966" w:rsidRDefault="00D952B0" w:rsidP="00827B22">
            <w:pPr>
              <w:pStyle w:val="TableText"/>
              <w:tabs>
                <w:tab w:val="center" w:pos="4680"/>
                <w:tab w:val="right" w:pos="9360"/>
              </w:tabs>
              <w:rPr>
                <w:sz w:val="20"/>
              </w:rPr>
            </w:pPr>
            <w:r w:rsidRPr="008B0966">
              <w:rPr>
                <w:sz w:val="20"/>
              </w:rPr>
              <w:t>Abbreviation</w:t>
            </w:r>
          </w:p>
        </w:tc>
        <w:tc>
          <w:tcPr>
            <w:tcW w:w="6156" w:type="dxa"/>
            <w:tcBorders>
              <w:top w:val="dotted" w:sz="4" w:space="0" w:color="auto"/>
              <w:left w:val="dotted" w:sz="4" w:space="0" w:color="auto"/>
              <w:bottom w:val="dotted" w:sz="4" w:space="0" w:color="auto"/>
              <w:right w:val="dotted" w:sz="4" w:space="0" w:color="auto"/>
            </w:tcBorders>
          </w:tcPr>
          <w:p w14:paraId="054FEEE5" w14:textId="260D119B" w:rsidR="00D952B0" w:rsidRPr="008B0966" w:rsidRDefault="00D952B0" w:rsidP="00827B22">
            <w:pPr>
              <w:pStyle w:val="TableText"/>
              <w:tabs>
                <w:tab w:val="center" w:pos="4680"/>
                <w:tab w:val="right" w:pos="9360"/>
              </w:tabs>
              <w:rPr>
                <w:sz w:val="20"/>
              </w:rPr>
            </w:pPr>
          </w:p>
        </w:tc>
      </w:tr>
      <w:tr w:rsidR="00D952B0" w:rsidRPr="003B377B" w14:paraId="054FEEE9" w14:textId="77777777">
        <w:tc>
          <w:tcPr>
            <w:tcW w:w="2340" w:type="dxa"/>
            <w:tcBorders>
              <w:top w:val="dotted" w:sz="4" w:space="0" w:color="auto"/>
              <w:left w:val="dotted" w:sz="4" w:space="0" w:color="auto"/>
              <w:bottom w:val="dotted" w:sz="4" w:space="0" w:color="auto"/>
              <w:right w:val="dotted" w:sz="4" w:space="0" w:color="auto"/>
            </w:tcBorders>
          </w:tcPr>
          <w:p w14:paraId="054FEEE7" w14:textId="77777777" w:rsidR="00D952B0" w:rsidRPr="008B0966" w:rsidRDefault="00D952B0" w:rsidP="00827B22">
            <w:pPr>
              <w:pStyle w:val="TableText"/>
              <w:tabs>
                <w:tab w:val="center" w:pos="4680"/>
                <w:tab w:val="right" w:pos="9360"/>
              </w:tabs>
              <w:rPr>
                <w:sz w:val="20"/>
              </w:rPr>
            </w:pPr>
            <w:r w:rsidRPr="008B0966">
              <w:rPr>
                <w:sz w:val="20"/>
              </w:rPr>
              <w:t>Version number</w:t>
            </w:r>
          </w:p>
        </w:tc>
        <w:tc>
          <w:tcPr>
            <w:tcW w:w="6156" w:type="dxa"/>
            <w:tcBorders>
              <w:top w:val="dotted" w:sz="4" w:space="0" w:color="auto"/>
              <w:left w:val="dotted" w:sz="4" w:space="0" w:color="auto"/>
              <w:bottom w:val="dotted" w:sz="4" w:space="0" w:color="auto"/>
              <w:right w:val="dotted" w:sz="4" w:space="0" w:color="auto"/>
            </w:tcBorders>
          </w:tcPr>
          <w:p w14:paraId="054FEEE8" w14:textId="5E692C77" w:rsidR="00D952B0" w:rsidRPr="008B0966" w:rsidRDefault="00D952B0" w:rsidP="00827B22">
            <w:pPr>
              <w:pStyle w:val="TableText"/>
              <w:tabs>
                <w:tab w:val="center" w:pos="4680"/>
                <w:tab w:val="right" w:pos="9360"/>
              </w:tabs>
              <w:rPr>
                <w:sz w:val="20"/>
              </w:rPr>
            </w:pPr>
          </w:p>
        </w:tc>
      </w:tr>
      <w:tr w:rsidR="00D952B0" w:rsidRPr="003B377B" w14:paraId="054FEEEC" w14:textId="77777777">
        <w:tc>
          <w:tcPr>
            <w:tcW w:w="2340" w:type="dxa"/>
            <w:tcBorders>
              <w:top w:val="dotted" w:sz="4" w:space="0" w:color="auto"/>
              <w:left w:val="dotted" w:sz="4" w:space="0" w:color="auto"/>
              <w:bottom w:val="dotted" w:sz="4" w:space="0" w:color="auto"/>
              <w:right w:val="dotted" w:sz="4" w:space="0" w:color="auto"/>
            </w:tcBorders>
          </w:tcPr>
          <w:p w14:paraId="054FEEEA" w14:textId="77777777" w:rsidR="00D952B0" w:rsidRPr="008B0966" w:rsidRDefault="00D952B0" w:rsidP="00827B22">
            <w:pPr>
              <w:pStyle w:val="TableText"/>
              <w:tabs>
                <w:tab w:val="center" w:pos="4680"/>
                <w:tab w:val="right" w:pos="9360"/>
              </w:tabs>
              <w:rPr>
                <w:sz w:val="20"/>
              </w:rPr>
            </w:pPr>
            <w:r w:rsidRPr="008B0966">
              <w:rPr>
                <w:sz w:val="20"/>
              </w:rPr>
              <w:t>Release number</w:t>
            </w:r>
          </w:p>
        </w:tc>
        <w:tc>
          <w:tcPr>
            <w:tcW w:w="6156" w:type="dxa"/>
            <w:tcBorders>
              <w:top w:val="dotted" w:sz="4" w:space="0" w:color="auto"/>
              <w:left w:val="dotted" w:sz="4" w:space="0" w:color="auto"/>
              <w:bottom w:val="dotted" w:sz="4" w:space="0" w:color="auto"/>
              <w:right w:val="dotted" w:sz="4" w:space="0" w:color="auto"/>
            </w:tcBorders>
          </w:tcPr>
          <w:p w14:paraId="054FEEEB" w14:textId="03DBC42D" w:rsidR="00D952B0" w:rsidRPr="008B0966" w:rsidRDefault="00D952B0" w:rsidP="000A7B20">
            <w:pPr>
              <w:pStyle w:val="TableText"/>
              <w:rPr>
                <w:i/>
                <w:sz w:val="20"/>
              </w:rPr>
            </w:pPr>
          </w:p>
        </w:tc>
      </w:tr>
      <w:tr w:rsidR="00D952B0" w:rsidRPr="003B377B" w14:paraId="054FEEEF" w14:textId="77777777">
        <w:tc>
          <w:tcPr>
            <w:tcW w:w="2340" w:type="dxa"/>
            <w:tcBorders>
              <w:top w:val="dotted" w:sz="4" w:space="0" w:color="auto"/>
              <w:left w:val="dotted" w:sz="4" w:space="0" w:color="auto"/>
              <w:bottom w:val="dotted" w:sz="4" w:space="0" w:color="auto"/>
              <w:right w:val="dotted" w:sz="4" w:space="0" w:color="auto"/>
            </w:tcBorders>
          </w:tcPr>
          <w:p w14:paraId="054FEEED" w14:textId="77777777" w:rsidR="00D952B0" w:rsidRPr="008B0966" w:rsidRDefault="00D952B0" w:rsidP="00827B22">
            <w:pPr>
              <w:pStyle w:val="TableText"/>
              <w:tabs>
                <w:tab w:val="center" w:pos="4680"/>
                <w:tab w:val="right" w:pos="9360"/>
              </w:tabs>
              <w:rPr>
                <w:sz w:val="20"/>
              </w:rPr>
            </w:pPr>
            <w:r w:rsidRPr="008B0966">
              <w:rPr>
                <w:sz w:val="20"/>
              </w:rPr>
              <w:t>Point of Contact</w:t>
            </w:r>
          </w:p>
        </w:tc>
        <w:tc>
          <w:tcPr>
            <w:tcW w:w="6156" w:type="dxa"/>
            <w:tcBorders>
              <w:top w:val="dotted" w:sz="4" w:space="0" w:color="auto"/>
              <w:left w:val="dotted" w:sz="4" w:space="0" w:color="auto"/>
              <w:bottom w:val="dotted" w:sz="4" w:space="0" w:color="auto"/>
              <w:right w:val="dotted" w:sz="4" w:space="0" w:color="auto"/>
            </w:tcBorders>
          </w:tcPr>
          <w:p w14:paraId="054FEEEE" w14:textId="210197E4" w:rsidR="00D952B0" w:rsidRPr="008B0966" w:rsidRDefault="00D952B0" w:rsidP="000A7B20">
            <w:pPr>
              <w:pStyle w:val="TableText"/>
              <w:rPr>
                <w:i/>
                <w:sz w:val="20"/>
              </w:rPr>
            </w:pPr>
          </w:p>
        </w:tc>
      </w:tr>
      <w:tr w:rsidR="00D952B0" w:rsidRPr="003B377B" w14:paraId="054FEEF2" w14:textId="77777777">
        <w:tc>
          <w:tcPr>
            <w:tcW w:w="2340" w:type="dxa"/>
            <w:tcBorders>
              <w:top w:val="dotted" w:sz="4" w:space="0" w:color="auto"/>
              <w:left w:val="dotted" w:sz="4" w:space="0" w:color="auto"/>
              <w:bottom w:val="dotted" w:sz="4" w:space="0" w:color="auto"/>
              <w:right w:val="dotted" w:sz="4" w:space="0" w:color="auto"/>
            </w:tcBorders>
          </w:tcPr>
          <w:p w14:paraId="054FEEF0" w14:textId="77777777" w:rsidR="00D952B0" w:rsidRPr="008B0966" w:rsidRDefault="00D952B0" w:rsidP="00827B22">
            <w:pPr>
              <w:pStyle w:val="TableText"/>
              <w:tabs>
                <w:tab w:val="center" w:pos="4680"/>
                <w:tab w:val="right" w:pos="9360"/>
              </w:tabs>
              <w:rPr>
                <w:sz w:val="20"/>
              </w:rPr>
            </w:pPr>
            <w:r w:rsidRPr="008B0966">
              <w:rPr>
                <w:sz w:val="20"/>
              </w:rPr>
              <w:t>Vendor [optional]</w:t>
            </w:r>
          </w:p>
        </w:tc>
        <w:tc>
          <w:tcPr>
            <w:tcW w:w="6156" w:type="dxa"/>
            <w:tcBorders>
              <w:top w:val="dotted" w:sz="4" w:space="0" w:color="auto"/>
              <w:left w:val="dotted" w:sz="4" w:space="0" w:color="auto"/>
              <w:bottom w:val="dotted" w:sz="4" w:space="0" w:color="auto"/>
              <w:right w:val="dotted" w:sz="4" w:space="0" w:color="auto"/>
            </w:tcBorders>
          </w:tcPr>
          <w:p w14:paraId="054FEEF1" w14:textId="70390B01" w:rsidR="00D952B0" w:rsidRPr="008B0966" w:rsidRDefault="00D952B0" w:rsidP="00827B22">
            <w:pPr>
              <w:pStyle w:val="TableText"/>
              <w:tabs>
                <w:tab w:val="center" w:pos="4680"/>
                <w:tab w:val="right" w:pos="9360"/>
              </w:tabs>
              <w:rPr>
                <w:sz w:val="20"/>
              </w:rPr>
            </w:pPr>
          </w:p>
        </w:tc>
      </w:tr>
    </w:tbl>
    <w:p w14:paraId="054FEEF3" w14:textId="46920005" w:rsidR="00D952B0" w:rsidRDefault="00CC7269" w:rsidP="00834A0C">
      <w:pPr>
        <w:pStyle w:val="Heading3"/>
        <w:keepNext/>
        <w:rPr>
          <w:sz w:val="24"/>
          <w:szCs w:val="24"/>
        </w:rPr>
      </w:pPr>
      <w:bookmarkStart w:id="27" w:name="_Toc263270956"/>
      <w:bookmarkStart w:id="28" w:name="_Toc263271235"/>
      <w:bookmarkStart w:id="29" w:name="_Toc377477596"/>
      <w:bookmarkStart w:id="30" w:name="_Toc508004749"/>
      <w:r w:rsidRPr="008B0966">
        <w:rPr>
          <w:sz w:val="24"/>
          <w:szCs w:val="24"/>
        </w:rPr>
        <w:t>FSC</w:t>
      </w:r>
      <w:bookmarkEnd w:id="27"/>
      <w:bookmarkEnd w:id="28"/>
      <w:bookmarkEnd w:id="29"/>
      <w:bookmarkEnd w:id="30"/>
    </w:p>
    <w:p w14:paraId="5AF471DD" w14:textId="16C6ED24" w:rsidR="005A753D" w:rsidRPr="00FE7734" w:rsidRDefault="005A753D" w:rsidP="005A753D">
      <w:pPr>
        <w:pStyle w:val="BodyText"/>
        <w:rPr>
          <w:rFonts w:ascii="Verdana" w:hAnsi="Verdana"/>
          <w:sz w:val="24"/>
          <w:szCs w:val="24"/>
        </w:rPr>
      </w:pPr>
      <w:r w:rsidRPr="0094736F">
        <w:rPr>
          <w:rFonts w:ascii="Verdana" w:hAnsi="Verdana"/>
          <w:sz w:val="24"/>
          <w:szCs w:val="24"/>
        </w:rPr>
        <w:t>The system(s) at FSC, receive</w:t>
      </w:r>
      <w:r>
        <w:rPr>
          <w:rFonts w:ascii="Verdana" w:hAnsi="Verdana"/>
          <w:sz w:val="24"/>
          <w:szCs w:val="24"/>
        </w:rPr>
        <w:t>(</w:t>
      </w:r>
      <w:r w:rsidRPr="0094736F">
        <w:rPr>
          <w:rFonts w:ascii="Verdana" w:hAnsi="Verdana"/>
          <w:sz w:val="24"/>
          <w:szCs w:val="24"/>
        </w:rPr>
        <w:t>s</w:t>
      </w:r>
      <w:r>
        <w:rPr>
          <w:rFonts w:ascii="Verdana" w:hAnsi="Verdana"/>
          <w:sz w:val="24"/>
          <w:szCs w:val="24"/>
        </w:rPr>
        <w:t>)</w:t>
      </w:r>
      <w:r w:rsidRPr="0094736F">
        <w:rPr>
          <w:rFonts w:ascii="Verdana" w:hAnsi="Verdana"/>
          <w:sz w:val="24"/>
          <w:szCs w:val="24"/>
        </w:rPr>
        <w:t xml:space="preserve"> the data from the </w:t>
      </w:r>
      <w:r>
        <w:rPr>
          <w:rFonts w:ascii="Verdana" w:hAnsi="Verdana"/>
          <w:sz w:val="24"/>
          <w:szCs w:val="24"/>
        </w:rPr>
        <w:t xml:space="preserve">MCCF EDI </w:t>
      </w:r>
      <w:r w:rsidRPr="0094736F">
        <w:rPr>
          <w:rFonts w:ascii="Verdana" w:hAnsi="Verdana"/>
          <w:sz w:val="24"/>
          <w:szCs w:val="24"/>
        </w:rPr>
        <w:t xml:space="preserve">TAS Platform, translates the data into a standard </w:t>
      </w:r>
      <w:r w:rsidRPr="008B0966">
        <w:rPr>
          <w:rFonts w:ascii="Verdana" w:hAnsi="Verdana"/>
          <w:sz w:val="24"/>
          <w:szCs w:val="24"/>
        </w:rPr>
        <w:t>278x217</w:t>
      </w:r>
      <w:r w:rsidR="00302F52">
        <w:rPr>
          <w:rFonts w:ascii="Verdana" w:hAnsi="Verdana"/>
          <w:sz w:val="24"/>
          <w:szCs w:val="24"/>
        </w:rPr>
        <w:t xml:space="preserve"> </w:t>
      </w:r>
      <w:r w:rsidR="00086014">
        <w:rPr>
          <w:rFonts w:ascii="Verdana" w:hAnsi="Verdana"/>
          <w:sz w:val="24"/>
          <w:szCs w:val="24"/>
        </w:rPr>
        <w:t xml:space="preserve">request </w:t>
      </w:r>
      <w:r>
        <w:rPr>
          <w:rFonts w:ascii="Verdana" w:hAnsi="Verdana"/>
          <w:sz w:val="24"/>
          <w:szCs w:val="24"/>
        </w:rPr>
        <w:t>or</w:t>
      </w:r>
      <w:r w:rsidRPr="008B0966">
        <w:rPr>
          <w:rFonts w:ascii="Verdana" w:hAnsi="Verdana"/>
          <w:sz w:val="24"/>
          <w:szCs w:val="24"/>
        </w:rPr>
        <w:t xml:space="preserve"> 278x215 </w:t>
      </w:r>
      <w:r w:rsidR="00302F52">
        <w:rPr>
          <w:rFonts w:ascii="Verdana" w:hAnsi="Verdana"/>
          <w:sz w:val="24"/>
          <w:szCs w:val="24"/>
        </w:rPr>
        <w:t>inquiry</w:t>
      </w:r>
      <w:r w:rsidRPr="0094736F">
        <w:rPr>
          <w:rFonts w:ascii="Verdana" w:hAnsi="Verdana"/>
          <w:sz w:val="24"/>
          <w:szCs w:val="24"/>
        </w:rPr>
        <w:t>, validates the data complies with HIPAA standards</w:t>
      </w:r>
      <w:r>
        <w:rPr>
          <w:rFonts w:ascii="Verdana" w:hAnsi="Verdana"/>
          <w:sz w:val="24"/>
          <w:szCs w:val="24"/>
        </w:rPr>
        <w:t xml:space="preserve"> and then forwards the</w:t>
      </w:r>
      <w:r w:rsidRPr="0094736F">
        <w:rPr>
          <w:rFonts w:ascii="Verdana" w:hAnsi="Verdana"/>
          <w:sz w:val="24"/>
          <w:szCs w:val="24"/>
        </w:rPr>
        <w:t xml:space="preserve"> data to Emdeon.</w:t>
      </w:r>
      <w:r>
        <w:rPr>
          <w:rFonts w:ascii="Verdana" w:hAnsi="Verdana"/>
          <w:sz w:val="24"/>
          <w:szCs w:val="24"/>
        </w:rPr>
        <w:t xml:space="preserve"> </w:t>
      </w:r>
      <w:r w:rsidRPr="0094736F">
        <w:rPr>
          <w:rFonts w:ascii="Verdana" w:hAnsi="Verdana"/>
          <w:sz w:val="24"/>
          <w:szCs w:val="24"/>
        </w:rPr>
        <w:t>The system(s) at FSC</w:t>
      </w:r>
      <w:r>
        <w:rPr>
          <w:rFonts w:ascii="Verdana" w:hAnsi="Verdana"/>
          <w:sz w:val="24"/>
          <w:szCs w:val="24"/>
        </w:rPr>
        <w:t xml:space="preserve"> also receive(s) </w:t>
      </w:r>
      <w:r w:rsidR="00B6651C" w:rsidRPr="008B0966">
        <w:rPr>
          <w:rFonts w:ascii="Verdana" w:hAnsi="Verdana"/>
          <w:sz w:val="24"/>
          <w:szCs w:val="24"/>
        </w:rPr>
        <w:t>278x217</w:t>
      </w:r>
      <w:r w:rsidRPr="008B0966">
        <w:rPr>
          <w:rFonts w:ascii="Verdana" w:hAnsi="Verdana"/>
          <w:sz w:val="24"/>
          <w:szCs w:val="24"/>
        </w:rPr>
        <w:t xml:space="preserve"> </w:t>
      </w:r>
      <w:r w:rsidR="00086014">
        <w:rPr>
          <w:rFonts w:ascii="Verdana" w:hAnsi="Verdana"/>
          <w:sz w:val="24"/>
          <w:szCs w:val="24"/>
        </w:rPr>
        <w:t>r</w:t>
      </w:r>
      <w:r>
        <w:rPr>
          <w:rFonts w:ascii="Verdana" w:hAnsi="Verdana"/>
          <w:sz w:val="24"/>
          <w:szCs w:val="24"/>
        </w:rPr>
        <w:t>esponse</w:t>
      </w:r>
      <w:r w:rsidRPr="008B0966">
        <w:rPr>
          <w:rFonts w:ascii="Verdana" w:hAnsi="Verdana"/>
          <w:sz w:val="24"/>
          <w:szCs w:val="24"/>
        </w:rPr>
        <w:t xml:space="preserve"> </w:t>
      </w:r>
      <w:r>
        <w:rPr>
          <w:rFonts w:ascii="Verdana" w:hAnsi="Verdana"/>
          <w:sz w:val="24"/>
          <w:szCs w:val="24"/>
        </w:rPr>
        <w:t>or</w:t>
      </w:r>
      <w:r w:rsidRPr="008B0966">
        <w:rPr>
          <w:rFonts w:ascii="Verdana" w:hAnsi="Verdana"/>
          <w:sz w:val="24"/>
          <w:szCs w:val="24"/>
        </w:rPr>
        <w:t xml:space="preserve"> 278x215 </w:t>
      </w:r>
      <w:r w:rsidR="00086014">
        <w:rPr>
          <w:rFonts w:ascii="Verdana" w:hAnsi="Verdana"/>
          <w:sz w:val="24"/>
          <w:szCs w:val="24"/>
        </w:rPr>
        <w:t>r</w:t>
      </w:r>
      <w:r>
        <w:rPr>
          <w:rFonts w:ascii="Verdana" w:hAnsi="Verdana"/>
          <w:sz w:val="24"/>
          <w:szCs w:val="24"/>
        </w:rPr>
        <w:t>esponse messages from Emdeon and forward(s) them to the MCCF EDI TAS Platform.</w:t>
      </w:r>
    </w:p>
    <w:p w14:paraId="54123E7F" w14:textId="77777777" w:rsidR="005A753D" w:rsidRPr="005A753D" w:rsidRDefault="005A753D" w:rsidP="005A753D">
      <w:pPr>
        <w:pStyle w:val="BodyText"/>
        <w:rPr>
          <w:lang w:eastAsia="en-US"/>
        </w:rPr>
      </w:pPr>
    </w:p>
    <w:tbl>
      <w:tblPr>
        <w:tblW w:w="4436" w:type="pct"/>
        <w:tblInd w:w="108" w:type="dxa"/>
        <w:tblLook w:val="01E0" w:firstRow="1" w:lastRow="1" w:firstColumn="1" w:lastColumn="1" w:noHBand="0" w:noVBand="0"/>
      </w:tblPr>
      <w:tblGrid>
        <w:gridCol w:w="2307"/>
        <w:gridCol w:w="5983"/>
      </w:tblGrid>
      <w:tr w:rsidR="00D952B0" w:rsidRPr="003B377B" w14:paraId="054FEEF6" w14:textId="77777777">
        <w:tc>
          <w:tcPr>
            <w:tcW w:w="2340" w:type="dxa"/>
            <w:tcBorders>
              <w:top w:val="single" w:sz="6" w:space="0" w:color="auto"/>
              <w:left w:val="single" w:sz="6" w:space="0" w:color="auto"/>
              <w:bottom w:val="single" w:sz="6" w:space="0" w:color="auto"/>
              <w:right w:val="single" w:sz="6" w:space="0" w:color="auto"/>
            </w:tcBorders>
            <w:shd w:val="clear" w:color="auto" w:fill="D9D9D9"/>
          </w:tcPr>
          <w:p w14:paraId="054FEEF4" w14:textId="77777777" w:rsidR="00D952B0" w:rsidRPr="008B0966" w:rsidRDefault="00D952B0" w:rsidP="00827B22">
            <w:pPr>
              <w:pStyle w:val="TableHeading"/>
              <w:tabs>
                <w:tab w:val="center" w:pos="4680"/>
                <w:tab w:val="right" w:pos="9360"/>
              </w:tabs>
              <w:rPr>
                <w:szCs w:val="20"/>
              </w:rPr>
            </w:pPr>
            <w:r w:rsidRPr="008B0966">
              <w:rPr>
                <w:szCs w:val="20"/>
              </w:rPr>
              <w:t xml:space="preserve">System </w:t>
            </w:r>
          </w:p>
        </w:tc>
        <w:tc>
          <w:tcPr>
            <w:tcW w:w="6156" w:type="dxa"/>
            <w:tcBorders>
              <w:top w:val="single" w:sz="6" w:space="0" w:color="auto"/>
              <w:left w:val="single" w:sz="6" w:space="0" w:color="auto"/>
              <w:bottom w:val="single" w:sz="6" w:space="0" w:color="auto"/>
              <w:right w:val="single" w:sz="6" w:space="0" w:color="auto"/>
            </w:tcBorders>
            <w:shd w:val="clear" w:color="auto" w:fill="D9D9D9"/>
          </w:tcPr>
          <w:p w14:paraId="054FEEF5" w14:textId="77777777" w:rsidR="00D952B0" w:rsidRPr="008B0966" w:rsidRDefault="00D952B0" w:rsidP="00827B22">
            <w:pPr>
              <w:pStyle w:val="TableHeading"/>
              <w:tabs>
                <w:tab w:val="center" w:pos="4680"/>
                <w:tab w:val="right" w:pos="9360"/>
              </w:tabs>
              <w:rPr>
                <w:szCs w:val="20"/>
              </w:rPr>
            </w:pPr>
            <w:r w:rsidRPr="008B0966">
              <w:rPr>
                <w:szCs w:val="20"/>
              </w:rPr>
              <w:t>Details</w:t>
            </w:r>
          </w:p>
        </w:tc>
      </w:tr>
      <w:tr w:rsidR="00D952B0" w:rsidRPr="003B377B" w14:paraId="054FEEF9" w14:textId="77777777">
        <w:tc>
          <w:tcPr>
            <w:tcW w:w="2340" w:type="dxa"/>
            <w:tcBorders>
              <w:top w:val="dotted" w:sz="4" w:space="0" w:color="auto"/>
              <w:left w:val="dotted" w:sz="4" w:space="0" w:color="auto"/>
              <w:bottom w:val="dotted" w:sz="4" w:space="0" w:color="auto"/>
              <w:right w:val="dotted" w:sz="4" w:space="0" w:color="auto"/>
            </w:tcBorders>
          </w:tcPr>
          <w:p w14:paraId="054FEEF7" w14:textId="77777777" w:rsidR="00D952B0" w:rsidRPr="008B0966" w:rsidRDefault="00D952B0" w:rsidP="00827B22">
            <w:pPr>
              <w:pStyle w:val="TableText"/>
              <w:tabs>
                <w:tab w:val="center" w:pos="4680"/>
                <w:tab w:val="right" w:pos="9360"/>
              </w:tabs>
              <w:rPr>
                <w:sz w:val="20"/>
              </w:rPr>
            </w:pPr>
            <w:r w:rsidRPr="008B0966">
              <w:rPr>
                <w:sz w:val="20"/>
              </w:rPr>
              <w:t>Title</w:t>
            </w:r>
          </w:p>
        </w:tc>
        <w:tc>
          <w:tcPr>
            <w:tcW w:w="6156" w:type="dxa"/>
            <w:tcBorders>
              <w:top w:val="dotted" w:sz="4" w:space="0" w:color="auto"/>
              <w:left w:val="dotted" w:sz="4" w:space="0" w:color="auto"/>
              <w:bottom w:val="dotted" w:sz="4" w:space="0" w:color="auto"/>
              <w:right w:val="dotted" w:sz="4" w:space="0" w:color="auto"/>
            </w:tcBorders>
          </w:tcPr>
          <w:p w14:paraId="054FEEF8" w14:textId="57681A53" w:rsidR="00D952B0" w:rsidRPr="008B0966" w:rsidRDefault="00D952B0" w:rsidP="00827B22">
            <w:pPr>
              <w:pStyle w:val="TableText"/>
              <w:tabs>
                <w:tab w:val="center" w:pos="4680"/>
                <w:tab w:val="right" w:pos="9360"/>
              </w:tabs>
              <w:rPr>
                <w:sz w:val="20"/>
              </w:rPr>
            </w:pPr>
          </w:p>
        </w:tc>
      </w:tr>
      <w:tr w:rsidR="00D952B0" w:rsidRPr="003B377B" w14:paraId="054FEEFC" w14:textId="77777777">
        <w:tc>
          <w:tcPr>
            <w:tcW w:w="2340" w:type="dxa"/>
            <w:tcBorders>
              <w:top w:val="dotted" w:sz="4" w:space="0" w:color="auto"/>
              <w:left w:val="dotted" w:sz="4" w:space="0" w:color="auto"/>
              <w:bottom w:val="dotted" w:sz="4" w:space="0" w:color="auto"/>
              <w:right w:val="dotted" w:sz="4" w:space="0" w:color="auto"/>
            </w:tcBorders>
          </w:tcPr>
          <w:p w14:paraId="054FEEFA" w14:textId="77777777" w:rsidR="00D952B0" w:rsidRPr="008B0966" w:rsidRDefault="00D952B0" w:rsidP="00827B22">
            <w:pPr>
              <w:pStyle w:val="TableText"/>
              <w:tabs>
                <w:tab w:val="center" w:pos="4680"/>
                <w:tab w:val="right" w:pos="9360"/>
              </w:tabs>
              <w:rPr>
                <w:sz w:val="20"/>
              </w:rPr>
            </w:pPr>
            <w:r w:rsidRPr="008B0966">
              <w:rPr>
                <w:sz w:val="20"/>
              </w:rPr>
              <w:t>Abbreviation</w:t>
            </w:r>
          </w:p>
        </w:tc>
        <w:tc>
          <w:tcPr>
            <w:tcW w:w="6156" w:type="dxa"/>
            <w:tcBorders>
              <w:top w:val="dotted" w:sz="4" w:space="0" w:color="auto"/>
              <w:left w:val="dotted" w:sz="4" w:space="0" w:color="auto"/>
              <w:bottom w:val="dotted" w:sz="4" w:space="0" w:color="auto"/>
              <w:right w:val="dotted" w:sz="4" w:space="0" w:color="auto"/>
            </w:tcBorders>
          </w:tcPr>
          <w:p w14:paraId="054FEEFB" w14:textId="4FC6D0D2" w:rsidR="00D952B0" w:rsidRPr="008B0966" w:rsidRDefault="00D952B0" w:rsidP="00827B22">
            <w:pPr>
              <w:pStyle w:val="TableText"/>
              <w:tabs>
                <w:tab w:val="center" w:pos="4680"/>
                <w:tab w:val="right" w:pos="9360"/>
              </w:tabs>
              <w:rPr>
                <w:sz w:val="20"/>
              </w:rPr>
            </w:pPr>
          </w:p>
        </w:tc>
      </w:tr>
      <w:tr w:rsidR="00D952B0" w:rsidRPr="003B377B" w14:paraId="054FEEFF" w14:textId="77777777">
        <w:tc>
          <w:tcPr>
            <w:tcW w:w="2340" w:type="dxa"/>
            <w:tcBorders>
              <w:top w:val="dotted" w:sz="4" w:space="0" w:color="auto"/>
              <w:left w:val="dotted" w:sz="4" w:space="0" w:color="auto"/>
              <w:bottom w:val="dotted" w:sz="4" w:space="0" w:color="auto"/>
              <w:right w:val="dotted" w:sz="4" w:space="0" w:color="auto"/>
            </w:tcBorders>
          </w:tcPr>
          <w:p w14:paraId="054FEEFD" w14:textId="77777777" w:rsidR="00D952B0" w:rsidRPr="008B0966" w:rsidRDefault="00D952B0" w:rsidP="00827B22">
            <w:pPr>
              <w:pStyle w:val="TableText"/>
              <w:tabs>
                <w:tab w:val="center" w:pos="4680"/>
                <w:tab w:val="right" w:pos="9360"/>
              </w:tabs>
              <w:rPr>
                <w:sz w:val="20"/>
              </w:rPr>
            </w:pPr>
            <w:r w:rsidRPr="008B0966">
              <w:rPr>
                <w:sz w:val="20"/>
              </w:rPr>
              <w:t>Version number</w:t>
            </w:r>
          </w:p>
        </w:tc>
        <w:tc>
          <w:tcPr>
            <w:tcW w:w="6156" w:type="dxa"/>
            <w:tcBorders>
              <w:top w:val="dotted" w:sz="4" w:space="0" w:color="auto"/>
              <w:left w:val="dotted" w:sz="4" w:space="0" w:color="auto"/>
              <w:bottom w:val="dotted" w:sz="4" w:space="0" w:color="auto"/>
              <w:right w:val="dotted" w:sz="4" w:space="0" w:color="auto"/>
            </w:tcBorders>
          </w:tcPr>
          <w:p w14:paraId="054FEEFE" w14:textId="1945ECFF" w:rsidR="00D952B0" w:rsidRPr="008B0966" w:rsidRDefault="00D952B0" w:rsidP="00827B22">
            <w:pPr>
              <w:pStyle w:val="TableText"/>
              <w:tabs>
                <w:tab w:val="center" w:pos="4680"/>
                <w:tab w:val="right" w:pos="9360"/>
              </w:tabs>
              <w:rPr>
                <w:sz w:val="20"/>
              </w:rPr>
            </w:pPr>
          </w:p>
        </w:tc>
      </w:tr>
      <w:tr w:rsidR="00D952B0" w:rsidRPr="003B377B" w14:paraId="054FEF02" w14:textId="77777777">
        <w:tc>
          <w:tcPr>
            <w:tcW w:w="2340" w:type="dxa"/>
            <w:tcBorders>
              <w:top w:val="dotted" w:sz="4" w:space="0" w:color="auto"/>
              <w:left w:val="dotted" w:sz="4" w:space="0" w:color="auto"/>
              <w:bottom w:val="dotted" w:sz="4" w:space="0" w:color="auto"/>
              <w:right w:val="dotted" w:sz="4" w:space="0" w:color="auto"/>
            </w:tcBorders>
          </w:tcPr>
          <w:p w14:paraId="054FEF00" w14:textId="77777777" w:rsidR="00D952B0" w:rsidRPr="008B0966" w:rsidRDefault="00D952B0" w:rsidP="00827B22">
            <w:pPr>
              <w:pStyle w:val="TableText"/>
              <w:tabs>
                <w:tab w:val="center" w:pos="4680"/>
                <w:tab w:val="right" w:pos="9360"/>
              </w:tabs>
              <w:rPr>
                <w:sz w:val="20"/>
              </w:rPr>
            </w:pPr>
            <w:r w:rsidRPr="008B0966">
              <w:rPr>
                <w:sz w:val="20"/>
              </w:rPr>
              <w:t>Point of Contact</w:t>
            </w:r>
          </w:p>
        </w:tc>
        <w:tc>
          <w:tcPr>
            <w:tcW w:w="6156" w:type="dxa"/>
            <w:tcBorders>
              <w:top w:val="dotted" w:sz="4" w:space="0" w:color="auto"/>
              <w:left w:val="dotted" w:sz="4" w:space="0" w:color="auto"/>
              <w:bottom w:val="dotted" w:sz="4" w:space="0" w:color="auto"/>
              <w:right w:val="dotted" w:sz="4" w:space="0" w:color="auto"/>
            </w:tcBorders>
          </w:tcPr>
          <w:p w14:paraId="054FEF01" w14:textId="2AA1AAE9" w:rsidR="00D952B0" w:rsidRPr="008B0966" w:rsidRDefault="00D952B0" w:rsidP="00827B22">
            <w:pPr>
              <w:pStyle w:val="TableText"/>
              <w:tabs>
                <w:tab w:val="center" w:pos="4680"/>
                <w:tab w:val="right" w:pos="9360"/>
              </w:tabs>
              <w:rPr>
                <w:sz w:val="20"/>
              </w:rPr>
            </w:pPr>
          </w:p>
        </w:tc>
      </w:tr>
      <w:tr w:rsidR="00D952B0" w:rsidRPr="003B377B" w14:paraId="054FEF05" w14:textId="77777777">
        <w:tc>
          <w:tcPr>
            <w:tcW w:w="2340" w:type="dxa"/>
            <w:tcBorders>
              <w:top w:val="dotted" w:sz="4" w:space="0" w:color="auto"/>
              <w:left w:val="dotted" w:sz="4" w:space="0" w:color="auto"/>
              <w:bottom w:val="dotted" w:sz="4" w:space="0" w:color="auto"/>
              <w:right w:val="dotted" w:sz="4" w:space="0" w:color="auto"/>
            </w:tcBorders>
          </w:tcPr>
          <w:p w14:paraId="054FEF03" w14:textId="77777777" w:rsidR="00D952B0" w:rsidRPr="008B0966" w:rsidRDefault="00D952B0" w:rsidP="00827B22">
            <w:pPr>
              <w:pStyle w:val="TableText"/>
              <w:tabs>
                <w:tab w:val="center" w:pos="4680"/>
                <w:tab w:val="right" w:pos="9360"/>
              </w:tabs>
              <w:rPr>
                <w:sz w:val="20"/>
              </w:rPr>
            </w:pPr>
            <w:r w:rsidRPr="008B0966">
              <w:rPr>
                <w:sz w:val="20"/>
              </w:rPr>
              <w:t>Vendor [optional]</w:t>
            </w:r>
          </w:p>
        </w:tc>
        <w:tc>
          <w:tcPr>
            <w:tcW w:w="6156" w:type="dxa"/>
            <w:tcBorders>
              <w:top w:val="dotted" w:sz="4" w:space="0" w:color="auto"/>
              <w:left w:val="dotted" w:sz="4" w:space="0" w:color="auto"/>
              <w:bottom w:val="dotted" w:sz="4" w:space="0" w:color="auto"/>
              <w:right w:val="dotted" w:sz="4" w:space="0" w:color="auto"/>
            </w:tcBorders>
          </w:tcPr>
          <w:p w14:paraId="054FEF04" w14:textId="5A95B2D6" w:rsidR="00D952B0" w:rsidRPr="008B0966" w:rsidRDefault="00D952B0" w:rsidP="00827B22">
            <w:pPr>
              <w:pStyle w:val="TableText"/>
              <w:tabs>
                <w:tab w:val="center" w:pos="4680"/>
                <w:tab w:val="right" w:pos="9360"/>
              </w:tabs>
              <w:rPr>
                <w:sz w:val="20"/>
              </w:rPr>
            </w:pPr>
          </w:p>
        </w:tc>
      </w:tr>
    </w:tbl>
    <w:p w14:paraId="054FEF19" w14:textId="77777777" w:rsidR="00D952B0" w:rsidRPr="00FD586A" w:rsidRDefault="00D952B0" w:rsidP="00834A0C">
      <w:pPr>
        <w:pStyle w:val="Heading2"/>
        <w:keepNext/>
        <w:rPr>
          <w:sz w:val="28"/>
        </w:rPr>
      </w:pPr>
      <w:bookmarkStart w:id="31" w:name="_Toc216071608"/>
      <w:bookmarkStart w:id="32" w:name="_Toc263270958"/>
      <w:bookmarkStart w:id="33" w:name="_Toc263271237"/>
      <w:bookmarkStart w:id="34" w:name="_Toc377477598"/>
      <w:bookmarkStart w:id="35" w:name="_Toc508004750"/>
      <w:r w:rsidRPr="00FD586A">
        <w:rPr>
          <w:sz w:val="28"/>
        </w:rPr>
        <w:t>Operational Agreement</w:t>
      </w:r>
      <w:bookmarkEnd w:id="31"/>
      <w:bookmarkEnd w:id="32"/>
      <w:bookmarkEnd w:id="33"/>
      <w:bookmarkEnd w:id="34"/>
      <w:bookmarkEnd w:id="35"/>
    </w:p>
    <w:p w14:paraId="227DD5A8" w14:textId="4FB16BB5" w:rsidR="00EF5B1C" w:rsidRPr="008B0966" w:rsidRDefault="00EF5B1C" w:rsidP="00EF5B1C">
      <w:pPr>
        <w:pStyle w:val="BodyText"/>
        <w:rPr>
          <w:rFonts w:ascii="Verdana" w:hAnsi="Verdana"/>
          <w:sz w:val="24"/>
          <w:szCs w:val="24"/>
        </w:rPr>
      </w:pPr>
      <w:r w:rsidRPr="008B0966">
        <w:rPr>
          <w:rFonts w:ascii="Verdana" w:hAnsi="Verdana"/>
          <w:sz w:val="24"/>
          <w:szCs w:val="24"/>
        </w:rPr>
        <w:t xml:space="preserve">This ICD provides the specification for an interface between MCCF EDI TAS </w:t>
      </w:r>
      <w:r w:rsidR="00823E39">
        <w:rPr>
          <w:rFonts w:ascii="Verdana" w:hAnsi="Verdana"/>
          <w:sz w:val="24"/>
          <w:szCs w:val="24"/>
        </w:rPr>
        <w:t>eBilling</w:t>
      </w:r>
      <w:r w:rsidRPr="008B0966">
        <w:rPr>
          <w:rFonts w:ascii="Verdana" w:hAnsi="Verdana"/>
          <w:sz w:val="24"/>
          <w:szCs w:val="24"/>
        </w:rPr>
        <w:t xml:space="preserve"> and FSC regarding Health Care Services Review data. The Chief Business Office (CBO) is responsible for notifying FSC personnel of any potential or planned changes to data feeds once these changes are known in order to minimize adverse impacts. </w:t>
      </w:r>
    </w:p>
    <w:p w14:paraId="10FB1C7E" w14:textId="77777777" w:rsidR="00E67E51" w:rsidRPr="00E67E51" w:rsidRDefault="00E67E51" w:rsidP="00E67E51">
      <w:pPr>
        <w:pStyle w:val="BodyText"/>
        <w:rPr>
          <w:lang w:eastAsia="en-US"/>
        </w:rPr>
      </w:pPr>
    </w:p>
    <w:p w14:paraId="054FEF1B" w14:textId="77777777" w:rsidR="00D952B0" w:rsidRPr="00FD586A" w:rsidRDefault="00D952B0" w:rsidP="00FD58AE">
      <w:pPr>
        <w:pStyle w:val="Heading1"/>
        <w:rPr>
          <w:sz w:val="32"/>
        </w:rPr>
      </w:pPr>
      <w:bookmarkStart w:id="36" w:name="_Toc216071609"/>
      <w:bookmarkStart w:id="37" w:name="_Toc263270959"/>
      <w:bookmarkStart w:id="38" w:name="_Toc263271238"/>
      <w:bookmarkStart w:id="39" w:name="_Toc377477599"/>
      <w:bookmarkStart w:id="40" w:name="_Toc508004751"/>
      <w:r w:rsidRPr="00FD586A">
        <w:rPr>
          <w:sz w:val="32"/>
        </w:rPr>
        <w:lastRenderedPageBreak/>
        <w:t>Interface Definition</w:t>
      </w:r>
      <w:bookmarkEnd w:id="36"/>
      <w:bookmarkEnd w:id="37"/>
      <w:bookmarkEnd w:id="38"/>
      <w:bookmarkEnd w:id="39"/>
      <w:bookmarkEnd w:id="40"/>
    </w:p>
    <w:p w14:paraId="54B7B745" w14:textId="68E422AA" w:rsidR="00EF5B1C" w:rsidRPr="008B0966" w:rsidRDefault="00343639" w:rsidP="00EF5B1C">
      <w:pPr>
        <w:pStyle w:val="BodyText"/>
        <w:rPr>
          <w:rFonts w:ascii="Verdana" w:hAnsi="Verdana" w:cs="Arial"/>
          <w:sz w:val="24"/>
          <w:szCs w:val="24"/>
        </w:rPr>
      </w:pPr>
      <w:r w:rsidRPr="008B0966">
        <w:rPr>
          <w:rFonts w:ascii="Verdana" w:hAnsi="Verdana" w:cs="Arial"/>
          <w:sz w:val="24"/>
          <w:szCs w:val="24"/>
        </w:rPr>
        <w:t xml:space="preserve">Health Care Services Review data </w:t>
      </w:r>
      <w:r w:rsidR="00EF5B1C" w:rsidRPr="008B0966">
        <w:rPr>
          <w:rFonts w:ascii="Verdana" w:hAnsi="Verdana" w:cs="Arial"/>
          <w:sz w:val="24"/>
          <w:szCs w:val="24"/>
        </w:rPr>
        <w:t xml:space="preserve">is transmitted between MCCF EDI TAS </w:t>
      </w:r>
      <w:r w:rsidR="00823E39">
        <w:rPr>
          <w:rFonts w:ascii="Verdana" w:hAnsi="Verdana" w:cs="Arial"/>
          <w:sz w:val="24"/>
          <w:szCs w:val="24"/>
        </w:rPr>
        <w:t>eBilling</w:t>
      </w:r>
      <w:r w:rsidR="00EF5B1C" w:rsidRPr="008B0966">
        <w:rPr>
          <w:rFonts w:ascii="Verdana" w:hAnsi="Verdana" w:cs="Arial"/>
          <w:sz w:val="24"/>
          <w:szCs w:val="24"/>
        </w:rPr>
        <w:t xml:space="preserve"> and the FSC in FHIR bundles</w:t>
      </w:r>
      <w:r w:rsidR="008B0966" w:rsidRPr="008B0966">
        <w:rPr>
          <w:rFonts w:ascii="Verdana" w:hAnsi="Verdana" w:cs="Arial"/>
          <w:sz w:val="24"/>
          <w:szCs w:val="24"/>
        </w:rPr>
        <w:t>.</w:t>
      </w:r>
    </w:p>
    <w:p w14:paraId="292D94F1" w14:textId="77777777" w:rsidR="00EF5B1C" w:rsidRPr="00EF5B1C" w:rsidRDefault="00EF5B1C" w:rsidP="00EF5B1C">
      <w:pPr>
        <w:pStyle w:val="BodyText"/>
        <w:rPr>
          <w:lang w:eastAsia="en-US"/>
        </w:rPr>
      </w:pPr>
    </w:p>
    <w:p w14:paraId="097AB28F" w14:textId="77777777" w:rsidR="00F26C34" w:rsidRPr="00FD586A" w:rsidRDefault="00F26C34" w:rsidP="00834A0C">
      <w:pPr>
        <w:pStyle w:val="Heading2"/>
        <w:keepNext/>
        <w:rPr>
          <w:sz w:val="28"/>
        </w:rPr>
      </w:pPr>
      <w:bookmarkStart w:id="41" w:name="_Toc508004752"/>
      <w:r w:rsidRPr="00FD586A">
        <w:rPr>
          <w:sz w:val="28"/>
        </w:rPr>
        <w:t>System Overview</w:t>
      </w:r>
      <w:bookmarkEnd w:id="41"/>
    </w:p>
    <w:p w14:paraId="5F6D1118" w14:textId="77777777" w:rsidR="00134C52" w:rsidRPr="008B0966" w:rsidRDefault="00343639" w:rsidP="00343639">
      <w:pPr>
        <w:pStyle w:val="BodyText"/>
        <w:rPr>
          <w:rFonts w:ascii="Verdana" w:hAnsi="Verdana"/>
          <w:sz w:val="24"/>
          <w:szCs w:val="24"/>
        </w:rPr>
      </w:pPr>
      <w:r w:rsidRPr="008B0966">
        <w:rPr>
          <w:rFonts w:ascii="Verdana" w:hAnsi="Verdana"/>
          <w:sz w:val="24"/>
          <w:szCs w:val="24"/>
        </w:rPr>
        <w:t>The MCCF EDI TAS IB is designed to facilitate transmission of health care service review requests and inquiries to the FSC and health care service review responses</w:t>
      </w:r>
      <w:r w:rsidR="00134C52" w:rsidRPr="008B0966">
        <w:rPr>
          <w:rFonts w:ascii="Verdana" w:hAnsi="Verdana"/>
          <w:sz w:val="24"/>
          <w:szCs w:val="24"/>
        </w:rPr>
        <w:t xml:space="preserve"> from the FSC.</w:t>
      </w:r>
    </w:p>
    <w:p w14:paraId="476A13EE" w14:textId="31034458" w:rsidR="00343639" w:rsidRPr="008B0966" w:rsidRDefault="00134C52" w:rsidP="00343639">
      <w:pPr>
        <w:pStyle w:val="BodyText"/>
        <w:rPr>
          <w:rFonts w:ascii="Verdana" w:hAnsi="Verdana"/>
          <w:sz w:val="24"/>
          <w:szCs w:val="24"/>
        </w:rPr>
      </w:pPr>
      <w:r w:rsidRPr="008B0966">
        <w:rPr>
          <w:rFonts w:ascii="Verdana" w:hAnsi="Verdana"/>
          <w:sz w:val="24"/>
          <w:szCs w:val="24"/>
        </w:rPr>
        <w:t xml:space="preserve">FSC is </w:t>
      </w:r>
      <w:r w:rsidR="00343639" w:rsidRPr="008B0966">
        <w:rPr>
          <w:rFonts w:ascii="Verdana" w:hAnsi="Verdana"/>
          <w:sz w:val="24"/>
          <w:szCs w:val="24"/>
        </w:rPr>
        <w:t>design</w:t>
      </w:r>
      <w:r w:rsidR="008B0966" w:rsidRPr="008B0966">
        <w:rPr>
          <w:rFonts w:ascii="Verdana" w:hAnsi="Verdana"/>
          <w:sz w:val="24"/>
          <w:szCs w:val="24"/>
        </w:rPr>
        <w:t>ed</w:t>
      </w:r>
      <w:r w:rsidR="00343639" w:rsidRPr="008B0966">
        <w:rPr>
          <w:rFonts w:ascii="Verdana" w:hAnsi="Verdana"/>
          <w:sz w:val="24"/>
          <w:szCs w:val="24"/>
        </w:rPr>
        <w:t xml:space="preserve"> to receive</w:t>
      </w:r>
      <w:r w:rsidRPr="008B0966">
        <w:rPr>
          <w:rFonts w:ascii="Verdana" w:hAnsi="Verdana"/>
          <w:sz w:val="24"/>
          <w:szCs w:val="24"/>
        </w:rPr>
        <w:t xml:space="preserve"> FHIR data from</w:t>
      </w:r>
      <w:r w:rsidR="00343639" w:rsidRPr="008B0966">
        <w:rPr>
          <w:rFonts w:ascii="Verdana" w:hAnsi="Verdana"/>
          <w:sz w:val="24"/>
          <w:szCs w:val="24"/>
        </w:rPr>
        <w:t xml:space="preserve"> </w:t>
      </w:r>
      <w:r w:rsidRPr="008B0966">
        <w:rPr>
          <w:rFonts w:ascii="Verdana" w:hAnsi="Verdana"/>
          <w:sz w:val="24"/>
          <w:szCs w:val="24"/>
        </w:rPr>
        <w:t>MCCF EDI TAS</w:t>
      </w:r>
      <w:r w:rsidR="00343639" w:rsidRPr="008B0966">
        <w:rPr>
          <w:rFonts w:ascii="Verdana" w:hAnsi="Verdana"/>
          <w:sz w:val="24"/>
          <w:szCs w:val="24"/>
        </w:rPr>
        <w:t xml:space="preserve"> and</w:t>
      </w:r>
      <w:r w:rsidRPr="008B0966">
        <w:rPr>
          <w:rFonts w:ascii="Verdana" w:hAnsi="Verdana"/>
          <w:sz w:val="24"/>
          <w:szCs w:val="24"/>
        </w:rPr>
        <w:t xml:space="preserve"> to</w:t>
      </w:r>
      <w:r w:rsidR="00343639" w:rsidRPr="008B0966">
        <w:rPr>
          <w:rFonts w:ascii="Verdana" w:hAnsi="Verdana"/>
          <w:sz w:val="24"/>
          <w:szCs w:val="24"/>
        </w:rPr>
        <w:t xml:space="preserve"> translate that data into a </w:t>
      </w:r>
      <w:r w:rsidR="00B6651C" w:rsidRPr="008B0966">
        <w:rPr>
          <w:rFonts w:ascii="Verdana" w:hAnsi="Verdana"/>
          <w:sz w:val="24"/>
          <w:szCs w:val="24"/>
        </w:rPr>
        <w:t xml:space="preserve">278x217 </w:t>
      </w:r>
      <w:r w:rsidR="00086014">
        <w:rPr>
          <w:rFonts w:ascii="Verdana" w:hAnsi="Verdana"/>
          <w:sz w:val="24"/>
          <w:szCs w:val="24"/>
        </w:rPr>
        <w:t>r</w:t>
      </w:r>
      <w:r w:rsidR="00B6651C" w:rsidRPr="008B0966">
        <w:rPr>
          <w:rFonts w:ascii="Verdana" w:hAnsi="Verdana"/>
          <w:sz w:val="24"/>
          <w:szCs w:val="24"/>
        </w:rPr>
        <w:t xml:space="preserve">equest </w:t>
      </w:r>
      <w:r w:rsidR="00181ADF">
        <w:rPr>
          <w:rFonts w:ascii="Verdana" w:hAnsi="Verdana"/>
          <w:sz w:val="24"/>
          <w:szCs w:val="24"/>
        </w:rPr>
        <w:t xml:space="preserve">or </w:t>
      </w:r>
      <w:r w:rsidR="00B6651C">
        <w:rPr>
          <w:rFonts w:ascii="Verdana" w:hAnsi="Verdana"/>
          <w:sz w:val="24"/>
          <w:szCs w:val="24"/>
        </w:rPr>
        <w:t xml:space="preserve">278x215 </w:t>
      </w:r>
      <w:r w:rsidR="00302F52">
        <w:rPr>
          <w:rFonts w:ascii="Verdana" w:hAnsi="Verdana"/>
          <w:sz w:val="24"/>
          <w:szCs w:val="24"/>
        </w:rPr>
        <w:t>inquiry</w:t>
      </w:r>
      <w:r w:rsidR="00086014">
        <w:rPr>
          <w:rFonts w:ascii="Verdana" w:hAnsi="Verdana"/>
          <w:sz w:val="24"/>
          <w:szCs w:val="24"/>
        </w:rPr>
        <w:t xml:space="preserve"> </w:t>
      </w:r>
      <w:r w:rsidRPr="008B0966">
        <w:rPr>
          <w:rFonts w:ascii="Verdana" w:hAnsi="Verdana"/>
          <w:sz w:val="24"/>
          <w:szCs w:val="24"/>
        </w:rPr>
        <w:t>message. It is also design</w:t>
      </w:r>
      <w:r w:rsidR="00181ADF">
        <w:rPr>
          <w:rFonts w:ascii="Verdana" w:hAnsi="Verdana"/>
          <w:sz w:val="24"/>
          <w:szCs w:val="24"/>
        </w:rPr>
        <w:t>ed</w:t>
      </w:r>
      <w:r w:rsidRPr="008B0966">
        <w:rPr>
          <w:rFonts w:ascii="Verdana" w:hAnsi="Verdana"/>
          <w:sz w:val="24"/>
          <w:szCs w:val="24"/>
        </w:rPr>
        <w:t xml:space="preserve"> to receive a 278x217</w:t>
      </w:r>
      <w:r w:rsidR="00181ADF">
        <w:rPr>
          <w:rFonts w:ascii="Verdana" w:hAnsi="Verdana"/>
          <w:sz w:val="24"/>
          <w:szCs w:val="24"/>
        </w:rPr>
        <w:t xml:space="preserve"> </w:t>
      </w:r>
      <w:r w:rsidR="00086014">
        <w:rPr>
          <w:rFonts w:ascii="Verdana" w:hAnsi="Verdana"/>
          <w:sz w:val="24"/>
          <w:szCs w:val="24"/>
        </w:rPr>
        <w:t>r</w:t>
      </w:r>
      <w:r w:rsidR="00181ADF">
        <w:rPr>
          <w:rFonts w:ascii="Verdana" w:hAnsi="Verdana"/>
          <w:sz w:val="24"/>
          <w:szCs w:val="24"/>
        </w:rPr>
        <w:t>esponse</w:t>
      </w:r>
      <w:r w:rsidR="00086014">
        <w:rPr>
          <w:rFonts w:ascii="Verdana" w:hAnsi="Verdana"/>
          <w:sz w:val="24"/>
          <w:szCs w:val="24"/>
        </w:rPr>
        <w:t xml:space="preserve"> or a </w:t>
      </w:r>
      <w:r w:rsidRPr="008B0966">
        <w:rPr>
          <w:rFonts w:ascii="Verdana" w:hAnsi="Verdana"/>
          <w:sz w:val="24"/>
          <w:szCs w:val="24"/>
        </w:rPr>
        <w:t xml:space="preserve">278x215 </w:t>
      </w:r>
      <w:r w:rsidR="00086014">
        <w:rPr>
          <w:rFonts w:ascii="Verdana" w:hAnsi="Verdana"/>
          <w:sz w:val="24"/>
          <w:szCs w:val="24"/>
        </w:rPr>
        <w:t>r</w:t>
      </w:r>
      <w:r w:rsidR="00181ADF">
        <w:rPr>
          <w:rFonts w:ascii="Verdana" w:hAnsi="Verdana"/>
          <w:sz w:val="24"/>
          <w:szCs w:val="24"/>
        </w:rPr>
        <w:t xml:space="preserve">esponse </w:t>
      </w:r>
      <w:r w:rsidRPr="008B0966">
        <w:rPr>
          <w:rFonts w:ascii="Verdana" w:hAnsi="Verdana"/>
          <w:sz w:val="24"/>
          <w:szCs w:val="24"/>
        </w:rPr>
        <w:t xml:space="preserve">and </w:t>
      </w:r>
      <w:r w:rsidR="00086014">
        <w:rPr>
          <w:rFonts w:ascii="Verdana" w:hAnsi="Verdana"/>
          <w:sz w:val="24"/>
          <w:szCs w:val="24"/>
        </w:rPr>
        <w:t xml:space="preserve">to </w:t>
      </w:r>
      <w:r w:rsidRPr="008B0966">
        <w:rPr>
          <w:rFonts w:ascii="Verdana" w:hAnsi="Verdana"/>
          <w:sz w:val="24"/>
          <w:szCs w:val="24"/>
        </w:rPr>
        <w:t>translate it to FHIR data.</w:t>
      </w:r>
    </w:p>
    <w:p w14:paraId="39FD4B14" w14:textId="00A35F08" w:rsidR="00343639" w:rsidRDefault="00343639" w:rsidP="00343639">
      <w:pPr>
        <w:pStyle w:val="BodyText"/>
        <w:rPr>
          <w:lang w:eastAsia="en-US"/>
        </w:rPr>
      </w:pPr>
    </w:p>
    <w:p w14:paraId="1681657D" w14:textId="1676C0BD" w:rsidR="00426867" w:rsidRDefault="00426867" w:rsidP="00343639">
      <w:pPr>
        <w:pStyle w:val="BodyText"/>
        <w:rPr>
          <w:lang w:eastAsia="en-US"/>
        </w:rPr>
      </w:pPr>
    </w:p>
    <w:p w14:paraId="64CCC310" w14:textId="06DA7740" w:rsidR="00426867" w:rsidRDefault="00426867" w:rsidP="00343639">
      <w:pPr>
        <w:pStyle w:val="BodyText"/>
        <w:rPr>
          <w:lang w:eastAsia="en-US"/>
        </w:rPr>
      </w:pPr>
    </w:p>
    <w:p w14:paraId="061D83A2" w14:textId="682208D1" w:rsidR="00426867" w:rsidRDefault="00426867" w:rsidP="00343639">
      <w:pPr>
        <w:pStyle w:val="BodyText"/>
        <w:rPr>
          <w:lang w:eastAsia="en-US"/>
        </w:rPr>
      </w:pPr>
    </w:p>
    <w:p w14:paraId="7CB93315" w14:textId="55893A19" w:rsidR="00426867" w:rsidRDefault="00426867" w:rsidP="00343639">
      <w:pPr>
        <w:pStyle w:val="BodyText"/>
        <w:rPr>
          <w:lang w:eastAsia="en-US"/>
        </w:rPr>
      </w:pPr>
    </w:p>
    <w:p w14:paraId="054FEF1E" w14:textId="47CD4D27" w:rsidR="00D952B0" w:rsidRPr="00FD586A" w:rsidRDefault="00F26C34" w:rsidP="00834A0C">
      <w:pPr>
        <w:pStyle w:val="Heading3"/>
        <w:keepNext/>
        <w:rPr>
          <w:sz w:val="24"/>
          <w:szCs w:val="24"/>
        </w:rPr>
      </w:pPr>
      <w:bookmarkStart w:id="42" w:name="_Toc508004753"/>
      <w:r w:rsidRPr="00FD586A">
        <w:rPr>
          <w:sz w:val="24"/>
          <w:szCs w:val="24"/>
        </w:rPr>
        <w:lastRenderedPageBreak/>
        <w:t>Overview Diagram</w:t>
      </w:r>
      <w:bookmarkEnd w:id="42"/>
      <w:r w:rsidRPr="00FD586A">
        <w:rPr>
          <w:sz w:val="24"/>
          <w:szCs w:val="24"/>
        </w:rPr>
        <w:t xml:space="preserve"> </w:t>
      </w:r>
    </w:p>
    <w:p w14:paraId="2A15ABFC" w14:textId="5922F327" w:rsidR="00426867" w:rsidRPr="008B0966" w:rsidRDefault="00426867" w:rsidP="00834A0C">
      <w:pPr>
        <w:pStyle w:val="BodyText"/>
        <w:keepNext/>
        <w:rPr>
          <w:rFonts w:ascii="Verdana" w:hAnsi="Verdana"/>
          <w:sz w:val="24"/>
          <w:szCs w:val="24"/>
          <w:lang w:eastAsia="en-US"/>
        </w:rPr>
      </w:pPr>
      <w:r w:rsidRPr="008B0966">
        <w:rPr>
          <w:rFonts w:ascii="Verdana" w:hAnsi="Verdana"/>
          <w:sz w:val="24"/>
          <w:szCs w:val="24"/>
          <w:lang w:eastAsia="en-US"/>
        </w:rPr>
        <w:t>Inter</w:t>
      </w:r>
      <w:r w:rsidR="00875534">
        <w:rPr>
          <w:rFonts w:ascii="Verdana" w:hAnsi="Verdana"/>
          <w:sz w:val="24"/>
          <w:szCs w:val="24"/>
          <w:lang w:eastAsia="en-US"/>
        </w:rPr>
        <w:t>i</w:t>
      </w:r>
      <w:r w:rsidRPr="008B0966">
        <w:rPr>
          <w:rFonts w:ascii="Verdana" w:hAnsi="Verdana"/>
          <w:sz w:val="24"/>
          <w:szCs w:val="24"/>
          <w:lang w:eastAsia="en-US"/>
        </w:rPr>
        <w:t>m solution</w:t>
      </w:r>
    </w:p>
    <w:p w14:paraId="69AADA6C" w14:textId="670B444D" w:rsidR="009768C6" w:rsidRDefault="00426867" w:rsidP="009768C6">
      <w:pPr>
        <w:pStyle w:val="BodyText"/>
        <w:rPr>
          <w:lang w:eastAsia="en-US"/>
        </w:rPr>
      </w:pPr>
      <w:r>
        <w:rPr>
          <w:noProof/>
          <w:lang w:eastAsia="en-US"/>
        </w:rPr>
        <w:drawing>
          <wp:inline distT="0" distB="0" distL="0" distR="0" wp14:anchorId="2503B403" wp14:editId="494A5404">
            <wp:extent cx="5943600" cy="5702824"/>
            <wp:effectExtent l="0" t="0" r="0" b="0"/>
            <wp:docPr id="6" name="Picture 6" descr="C:\Users\AV Admin\AppData\Local\Microsoft\Windows\INetCache\Content.Word\MCCF TAS Interim VDA Architecture - Inte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V Admin\AppData\Local\Microsoft\Windows\INetCache\Content.Word\MCCF TAS Interim VDA Architecture - Interi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702824"/>
                    </a:xfrm>
                    <a:prstGeom prst="rect">
                      <a:avLst/>
                    </a:prstGeom>
                    <a:noFill/>
                    <a:ln>
                      <a:noFill/>
                    </a:ln>
                  </pic:spPr>
                </pic:pic>
              </a:graphicData>
            </a:graphic>
          </wp:inline>
        </w:drawing>
      </w:r>
    </w:p>
    <w:p w14:paraId="36481E68" w14:textId="6831EA51" w:rsidR="00426867" w:rsidRDefault="00426867" w:rsidP="009768C6">
      <w:pPr>
        <w:pStyle w:val="BodyText"/>
        <w:rPr>
          <w:lang w:eastAsia="en-US"/>
        </w:rPr>
      </w:pPr>
    </w:p>
    <w:p w14:paraId="5DF701A9" w14:textId="186BF010" w:rsidR="00426867" w:rsidRDefault="00426867" w:rsidP="009768C6">
      <w:pPr>
        <w:pStyle w:val="BodyText"/>
        <w:rPr>
          <w:lang w:eastAsia="en-US"/>
        </w:rPr>
      </w:pPr>
    </w:p>
    <w:p w14:paraId="7FE55A12" w14:textId="52B75225" w:rsidR="00426867" w:rsidRDefault="00426867" w:rsidP="009768C6">
      <w:pPr>
        <w:pStyle w:val="BodyText"/>
        <w:rPr>
          <w:lang w:eastAsia="en-US"/>
        </w:rPr>
      </w:pPr>
    </w:p>
    <w:p w14:paraId="5DD74528" w14:textId="3110740A" w:rsidR="00426867" w:rsidRDefault="00426867" w:rsidP="009768C6">
      <w:pPr>
        <w:pStyle w:val="BodyText"/>
        <w:rPr>
          <w:lang w:eastAsia="en-US"/>
        </w:rPr>
      </w:pPr>
    </w:p>
    <w:p w14:paraId="5F40747B" w14:textId="10E5A228" w:rsidR="00426867" w:rsidRDefault="00426867" w:rsidP="009768C6">
      <w:pPr>
        <w:pStyle w:val="BodyText"/>
        <w:rPr>
          <w:lang w:eastAsia="en-US"/>
        </w:rPr>
      </w:pPr>
    </w:p>
    <w:p w14:paraId="548AA27C" w14:textId="360F8047" w:rsidR="00426867" w:rsidRDefault="00426867" w:rsidP="009768C6">
      <w:pPr>
        <w:pStyle w:val="BodyText"/>
        <w:rPr>
          <w:lang w:eastAsia="en-US"/>
        </w:rPr>
      </w:pPr>
    </w:p>
    <w:p w14:paraId="0BB8EBA7" w14:textId="5170AAAE" w:rsidR="00426867" w:rsidRDefault="00426867" w:rsidP="009768C6">
      <w:pPr>
        <w:pStyle w:val="BodyText"/>
        <w:rPr>
          <w:lang w:eastAsia="en-US"/>
        </w:rPr>
      </w:pPr>
    </w:p>
    <w:p w14:paraId="6A50A6CE" w14:textId="1BE5B33C" w:rsidR="00426867" w:rsidRDefault="00426867" w:rsidP="009768C6">
      <w:pPr>
        <w:pStyle w:val="BodyText"/>
        <w:rPr>
          <w:lang w:eastAsia="en-US"/>
        </w:rPr>
      </w:pPr>
    </w:p>
    <w:p w14:paraId="5619B905" w14:textId="1A2EDB9D" w:rsidR="00426867" w:rsidRDefault="00426867" w:rsidP="009768C6">
      <w:pPr>
        <w:pStyle w:val="BodyText"/>
        <w:rPr>
          <w:lang w:eastAsia="en-US"/>
        </w:rPr>
      </w:pPr>
    </w:p>
    <w:p w14:paraId="12ABCB9D" w14:textId="41BA5044" w:rsidR="00426867" w:rsidRPr="008B0966" w:rsidRDefault="00426867" w:rsidP="00834A0C">
      <w:pPr>
        <w:pStyle w:val="BodyText"/>
        <w:keepNext/>
        <w:rPr>
          <w:rFonts w:ascii="Verdana" w:hAnsi="Verdana"/>
          <w:sz w:val="24"/>
          <w:szCs w:val="24"/>
          <w:lang w:eastAsia="en-US"/>
        </w:rPr>
      </w:pPr>
      <w:r w:rsidRPr="008B0966">
        <w:rPr>
          <w:rFonts w:ascii="Verdana" w:hAnsi="Verdana"/>
          <w:sz w:val="24"/>
          <w:szCs w:val="24"/>
          <w:lang w:eastAsia="en-US"/>
        </w:rPr>
        <w:lastRenderedPageBreak/>
        <w:t>To be solution</w:t>
      </w:r>
    </w:p>
    <w:p w14:paraId="7F05546E" w14:textId="1338A035" w:rsidR="00426867" w:rsidRPr="009768C6" w:rsidRDefault="00426867" w:rsidP="009768C6">
      <w:pPr>
        <w:pStyle w:val="BodyText"/>
        <w:rPr>
          <w:lang w:eastAsia="en-US"/>
        </w:rPr>
      </w:pPr>
      <w:r>
        <w:rPr>
          <w:noProof/>
          <w:lang w:eastAsia="en-US"/>
        </w:rPr>
        <w:drawing>
          <wp:inline distT="0" distB="0" distL="0" distR="0" wp14:anchorId="3F929F4B" wp14:editId="4D42E7C0">
            <wp:extent cx="5943600" cy="5702824"/>
            <wp:effectExtent l="0" t="0" r="0" b="0"/>
            <wp:docPr id="7" name="Picture 7" descr="C:\Users\AV Admin\AppData\Local\Microsoft\Windows\INetCache\Content.Word\MCCF TAS Interim VDA Architecture - To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V Admin\AppData\Local\Microsoft\Windows\INetCache\Content.Word\MCCF TAS Interim VDA Architecture - ToB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702824"/>
                    </a:xfrm>
                    <a:prstGeom prst="rect">
                      <a:avLst/>
                    </a:prstGeom>
                    <a:noFill/>
                    <a:ln>
                      <a:noFill/>
                    </a:ln>
                  </pic:spPr>
                </pic:pic>
              </a:graphicData>
            </a:graphic>
          </wp:inline>
        </w:drawing>
      </w:r>
    </w:p>
    <w:p w14:paraId="6FA6A519" w14:textId="62C4A221" w:rsidR="00E67E51" w:rsidRPr="00E67E51" w:rsidRDefault="00E67E51" w:rsidP="00E67E51">
      <w:pPr>
        <w:pStyle w:val="BodyText"/>
        <w:rPr>
          <w:lang w:eastAsia="en-US"/>
        </w:rPr>
      </w:pPr>
    </w:p>
    <w:p w14:paraId="0BC1A9D7" w14:textId="5344A228" w:rsidR="00F26C34" w:rsidRPr="00FD586A" w:rsidRDefault="00D952B0" w:rsidP="00834A0C">
      <w:pPr>
        <w:pStyle w:val="Heading2"/>
        <w:keepNext/>
        <w:rPr>
          <w:sz w:val="28"/>
        </w:rPr>
      </w:pPr>
      <w:bookmarkStart w:id="43" w:name="_Toc216071611"/>
      <w:bookmarkStart w:id="44" w:name="_Toc263270961"/>
      <w:bookmarkStart w:id="45" w:name="_Toc263271240"/>
      <w:bookmarkStart w:id="46" w:name="_Toc377477601"/>
      <w:bookmarkStart w:id="47" w:name="_Toc508004754"/>
      <w:r w:rsidRPr="00FD586A">
        <w:rPr>
          <w:sz w:val="28"/>
        </w:rPr>
        <w:t>Interface Overview</w:t>
      </w:r>
      <w:bookmarkEnd w:id="43"/>
      <w:bookmarkEnd w:id="44"/>
      <w:bookmarkEnd w:id="45"/>
      <w:bookmarkEnd w:id="46"/>
      <w:bookmarkEnd w:id="47"/>
    </w:p>
    <w:p w14:paraId="2F43ED86" w14:textId="2489C108" w:rsidR="008B0966" w:rsidRPr="008B0966" w:rsidRDefault="008B0966" w:rsidP="008B0966">
      <w:pPr>
        <w:pStyle w:val="BodyText"/>
        <w:rPr>
          <w:rFonts w:ascii="Verdana" w:hAnsi="Verdana"/>
          <w:sz w:val="24"/>
          <w:szCs w:val="24"/>
        </w:rPr>
      </w:pPr>
      <w:r w:rsidRPr="008B0966">
        <w:rPr>
          <w:rFonts w:ascii="Verdana" w:hAnsi="Verdana"/>
          <w:sz w:val="24"/>
          <w:szCs w:val="24"/>
        </w:rPr>
        <w:t xml:space="preserve">Exchanging messages between MCCF EDI TAS </w:t>
      </w:r>
      <w:r w:rsidR="00AE7348">
        <w:rPr>
          <w:rFonts w:ascii="Verdana" w:hAnsi="Verdana"/>
          <w:sz w:val="24"/>
          <w:szCs w:val="24"/>
        </w:rPr>
        <w:t>eBilling</w:t>
      </w:r>
      <w:r w:rsidRPr="008B0966">
        <w:rPr>
          <w:rFonts w:ascii="Verdana" w:hAnsi="Verdana"/>
          <w:sz w:val="24"/>
          <w:szCs w:val="24"/>
        </w:rPr>
        <w:t xml:space="preserve"> and FSC can be done in real time or </w:t>
      </w:r>
      <w:r w:rsidR="00C945A0">
        <w:rPr>
          <w:rFonts w:ascii="Verdana" w:hAnsi="Verdana"/>
          <w:sz w:val="24"/>
          <w:szCs w:val="24"/>
        </w:rPr>
        <w:t xml:space="preserve">as </w:t>
      </w:r>
      <w:r w:rsidR="008751EC">
        <w:rPr>
          <w:rFonts w:ascii="Verdana" w:hAnsi="Verdana"/>
          <w:sz w:val="24"/>
          <w:szCs w:val="24"/>
        </w:rPr>
        <w:t>queued messaging</w:t>
      </w:r>
      <w:r w:rsidRPr="008B0966">
        <w:rPr>
          <w:rFonts w:ascii="Verdana" w:hAnsi="Verdana"/>
          <w:sz w:val="24"/>
          <w:szCs w:val="24"/>
        </w:rPr>
        <w:t>.</w:t>
      </w:r>
    </w:p>
    <w:p w14:paraId="403BF29E" w14:textId="77777777" w:rsidR="00134C52" w:rsidRDefault="00134C52" w:rsidP="00134C52">
      <w:pPr>
        <w:pStyle w:val="BodyText"/>
        <w:rPr>
          <w:lang w:eastAsia="en-US"/>
        </w:rPr>
      </w:pPr>
    </w:p>
    <w:p w14:paraId="063EE1FA" w14:textId="77777777" w:rsidR="00181ADF" w:rsidRDefault="00181ADF" w:rsidP="00134C52">
      <w:pPr>
        <w:pStyle w:val="BodyText"/>
        <w:rPr>
          <w:lang w:eastAsia="en-US"/>
        </w:rPr>
      </w:pPr>
    </w:p>
    <w:p w14:paraId="356FEC04" w14:textId="77777777" w:rsidR="00181ADF" w:rsidRDefault="00181ADF" w:rsidP="00134C52">
      <w:pPr>
        <w:pStyle w:val="BodyText"/>
        <w:rPr>
          <w:lang w:eastAsia="en-US"/>
        </w:rPr>
      </w:pPr>
    </w:p>
    <w:p w14:paraId="21BE3823" w14:textId="77777777" w:rsidR="00181ADF" w:rsidRPr="00134C52" w:rsidRDefault="00181ADF" w:rsidP="00134C52">
      <w:pPr>
        <w:pStyle w:val="BodyText"/>
        <w:rPr>
          <w:lang w:eastAsia="en-US"/>
        </w:rPr>
      </w:pPr>
    </w:p>
    <w:p w14:paraId="6B1039CB" w14:textId="63B05490" w:rsidR="00E67E51" w:rsidRPr="00FD586A" w:rsidRDefault="00F26C34" w:rsidP="00181ADF">
      <w:pPr>
        <w:pStyle w:val="Heading3"/>
        <w:keepNext/>
        <w:rPr>
          <w:sz w:val="24"/>
          <w:szCs w:val="24"/>
        </w:rPr>
      </w:pPr>
      <w:bookmarkStart w:id="48" w:name="_Toc508004755"/>
      <w:r w:rsidRPr="00FD586A">
        <w:rPr>
          <w:sz w:val="24"/>
          <w:szCs w:val="24"/>
        </w:rPr>
        <w:lastRenderedPageBreak/>
        <w:t>Connectivity between the systems</w:t>
      </w:r>
      <w:bookmarkEnd w:id="48"/>
    </w:p>
    <w:p w14:paraId="7EA910B8" w14:textId="197C52A9" w:rsidR="00426867" w:rsidRDefault="00426867">
      <w:pPr>
        <w:rPr>
          <w:rFonts w:eastAsia="MS Mincho"/>
          <w:sz w:val="20"/>
          <w:szCs w:val="22"/>
        </w:rPr>
      </w:pPr>
    </w:p>
    <w:p w14:paraId="4E63F101" w14:textId="77777777" w:rsidR="00426867" w:rsidRDefault="00426867" w:rsidP="00426867">
      <w:pPr>
        <w:pStyle w:val="BodyText"/>
        <w:rPr>
          <w:lang w:eastAsia="en-US"/>
        </w:rPr>
      </w:pPr>
    </w:p>
    <w:p w14:paraId="0A35D2F7" w14:textId="787FE199" w:rsidR="00426867" w:rsidRDefault="00426867" w:rsidP="00426867">
      <w:pPr>
        <w:pStyle w:val="BodyText"/>
        <w:rPr>
          <w:lang w:eastAsia="en-US"/>
        </w:rPr>
      </w:pPr>
      <w:r>
        <w:rPr>
          <w:noProof/>
          <w:lang w:eastAsia="en-US"/>
        </w:rPr>
        <w:drawing>
          <wp:inline distT="0" distB="0" distL="0" distR="0" wp14:anchorId="5CFEA2C4" wp14:editId="535A9750">
            <wp:extent cx="5943600" cy="4638040"/>
            <wp:effectExtent l="0" t="0" r="0" b="0"/>
            <wp:docPr id="1" name="Picture 1" descr="C:\Users\AV Admin\AppData\Local\Microsoft\Windows\INetCache\Content.Word\FSC Prototype Interface Design - Straw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V Admin\AppData\Local\Microsoft\Windows\INetCache\Content.Word\FSC Prototype Interface Design - Strawm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638040"/>
                    </a:xfrm>
                    <a:prstGeom prst="rect">
                      <a:avLst/>
                    </a:prstGeom>
                    <a:noFill/>
                    <a:ln>
                      <a:noFill/>
                    </a:ln>
                  </pic:spPr>
                </pic:pic>
              </a:graphicData>
            </a:graphic>
          </wp:inline>
        </w:drawing>
      </w:r>
    </w:p>
    <w:p w14:paraId="313EDE21" w14:textId="72948DFB" w:rsidR="00426867" w:rsidRDefault="00426867" w:rsidP="00426867">
      <w:pPr>
        <w:pStyle w:val="BodyText"/>
        <w:rPr>
          <w:lang w:eastAsia="en-US"/>
        </w:rPr>
      </w:pPr>
    </w:p>
    <w:p w14:paraId="4817C0E2" w14:textId="2D5A6DE0" w:rsidR="00426867" w:rsidRDefault="00426867" w:rsidP="00426867">
      <w:pPr>
        <w:pStyle w:val="BodyText"/>
        <w:rPr>
          <w:lang w:eastAsia="en-US"/>
        </w:rPr>
      </w:pPr>
    </w:p>
    <w:p w14:paraId="0135EDE4" w14:textId="5B99A1F5" w:rsidR="00426867" w:rsidRDefault="00426867" w:rsidP="00426867">
      <w:pPr>
        <w:pStyle w:val="BodyText"/>
        <w:rPr>
          <w:lang w:eastAsia="en-US"/>
        </w:rPr>
      </w:pPr>
    </w:p>
    <w:p w14:paraId="2FE70D05" w14:textId="77777777" w:rsidR="00426867" w:rsidRPr="00426867" w:rsidRDefault="00426867" w:rsidP="00426867">
      <w:pPr>
        <w:pStyle w:val="BodyText"/>
        <w:rPr>
          <w:lang w:eastAsia="en-US"/>
        </w:rPr>
      </w:pPr>
    </w:p>
    <w:p w14:paraId="054FEF23" w14:textId="77777777" w:rsidR="00D952B0" w:rsidRPr="00FD586A" w:rsidRDefault="00D952B0" w:rsidP="00834A0C">
      <w:pPr>
        <w:pStyle w:val="Heading2"/>
        <w:keepNext/>
        <w:rPr>
          <w:sz w:val="28"/>
        </w:rPr>
      </w:pPr>
      <w:bookmarkStart w:id="49" w:name="_Toc216071612"/>
      <w:bookmarkStart w:id="50" w:name="_Toc263270962"/>
      <w:bookmarkStart w:id="51" w:name="_Toc263271241"/>
      <w:bookmarkStart w:id="52" w:name="_Toc377477602"/>
      <w:bookmarkStart w:id="53" w:name="_Toc508004756"/>
      <w:r w:rsidRPr="00FD586A">
        <w:rPr>
          <w:sz w:val="28"/>
        </w:rPr>
        <w:t>Operations</w:t>
      </w:r>
      <w:bookmarkEnd w:id="49"/>
      <w:bookmarkEnd w:id="50"/>
      <w:bookmarkEnd w:id="51"/>
      <w:bookmarkEnd w:id="52"/>
      <w:bookmarkEnd w:id="53"/>
    </w:p>
    <w:p w14:paraId="330F5977" w14:textId="56A35D78" w:rsidR="00134C52" w:rsidRPr="008B0966" w:rsidRDefault="00181ADF" w:rsidP="00134C52">
      <w:pPr>
        <w:pStyle w:val="BodyText"/>
        <w:rPr>
          <w:rFonts w:ascii="Verdana" w:hAnsi="Verdana"/>
          <w:sz w:val="24"/>
          <w:szCs w:val="24"/>
          <w:lang w:eastAsia="en-US"/>
        </w:rPr>
      </w:pPr>
      <w:r>
        <w:rPr>
          <w:rFonts w:ascii="Verdana" w:hAnsi="Verdana"/>
          <w:sz w:val="24"/>
          <w:szCs w:val="24"/>
          <w:lang w:eastAsia="en-US"/>
        </w:rPr>
        <w:t>Tbd</w:t>
      </w:r>
    </w:p>
    <w:p w14:paraId="3D8E9162" w14:textId="2748EE23" w:rsidR="00E67E51" w:rsidRPr="00FD586A" w:rsidRDefault="00E67E51" w:rsidP="00834A0C">
      <w:pPr>
        <w:pStyle w:val="Heading3"/>
        <w:keepNext/>
        <w:rPr>
          <w:sz w:val="24"/>
          <w:szCs w:val="24"/>
        </w:rPr>
      </w:pPr>
      <w:bookmarkStart w:id="54" w:name="_Toc508004757"/>
      <w:r w:rsidRPr="00FD586A">
        <w:rPr>
          <w:sz w:val="24"/>
          <w:szCs w:val="24"/>
        </w:rPr>
        <w:t>Data Extraction</w:t>
      </w:r>
      <w:bookmarkEnd w:id="54"/>
    </w:p>
    <w:p w14:paraId="33E4705C" w14:textId="318CD67A" w:rsidR="00426867" w:rsidRPr="008B0966" w:rsidRDefault="00426867" w:rsidP="00426867">
      <w:pPr>
        <w:pStyle w:val="BodyText"/>
        <w:rPr>
          <w:rFonts w:ascii="Verdana" w:hAnsi="Verdana"/>
          <w:sz w:val="24"/>
          <w:szCs w:val="24"/>
          <w:lang w:eastAsia="en-US"/>
        </w:rPr>
      </w:pPr>
      <w:r w:rsidRPr="008B0966">
        <w:rPr>
          <w:rFonts w:ascii="Verdana" w:hAnsi="Verdana"/>
          <w:sz w:val="24"/>
          <w:szCs w:val="24"/>
          <w:lang w:eastAsia="en-US"/>
        </w:rPr>
        <w:t>Data being sent to FSC will be extracted from the VistA databases using a FHIR server.</w:t>
      </w:r>
    </w:p>
    <w:p w14:paraId="32F4BDBE" w14:textId="1C37FF0A" w:rsidR="00E67E51" w:rsidRPr="00FD586A" w:rsidRDefault="00E67E51" w:rsidP="00834A0C">
      <w:pPr>
        <w:pStyle w:val="Heading3"/>
        <w:keepNext/>
        <w:rPr>
          <w:sz w:val="24"/>
          <w:szCs w:val="24"/>
        </w:rPr>
      </w:pPr>
      <w:bookmarkStart w:id="55" w:name="_Toc508004758"/>
      <w:r w:rsidRPr="00FD586A">
        <w:rPr>
          <w:sz w:val="24"/>
          <w:szCs w:val="24"/>
        </w:rPr>
        <w:t>Data Transformation</w:t>
      </w:r>
      <w:bookmarkEnd w:id="55"/>
    </w:p>
    <w:p w14:paraId="0085C0BE" w14:textId="0F5A28CD" w:rsidR="00E5309F" w:rsidRPr="008B0966" w:rsidRDefault="00181ADF" w:rsidP="00E5309F">
      <w:pPr>
        <w:pStyle w:val="BodyText"/>
        <w:rPr>
          <w:rFonts w:ascii="Verdana" w:hAnsi="Verdana"/>
          <w:sz w:val="24"/>
          <w:szCs w:val="24"/>
          <w:lang w:eastAsia="en-US"/>
        </w:rPr>
      </w:pPr>
      <w:r>
        <w:rPr>
          <w:rFonts w:ascii="Verdana" w:hAnsi="Verdana"/>
          <w:sz w:val="24"/>
          <w:szCs w:val="24"/>
          <w:lang w:eastAsia="en-US"/>
        </w:rPr>
        <w:t>Tbd</w:t>
      </w:r>
    </w:p>
    <w:p w14:paraId="5DA58578" w14:textId="77777777" w:rsidR="00E5309F" w:rsidRPr="00E5309F" w:rsidRDefault="00E5309F" w:rsidP="00E5309F">
      <w:pPr>
        <w:pStyle w:val="BodyText"/>
        <w:rPr>
          <w:lang w:eastAsia="en-US"/>
        </w:rPr>
      </w:pPr>
    </w:p>
    <w:p w14:paraId="574DD5E9" w14:textId="4D41C81B" w:rsidR="00E67E51" w:rsidRPr="00FD586A" w:rsidRDefault="00E67E51" w:rsidP="00834A0C">
      <w:pPr>
        <w:pStyle w:val="Heading3"/>
        <w:keepNext/>
        <w:rPr>
          <w:sz w:val="24"/>
          <w:szCs w:val="24"/>
        </w:rPr>
      </w:pPr>
      <w:bookmarkStart w:id="56" w:name="_Toc508004759"/>
      <w:r w:rsidRPr="00FD586A">
        <w:rPr>
          <w:sz w:val="24"/>
          <w:szCs w:val="24"/>
        </w:rPr>
        <w:lastRenderedPageBreak/>
        <w:t>Sending/Receiving</w:t>
      </w:r>
      <w:bookmarkEnd w:id="56"/>
    </w:p>
    <w:p w14:paraId="44105F06" w14:textId="7B8B0C8C" w:rsidR="00C17200" w:rsidRPr="008B0966" w:rsidRDefault="00E5309F" w:rsidP="00C17200">
      <w:pPr>
        <w:pStyle w:val="BodyText"/>
        <w:rPr>
          <w:rFonts w:ascii="Verdana" w:hAnsi="Verdana"/>
          <w:sz w:val="24"/>
          <w:szCs w:val="24"/>
          <w:lang w:eastAsia="en-US"/>
        </w:rPr>
      </w:pPr>
      <w:r w:rsidRPr="008B0966">
        <w:rPr>
          <w:rFonts w:ascii="Verdana" w:hAnsi="Verdana"/>
          <w:sz w:val="24"/>
          <w:szCs w:val="24"/>
          <w:lang w:eastAsia="en-US"/>
        </w:rPr>
        <w:t xml:space="preserve">MCCF EDI TAS sends </w:t>
      </w:r>
      <w:r w:rsidR="00181ADF">
        <w:rPr>
          <w:rFonts w:ascii="Verdana" w:hAnsi="Verdana"/>
          <w:sz w:val="24"/>
          <w:szCs w:val="24"/>
          <w:lang w:eastAsia="en-US"/>
        </w:rPr>
        <w:t>FHIR Bundles to FSC that FSC translate</w:t>
      </w:r>
      <w:r w:rsidR="00475169">
        <w:rPr>
          <w:rFonts w:ascii="Verdana" w:hAnsi="Verdana"/>
          <w:sz w:val="24"/>
          <w:szCs w:val="24"/>
          <w:lang w:eastAsia="en-US"/>
        </w:rPr>
        <w:t>s</w:t>
      </w:r>
      <w:r w:rsidR="00181ADF">
        <w:rPr>
          <w:rFonts w:ascii="Verdana" w:hAnsi="Verdana"/>
          <w:sz w:val="24"/>
          <w:szCs w:val="24"/>
          <w:lang w:eastAsia="en-US"/>
        </w:rPr>
        <w:t xml:space="preserve"> to</w:t>
      </w:r>
      <w:r w:rsidRPr="008B0966">
        <w:rPr>
          <w:rFonts w:ascii="Verdana" w:hAnsi="Verdana"/>
          <w:sz w:val="24"/>
          <w:szCs w:val="24"/>
          <w:lang w:eastAsia="en-US"/>
        </w:rPr>
        <w:t xml:space="preserve"> </w:t>
      </w:r>
      <w:r w:rsidR="00181ADF" w:rsidRPr="008B0966">
        <w:rPr>
          <w:rFonts w:ascii="Verdana" w:hAnsi="Verdana"/>
          <w:sz w:val="24"/>
          <w:szCs w:val="24"/>
        </w:rPr>
        <w:t xml:space="preserve">278x217 </w:t>
      </w:r>
      <w:r w:rsidR="00086014">
        <w:rPr>
          <w:rFonts w:ascii="Verdana" w:hAnsi="Verdana"/>
          <w:sz w:val="24"/>
          <w:szCs w:val="24"/>
        </w:rPr>
        <w:t>request</w:t>
      </w:r>
      <w:r w:rsidR="00181ADF" w:rsidRPr="008B0966">
        <w:rPr>
          <w:rFonts w:ascii="Verdana" w:hAnsi="Verdana"/>
          <w:sz w:val="24"/>
          <w:szCs w:val="24"/>
          <w:lang w:eastAsia="en-US"/>
        </w:rPr>
        <w:t xml:space="preserve"> </w:t>
      </w:r>
      <w:r w:rsidR="00181ADF">
        <w:rPr>
          <w:rFonts w:ascii="Verdana" w:hAnsi="Verdana"/>
          <w:sz w:val="24"/>
          <w:szCs w:val="24"/>
          <w:lang w:eastAsia="en-US"/>
        </w:rPr>
        <w:t xml:space="preserve">messages </w:t>
      </w:r>
      <w:r w:rsidRPr="008B0966">
        <w:rPr>
          <w:rFonts w:ascii="Verdana" w:hAnsi="Verdana"/>
          <w:sz w:val="24"/>
          <w:szCs w:val="24"/>
          <w:lang w:eastAsia="en-US"/>
        </w:rPr>
        <w:t>and receives</w:t>
      </w:r>
      <w:r w:rsidR="00181ADF">
        <w:rPr>
          <w:rFonts w:ascii="Verdana" w:hAnsi="Verdana"/>
          <w:sz w:val="24"/>
          <w:szCs w:val="24"/>
          <w:lang w:eastAsia="en-US"/>
        </w:rPr>
        <w:t xml:space="preserve"> FHIR Bundles representing</w:t>
      </w:r>
      <w:r w:rsidRPr="008B0966">
        <w:rPr>
          <w:rFonts w:ascii="Verdana" w:hAnsi="Verdana"/>
          <w:sz w:val="24"/>
          <w:szCs w:val="24"/>
          <w:lang w:eastAsia="en-US"/>
        </w:rPr>
        <w:t xml:space="preserve"> </w:t>
      </w:r>
      <w:r w:rsidR="00181ADF" w:rsidRPr="008B0966">
        <w:rPr>
          <w:rFonts w:ascii="Verdana" w:hAnsi="Verdana"/>
          <w:sz w:val="24"/>
          <w:szCs w:val="24"/>
        </w:rPr>
        <w:t xml:space="preserve">278x217 </w:t>
      </w:r>
      <w:r w:rsidR="00086014">
        <w:rPr>
          <w:rFonts w:ascii="Verdana" w:hAnsi="Verdana"/>
          <w:sz w:val="24"/>
          <w:szCs w:val="24"/>
        </w:rPr>
        <w:t>r</w:t>
      </w:r>
      <w:r w:rsidR="00181ADF">
        <w:rPr>
          <w:rFonts w:ascii="Verdana" w:hAnsi="Verdana"/>
          <w:sz w:val="24"/>
          <w:szCs w:val="24"/>
        </w:rPr>
        <w:t>esponse messages</w:t>
      </w:r>
      <w:r w:rsidRPr="008B0966">
        <w:rPr>
          <w:rFonts w:ascii="Verdana" w:hAnsi="Verdana"/>
          <w:sz w:val="24"/>
          <w:szCs w:val="24"/>
          <w:lang w:eastAsia="en-US"/>
        </w:rPr>
        <w:t xml:space="preserve"> from FSC.</w:t>
      </w:r>
    </w:p>
    <w:p w14:paraId="501B7543" w14:textId="6E4347D5" w:rsidR="00E5309F" w:rsidRPr="008B0966" w:rsidRDefault="00E5309F" w:rsidP="00C17200">
      <w:pPr>
        <w:pStyle w:val="BodyText"/>
        <w:rPr>
          <w:rFonts w:ascii="Verdana" w:hAnsi="Verdana"/>
          <w:sz w:val="24"/>
          <w:szCs w:val="24"/>
          <w:lang w:eastAsia="en-US"/>
        </w:rPr>
      </w:pPr>
      <w:r w:rsidRPr="008B0966">
        <w:rPr>
          <w:rFonts w:ascii="Verdana" w:hAnsi="Verdana"/>
          <w:sz w:val="24"/>
          <w:szCs w:val="24"/>
          <w:lang w:eastAsia="en-US"/>
        </w:rPr>
        <w:t xml:space="preserve">MCCF EDI TAS sends </w:t>
      </w:r>
      <w:r w:rsidR="00181ADF">
        <w:rPr>
          <w:rFonts w:ascii="Verdana" w:hAnsi="Verdana"/>
          <w:sz w:val="24"/>
          <w:szCs w:val="24"/>
          <w:lang w:eastAsia="en-US"/>
        </w:rPr>
        <w:t>FHIR Bundles to FSC that FSC translates to</w:t>
      </w:r>
      <w:r w:rsidR="00181ADF" w:rsidRPr="008B0966">
        <w:rPr>
          <w:rFonts w:ascii="Verdana" w:hAnsi="Verdana"/>
          <w:sz w:val="24"/>
          <w:szCs w:val="24"/>
          <w:lang w:eastAsia="en-US"/>
        </w:rPr>
        <w:t xml:space="preserve"> </w:t>
      </w:r>
      <w:r w:rsidR="00181ADF">
        <w:rPr>
          <w:rFonts w:ascii="Verdana" w:hAnsi="Verdana"/>
          <w:sz w:val="24"/>
          <w:szCs w:val="24"/>
        </w:rPr>
        <w:t xml:space="preserve">278x215 </w:t>
      </w:r>
      <w:r w:rsidR="00302F52">
        <w:rPr>
          <w:rFonts w:ascii="Verdana" w:hAnsi="Verdana"/>
          <w:sz w:val="24"/>
          <w:szCs w:val="24"/>
        </w:rPr>
        <w:t>inquiry</w:t>
      </w:r>
      <w:r w:rsidR="00181ADF">
        <w:rPr>
          <w:rFonts w:ascii="Verdana" w:hAnsi="Verdana"/>
          <w:sz w:val="24"/>
          <w:szCs w:val="24"/>
        </w:rPr>
        <w:t xml:space="preserve"> messages a</w:t>
      </w:r>
      <w:r w:rsidRPr="008B0966">
        <w:rPr>
          <w:rFonts w:ascii="Verdana" w:hAnsi="Verdana"/>
          <w:sz w:val="24"/>
          <w:szCs w:val="24"/>
          <w:lang w:eastAsia="en-US"/>
        </w:rPr>
        <w:t>nd receives</w:t>
      </w:r>
      <w:r w:rsidR="00181ADF">
        <w:rPr>
          <w:rFonts w:ascii="Verdana" w:hAnsi="Verdana"/>
          <w:sz w:val="24"/>
          <w:szCs w:val="24"/>
          <w:lang w:eastAsia="en-US"/>
        </w:rPr>
        <w:t xml:space="preserve"> FHIR Bundles representing</w:t>
      </w:r>
      <w:r w:rsidRPr="008B0966">
        <w:rPr>
          <w:rFonts w:ascii="Verdana" w:hAnsi="Verdana"/>
          <w:sz w:val="24"/>
          <w:szCs w:val="24"/>
          <w:lang w:eastAsia="en-US"/>
        </w:rPr>
        <w:t xml:space="preserve"> </w:t>
      </w:r>
      <w:r w:rsidR="00181ADF">
        <w:rPr>
          <w:rFonts w:ascii="Verdana" w:hAnsi="Verdana"/>
          <w:sz w:val="24"/>
          <w:szCs w:val="24"/>
        </w:rPr>
        <w:t xml:space="preserve">278x215 </w:t>
      </w:r>
      <w:r w:rsidR="00086014">
        <w:rPr>
          <w:rFonts w:ascii="Verdana" w:hAnsi="Verdana"/>
          <w:sz w:val="24"/>
          <w:szCs w:val="24"/>
        </w:rPr>
        <w:t>r</w:t>
      </w:r>
      <w:r w:rsidRPr="008B0966">
        <w:rPr>
          <w:rFonts w:ascii="Verdana" w:hAnsi="Verdana"/>
          <w:sz w:val="24"/>
          <w:szCs w:val="24"/>
          <w:lang w:eastAsia="en-US"/>
        </w:rPr>
        <w:t>esponse</w:t>
      </w:r>
      <w:r w:rsidR="00181ADF">
        <w:rPr>
          <w:rFonts w:ascii="Verdana" w:hAnsi="Verdana"/>
          <w:sz w:val="24"/>
          <w:szCs w:val="24"/>
          <w:lang w:eastAsia="en-US"/>
        </w:rPr>
        <w:t>s</w:t>
      </w:r>
      <w:r w:rsidRPr="008B0966">
        <w:rPr>
          <w:rFonts w:ascii="Verdana" w:hAnsi="Verdana"/>
          <w:sz w:val="24"/>
          <w:szCs w:val="24"/>
          <w:lang w:eastAsia="en-US"/>
        </w:rPr>
        <w:t xml:space="preserve"> from FSC.</w:t>
      </w:r>
    </w:p>
    <w:p w14:paraId="7406CDC1" w14:textId="77777777" w:rsidR="00C17200" w:rsidRPr="00C17200" w:rsidRDefault="00C17200" w:rsidP="00C17200">
      <w:pPr>
        <w:pStyle w:val="BodyText"/>
        <w:rPr>
          <w:lang w:eastAsia="en-US"/>
        </w:rPr>
      </w:pPr>
    </w:p>
    <w:p w14:paraId="0C80D0D6" w14:textId="77777777" w:rsidR="00E67E51" w:rsidRPr="00E67E51" w:rsidRDefault="00E67E51" w:rsidP="00E67E51">
      <w:pPr>
        <w:pStyle w:val="BodyText"/>
        <w:rPr>
          <w:lang w:eastAsia="en-US"/>
        </w:rPr>
      </w:pPr>
    </w:p>
    <w:p w14:paraId="07155CED" w14:textId="77777777" w:rsidR="007E71D7" w:rsidRPr="00FD586A" w:rsidRDefault="00D952B0" w:rsidP="00834A0C">
      <w:pPr>
        <w:pStyle w:val="Heading2"/>
        <w:keepNext/>
        <w:rPr>
          <w:sz w:val="28"/>
        </w:rPr>
      </w:pPr>
      <w:bookmarkStart w:id="57" w:name="_Toc216071613"/>
      <w:bookmarkStart w:id="58" w:name="_Toc263270963"/>
      <w:bookmarkStart w:id="59" w:name="_Toc263271242"/>
      <w:bookmarkStart w:id="60" w:name="_Toc377477603"/>
      <w:bookmarkStart w:id="61" w:name="_Toc508004760"/>
      <w:r w:rsidRPr="00FD586A">
        <w:rPr>
          <w:sz w:val="28"/>
        </w:rPr>
        <w:t>Data Transfer</w:t>
      </w:r>
      <w:bookmarkEnd w:id="57"/>
      <w:bookmarkEnd w:id="58"/>
      <w:bookmarkEnd w:id="59"/>
      <w:bookmarkEnd w:id="60"/>
      <w:bookmarkEnd w:id="61"/>
    </w:p>
    <w:p w14:paraId="333A9F2E" w14:textId="55BE92A0" w:rsidR="00E67E51" w:rsidRPr="00823E39" w:rsidRDefault="00E67E51" w:rsidP="00823E39">
      <w:pPr>
        <w:rPr>
          <w:rFonts w:ascii="Verdana" w:hAnsi="Verdana"/>
          <w:sz w:val="24"/>
        </w:rPr>
      </w:pPr>
      <w:r w:rsidRPr="00823E39">
        <w:rPr>
          <w:rFonts w:ascii="Verdana" w:hAnsi="Verdana"/>
          <w:sz w:val="24"/>
        </w:rPr>
        <w:t>Data is transferred between the FSC and the TASCore Application Stack</w:t>
      </w:r>
      <w:r w:rsidR="00823E39" w:rsidRPr="00823E39">
        <w:rPr>
          <w:rFonts w:ascii="Verdana" w:hAnsi="Verdana"/>
          <w:sz w:val="24"/>
        </w:rPr>
        <w:t>.</w:t>
      </w:r>
    </w:p>
    <w:p w14:paraId="371ECA10" w14:textId="77777777" w:rsidR="00E67E51" w:rsidRPr="00E67E51" w:rsidRDefault="00E67E51" w:rsidP="00E67E51">
      <w:pPr>
        <w:pStyle w:val="BodyText"/>
        <w:rPr>
          <w:lang w:eastAsia="en-US"/>
        </w:rPr>
      </w:pPr>
    </w:p>
    <w:p w14:paraId="38B98809" w14:textId="77777777" w:rsidR="00377177" w:rsidRPr="00FD586A" w:rsidRDefault="00D952B0" w:rsidP="00834A0C">
      <w:pPr>
        <w:pStyle w:val="Heading2"/>
        <w:keepNext/>
        <w:rPr>
          <w:sz w:val="28"/>
        </w:rPr>
      </w:pPr>
      <w:bookmarkStart w:id="62" w:name="_Toc216071614"/>
      <w:bookmarkStart w:id="63" w:name="_Toc263270964"/>
      <w:bookmarkStart w:id="64" w:name="_Toc263271243"/>
      <w:bookmarkStart w:id="65" w:name="_Toc377477604"/>
      <w:bookmarkStart w:id="66" w:name="_Toc508004761"/>
      <w:r w:rsidRPr="00FD586A">
        <w:rPr>
          <w:sz w:val="28"/>
        </w:rPr>
        <w:t>Transaction Types</w:t>
      </w:r>
      <w:bookmarkEnd w:id="62"/>
      <w:bookmarkEnd w:id="63"/>
      <w:bookmarkEnd w:id="64"/>
      <w:bookmarkEnd w:id="65"/>
      <w:bookmarkEnd w:id="66"/>
    </w:p>
    <w:p w14:paraId="0E2674E6" w14:textId="454A422A" w:rsidR="00E5309F" w:rsidRPr="008B0966" w:rsidRDefault="00E5309F" w:rsidP="00637151">
      <w:pPr>
        <w:rPr>
          <w:rFonts w:ascii="Verdana" w:eastAsia="MS Mincho" w:hAnsi="Verdana"/>
          <w:sz w:val="24"/>
        </w:rPr>
      </w:pPr>
      <w:r w:rsidRPr="008B0966">
        <w:rPr>
          <w:rFonts w:ascii="Verdana" w:hAnsi="Verdana"/>
          <w:sz w:val="24"/>
        </w:rPr>
        <w:t xml:space="preserve">MCCF EDI TAS transmits FHIR bundles consisting of different FHIR resources needed to construct a  </w:t>
      </w:r>
      <w:r w:rsidR="001832E0" w:rsidRPr="008B0966">
        <w:rPr>
          <w:rFonts w:ascii="Verdana" w:hAnsi="Verdana"/>
          <w:sz w:val="24"/>
        </w:rPr>
        <w:t xml:space="preserve">278x217 </w:t>
      </w:r>
      <w:r w:rsidR="004A0C7F">
        <w:rPr>
          <w:rFonts w:ascii="Verdana" w:hAnsi="Verdana"/>
          <w:sz w:val="24"/>
        </w:rPr>
        <w:t>request</w:t>
      </w:r>
      <w:r w:rsidR="001832E0" w:rsidRPr="008B0966">
        <w:rPr>
          <w:rFonts w:ascii="Verdana" w:hAnsi="Verdana"/>
          <w:sz w:val="24"/>
        </w:rPr>
        <w:t xml:space="preserve"> </w:t>
      </w:r>
      <w:r w:rsidRPr="008B0966">
        <w:rPr>
          <w:rFonts w:ascii="Verdana" w:hAnsi="Verdana"/>
          <w:sz w:val="24"/>
        </w:rPr>
        <w:t xml:space="preserve">and </w:t>
      </w:r>
      <w:r w:rsidR="001832E0">
        <w:rPr>
          <w:rFonts w:ascii="Verdana" w:hAnsi="Verdana"/>
          <w:sz w:val="24"/>
        </w:rPr>
        <w:t xml:space="preserve">278x215 </w:t>
      </w:r>
      <w:r w:rsidR="004A0C7F">
        <w:rPr>
          <w:rFonts w:ascii="Verdana" w:hAnsi="Verdana"/>
          <w:sz w:val="24"/>
        </w:rPr>
        <w:t>i</w:t>
      </w:r>
      <w:r w:rsidR="001832E0" w:rsidRPr="008B0966">
        <w:rPr>
          <w:rFonts w:ascii="Verdana" w:hAnsi="Verdana"/>
          <w:sz w:val="24"/>
        </w:rPr>
        <w:t>nquiry</w:t>
      </w:r>
      <w:r w:rsidR="001832E0">
        <w:rPr>
          <w:rFonts w:ascii="Verdana" w:hAnsi="Verdana"/>
          <w:sz w:val="24"/>
        </w:rPr>
        <w:t xml:space="preserve"> type</w:t>
      </w:r>
      <w:r w:rsidR="00475169">
        <w:rPr>
          <w:rFonts w:ascii="Verdana" w:hAnsi="Verdana"/>
          <w:sz w:val="24"/>
        </w:rPr>
        <w:t xml:space="preserve"> messages</w:t>
      </w:r>
      <w:r w:rsidR="001832E0">
        <w:rPr>
          <w:rFonts w:ascii="Verdana" w:hAnsi="Verdana"/>
          <w:sz w:val="24"/>
        </w:rPr>
        <w:t>.</w:t>
      </w:r>
    </w:p>
    <w:p w14:paraId="6076D343" w14:textId="5035EC19" w:rsidR="00D335F3" w:rsidRPr="008B0966" w:rsidRDefault="00D335F3" w:rsidP="00D335F3">
      <w:pPr>
        <w:pStyle w:val="BodyText"/>
        <w:rPr>
          <w:rFonts w:ascii="Verdana" w:hAnsi="Verdana"/>
          <w:sz w:val="24"/>
          <w:szCs w:val="24"/>
        </w:rPr>
      </w:pPr>
      <w:r w:rsidRPr="008B0966">
        <w:rPr>
          <w:rFonts w:ascii="Verdana" w:hAnsi="Verdana"/>
          <w:sz w:val="24"/>
          <w:szCs w:val="24"/>
        </w:rPr>
        <w:t xml:space="preserve">FSC receives </w:t>
      </w:r>
      <w:r w:rsidR="001832E0" w:rsidRPr="008B0966">
        <w:rPr>
          <w:rFonts w:ascii="Verdana" w:hAnsi="Verdana"/>
          <w:sz w:val="24"/>
          <w:szCs w:val="24"/>
        </w:rPr>
        <w:t xml:space="preserve">278x217 </w:t>
      </w:r>
      <w:r w:rsidR="004A0C7F">
        <w:rPr>
          <w:rFonts w:ascii="Verdana" w:hAnsi="Verdana"/>
          <w:sz w:val="24"/>
          <w:szCs w:val="24"/>
        </w:rPr>
        <w:t>response</w:t>
      </w:r>
      <w:r w:rsidR="001832E0">
        <w:rPr>
          <w:rFonts w:ascii="Verdana" w:hAnsi="Verdana"/>
          <w:sz w:val="24"/>
          <w:szCs w:val="24"/>
        </w:rPr>
        <w:t xml:space="preserve"> </w:t>
      </w:r>
      <w:r w:rsidRPr="008B0966">
        <w:rPr>
          <w:rFonts w:ascii="Verdana" w:hAnsi="Verdana"/>
          <w:sz w:val="24"/>
          <w:szCs w:val="24"/>
        </w:rPr>
        <w:t xml:space="preserve">and </w:t>
      </w:r>
      <w:r w:rsidR="001832E0">
        <w:rPr>
          <w:rFonts w:ascii="Verdana" w:hAnsi="Verdana"/>
          <w:sz w:val="24"/>
          <w:szCs w:val="24"/>
        </w:rPr>
        <w:t xml:space="preserve">278x215 </w:t>
      </w:r>
      <w:r w:rsidR="004A0C7F">
        <w:rPr>
          <w:rFonts w:ascii="Verdana" w:hAnsi="Verdana"/>
          <w:sz w:val="24"/>
          <w:szCs w:val="24"/>
        </w:rPr>
        <w:t>r</w:t>
      </w:r>
      <w:r w:rsidR="001832E0">
        <w:rPr>
          <w:rFonts w:ascii="Verdana" w:hAnsi="Verdana"/>
          <w:sz w:val="24"/>
          <w:szCs w:val="24"/>
        </w:rPr>
        <w:t>esponse</w:t>
      </w:r>
      <w:r w:rsidRPr="008B0966">
        <w:rPr>
          <w:rFonts w:ascii="Verdana" w:hAnsi="Verdana"/>
          <w:sz w:val="24"/>
          <w:szCs w:val="24"/>
        </w:rPr>
        <w:t xml:space="preserve"> types from payers and transmits that data in FHIR resources inside FHIR bundles to MCCF EDI TAS.</w:t>
      </w:r>
    </w:p>
    <w:p w14:paraId="5B7B601E" w14:textId="7B5E2922" w:rsidR="00D335F3" w:rsidRPr="00864D55" w:rsidRDefault="00D335F3" w:rsidP="00E5309F">
      <w:pPr>
        <w:pStyle w:val="BodyText"/>
      </w:pPr>
    </w:p>
    <w:p w14:paraId="310B00B2" w14:textId="77777777" w:rsidR="00E5309F" w:rsidRPr="00E5309F" w:rsidRDefault="00E5309F" w:rsidP="00E5309F">
      <w:pPr>
        <w:pStyle w:val="BodyText"/>
        <w:rPr>
          <w:lang w:eastAsia="en-US"/>
        </w:rPr>
      </w:pPr>
    </w:p>
    <w:p w14:paraId="054FEF34" w14:textId="4036A50F" w:rsidR="00864D55" w:rsidRPr="00FD586A" w:rsidRDefault="00D952B0" w:rsidP="00834A0C">
      <w:pPr>
        <w:pStyle w:val="Heading2"/>
        <w:keepNext/>
        <w:rPr>
          <w:sz w:val="28"/>
        </w:rPr>
      </w:pPr>
      <w:bookmarkStart w:id="67" w:name="_Toc216071615"/>
      <w:bookmarkStart w:id="68" w:name="_Toc263270965"/>
      <w:bookmarkStart w:id="69" w:name="_Toc263271244"/>
      <w:bookmarkStart w:id="70" w:name="_Toc377477605"/>
      <w:bookmarkStart w:id="71" w:name="_Toc508004762"/>
      <w:r w:rsidRPr="00FD586A">
        <w:rPr>
          <w:sz w:val="28"/>
        </w:rPr>
        <w:t>Data Exchanges</w:t>
      </w:r>
      <w:bookmarkEnd w:id="67"/>
      <w:bookmarkEnd w:id="68"/>
      <w:bookmarkEnd w:id="69"/>
      <w:bookmarkEnd w:id="70"/>
      <w:bookmarkEnd w:id="71"/>
    </w:p>
    <w:p w14:paraId="42E47247" w14:textId="694FB5CF" w:rsidR="00637151" w:rsidRPr="008B0966" w:rsidRDefault="00637151" w:rsidP="00637151">
      <w:pPr>
        <w:pStyle w:val="BodyText"/>
        <w:rPr>
          <w:rFonts w:ascii="Verdana" w:hAnsi="Verdana"/>
          <w:sz w:val="24"/>
          <w:szCs w:val="24"/>
        </w:rPr>
      </w:pPr>
      <w:r w:rsidRPr="008B0966">
        <w:rPr>
          <w:rFonts w:ascii="Verdana" w:hAnsi="Verdana"/>
          <w:sz w:val="24"/>
          <w:szCs w:val="24"/>
        </w:rPr>
        <w:t>MCCF EDI TAS sends a 278 Request FHIR bundle (for 278x217 requests and 278x215 inquiries) to FSC and receives a 278 Response FHIR bundle (for 278x217 and 278x215 responses) from FSC.  Refer to Section Appendix A.</w:t>
      </w:r>
    </w:p>
    <w:p w14:paraId="06036CF9" w14:textId="7D029AA0" w:rsidR="00377177" w:rsidRPr="00FD586A" w:rsidRDefault="00377177" w:rsidP="00834A0C">
      <w:pPr>
        <w:pStyle w:val="Heading3"/>
        <w:keepNext/>
        <w:rPr>
          <w:sz w:val="24"/>
          <w:szCs w:val="24"/>
        </w:rPr>
      </w:pPr>
      <w:bookmarkStart w:id="72" w:name="_Toc508004763"/>
      <w:r w:rsidRPr="00FD586A">
        <w:rPr>
          <w:sz w:val="24"/>
          <w:szCs w:val="24"/>
        </w:rPr>
        <w:t>FHIR Based Resources</w:t>
      </w:r>
      <w:bookmarkEnd w:id="72"/>
    </w:p>
    <w:p w14:paraId="260F22D7" w14:textId="677E9D95" w:rsidR="008333B3" w:rsidRPr="008B0966" w:rsidRDefault="008333B3" w:rsidP="008333B3">
      <w:pPr>
        <w:pStyle w:val="BodyText"/>
        <w:rPr>
          <w:rFonts w:ascii="Verdana" w:hAnsi="Verdana"/>
          <w:sz w:val="24"/>
          <w:szCs w:val="24"/>
          <w:lang w:eastAsia="en-US"/>
        </w:rPr>
      </w:pPr>
      <w:r w:rsidRPr="008B0966">
        <w:rPr>
          <w:rFonts w:ascii="Verdana" w:hAnsi="Verdana"/>
          <w:sz w:val="24"/>
          <w:szCs w:val="24"/>
          <w:lang w:eastAsia="en-US"/>
        </w:rPr>
        <w:t>The following FHIR resources are needed to assemble a 278 Request FHIR bundle</w:t>
      </w:r>
    </w:p>
    <w:p w14:paraId="40B6055F"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Appointment</w:t>
      </w:r>
    </w:p>
    <w:p w14:paraId="21F8E914"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Basic</w:t>
      </w:r>
    </w:p>
    <w:p w14:paraId="54D38D63"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BodySite</w:t>
      </w:r>
    </w:p>
    <w:p w14:paraId="109CF37A"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CarePlan</w:t>
      </w:r>
    </w:p>
    <w:p w14:paraId="491F2461"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ChargeItem</w:t>
      </w:r>
    </w:p>
    <w:p w14:paraId="4AC36744"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Claim</w:t>
      </w:r>
    </w:p>
    <w:p w14:paraId="47FD6226"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ClaimResponse</w:t>
      </w:r>
    </w:p>
    <w:p w14:paraId="5EAB2E09"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lastRenderedPageBreak/>
        <w:t>ClinicalImpression</w:t>
      </w:r>
    </w:p>
    <w:p w14:paraId="4D0A237D"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Communication</w:t>
      </w:r>
    </w:p>
    <w:p w14:paraId="19004B34"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CommunicationRequest</w:t>
      </w:r>
    </w:p>
    <w:p w14:paraId="775F9303"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Condition</w:t>
      </w:r>
    </w:p>
    <w:p w14:paraId="2897DB6B"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Consent</w:t>
      </w:r>
    </w:p>
    <w:p w14:paraId="1C5344DD"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Coverage</w:t>
      </w:r>
    </w:p>
    <w:p w14:paraId="41859DE3"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DataElement</w:t>
      </w:r>
    </w:p>
    <w:p w14:paraId="3E06F1DF"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Device</w:t>
      </w:r>
    </w:p>
    <w:p w14:paraId="1678905E"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DiagnosticReport</w:t>
      </w:r>
    </w:p>
    <w:p w14:paraId="6E236942"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Encounter</w:t>
      </w:r>
    </w:p>
    <w:p w14:paraId="4A05841F"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EpisodeOfCare</w:t>
      </w:r>
    </w:p>
    <w:p w14:paraId="0453E911"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HealthcareService</w:t>
      </w:r>
    </w:p>
    <w:p w14:paraId="13DF41E3"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Location</w:t>
      </w:r>
    </w:p>
    <w:p w14:paraId="23D12530"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MedicationAdministration</w:t>
      </w:r>
    </w:p>
    <w:p w14:paraId="3021F6CA"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MedicationDispense</w:t>
      </w:r>
    </w:p>
    <w:p w14:paraId="22058218"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MedicationRequest</w:t>
      </w:r>
    </w:p>
    <w:p w14:paraId="485C9CF9"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MessageHeader</w:t>
      </w:r>
    </w:p>
    <w:p w14:paraId="3A9BD125"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Observation</w:t>
      </w:r>
    </w:p>
    <w:p w14:paraId="06B3585A"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Organization</w:t>
      </w:r>
    </w:p>
    <w:p w14:paraId="3FA5A9D9" w14:textId="2F75A2D0"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Patient</w:t>
      </w:r>
    </w:p>
    <w:p w14:paraId="5171BB0E"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Practitioner</w:t>
      </w:r>
    </w:p>
    <w:p w14:paraId="7DE401F9"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PractitionerRole</w:t>
      </w:r>
    </w:p>
    <w:p w14:paraId="5489B4B8"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Procedure</w:t>
      </w:r>
    </w:p>
    <w:p w14:paraId="41E6D315"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 xml:space="preserve">ProcessRequest </w:t>
      </w:r>
    </w:p>
    <w:p w14:paraId="12145797" w14:textId="3170F68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RelatedPerson</w:t>
      </w:r>
    </w:p>
    <w:p w14:paraId="627DD5C7"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RiskAssessment</w:t>
      </w:r>
    </w:p>
    <w:p w14:paraId="107F0D83" w14:textId="77777777" w:rsidR="008333B3" w:rsidRPr="008B0966" w:rsidRDefault="008333B3" w:rsidP="008333B3">
      <w:pPr>
        <w:pStyle w:val="BodyText"/>
        <w:numPr>
          <w:ilvl w:val="0"/>
          <w:numId w:val="22"/>
        </w:numPr>
        <w:rPr>
          <w:rFonts w:ascii="Verdana" w:hAnsi="Verdana"/>
          <w:sz w:val="24"/>
          <w:szCs w:val="24"/>
          <w:lang w:eastAsia="en-US"/>
        </w:rPr>
      </w:pPr>
      <w:r w:rsidRPr="008B0966">
        <w:rPr>
          <w:rFonts w:ascii="Verdana" w:hAnsi="Verdana"/>
          <w:sz w:val="24"/>
          <w:szCs w:val="24"/>
          <w:lang w:eastAsia="en-US"/>
        </w:rPr>
        <w:t>ValueSet</w:t>
      </w:r>
    </w:p>
    <w:p w14:paraId="07F39105" w14:textId="50D17108" w:rsidR="008333B3" w:rsidRDefault="008333B3" w:rsidP="00080039">
      <w:pPr>
        <w:pStyle w:val="BodyText"/>
        <w:ind w:left="360"/>
        <w:rPr>
          <w:rFonts w:ascii="Verdana" w:hAnsi="Verdana"/>
          <w:sz w:val="24"/>
          <w:szCs w:val="24"/>
          <w:lang w:eastAsia="en-US"/>
        </w:rPr>
      </w:pPr>
    </w:p>
    <w:p w14:paraId="4B937352" w14:textId="77777777" w:rsidR="003E03CF" w:rsidRDefault="003E03CF" w:rsidP="00080039">
      <w:pPr>
        <w:pStyle w:val="BodyText"/>
        <w:ind w:left="360"/>
        <w:rPr>
          <w:rFonts w:ascii="Verdana" w:hAnsi="Verdana"/>
          <w:sz w:val="24"/>
          <w:szCs w:val="24"/>
          <w:lang w:eastAsia="en-US"/>
        </w:rPr>
      </w:pPr>
    </w:p>
    <w:p w14:paraId="72BBFB56" w14:textId="77777777" w:rsidR="003E03CF" w:rsidRDefault="003E03CF" w:rsidP="00080039">
      <w:pPr>
        <w:pStyle w:val="BodyText"/>
        <w:ind w:left="360"/>
        <w:rPr>
          <w:rFonts w:ascii="Verdana" w:hAnsi="Verdana"/>
          <w:sz w:val="24"/>
          <w:szCs w:val="24"/>
          <w:lang w:eastAsia="en-US"/>
        </w:rPr>
      </w:pPr>
    </w:p>
    <w:p w14:paraId="30A5F752" w14:textId="77777777" w:rsidR="003E03CF" w:rsidRDefault="003E03CF" w:rsidP="00080039">
      <w:pPr>
        <w:pStyle w:val="BodyText"/>
        <w:ind w:left="360"/>
        <w:rPr>
          <w:rFonts w:ascii="Verdana" w:hAnsi="Verdana"/>
          <w:sz w:val="24"/>
          <w:szCs w:val="24"/>
          <w:lang w:eastAsia="en-US"/>
        </w:rPr>
      </w:pPr>
    </w:p>
    <w:p w14:paraId="6A0DDFF9" w14:textId="77777777" w:rsidR="003E03CF" w:rsidRPr="008B0966" w:rsidRDefault="003E03CF" w:rsidP="00080039">
      <w:pPr>
        <w:pStyle w:val="BodyText"/>
        <w:ind w:left="360"/>
        <w:rPr>
          <w:rFonts w:ascii="Verdana" w:hAnsi="Verdana"/>
          <w:sz w:val="24"/>
          <w:szCs w:val="24"/>
          <w:lang w:eastAsia="en-US"/>
        </w:rPr>
      </w:pPr>
    </w:p>
    <w:p w14:paraId="31FEBEC3" w14:textId="77A5A8B1" w:rsidR="00EF24E0" w:rsidRPr="008B0966" w:rsidRDefault="00EF24E0" w:rsidP="00EF24E0">
      <w:pPr>
        <w:pStyle w:val="BodyText"/>
        <w:rPr>
          <w:rFonts w:ascii="Verdana" w:hAnsi="Verdana"/>
          <w:sz w:val="24"/>
          <w:szCs w:val="24"/>
          <w:lang w:eastAsia="en-US"/>
        </w:rPr>
      </w:pPr>
      <w:r w:rsidRPr="008B0966">
        <w:rPr>
          <w:rFonts w:ascii="Verdana" w:hAnsi="Verdana"/>
          <w:sz w:val="24"/>
          <w:szCs w:val="24"/>
          <w:lang w:eastAsia="en-US"/>
        </w:rPr>
        <w:t xml:space="preserve">The following FHIR resources are needed to assemble a 278 </w:t>
      </w:r>
      <w:r w:rsidR="00007CC9" w:rsidRPr="008B0966">
        <w:rPr>
          <w:rFonts w:ascii="Verdana" w:hAnsi="Verdana"/>
          <w:sz w:val="24"/>
          <w:szCs w:val="24"/>
          <w:lang w:eastAsia="en-US"/>
        </w:rPr>
        <w:t>Response</w:t>
      </w:r>
      <w:r w:rsidRPr="008B0966">
        <w:rPr>
          <w:rFonts w:ascii="Verdana" w:hAnsi="Verdana"/>
          <w:sz w:val="24"/>
          <w:szCs w:val="24"/>
          <w:lang w:eastAsia="en-US"/>
        </w:rPr>
        <w:t xml:space="preserve"> FHIR bundle</w:t>
      </w:r>
    </w:p>
    <w:p w14:paraId="16788B51"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Basic</w:t>
      </w:r>
    </w:p>
    <w:p w14:paraId="107225B6"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BodySite</w:t>
      </w:r>
    </w:p>
    <w:p w14:paraId="6C7CE16D"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CarePlan</w:t>
      </w:r>
    </w:p>
    <w:p w14:paraId="0DE0F355"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ChargeItem</w:t>
      </w:r>
    </w:p>
    <w:p w14:paraId="37ECF278"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Claim</w:t>
      </w:r>
    </w:p>
    <w:p w14:paraId="181EC5E1"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ClaimResponse</w:t>
      </w:r>
    </w:p>
    <w:p w14:paraId="78DEFDEA"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Communication</w:t>
      </w:r>
    </w:p>
    <w:p w14:paraId="1DBFE3F5"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CommunicationRequest</w:t>
      </w:r>
    </w:p>
    <w:p w14:paraId="0DD98682" w14:textId="55CEA744"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Condition</w:t>
      </w:r>
    </w:p>
    <w:p w14:paraId="6D09D49C"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Coverage</w:t>
      </w:r>
    </w:p>
    <w:p w14:paraId="2D2E4508"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Device</w:t>
      </w:r>
    </w:p>
    <w:p w14:paraId="7D915323" w14:textId="03582765"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DiagnosticReport</w:t>
      </w:r>
    </w:p>
    <w:p w14:paraId="4B2F662E"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Encounter</w:t>
      </w:r>
    </w:p>
    <w:p w14:paraId="142759D9" w14:textId="77777777" w:rsidR="00007CC9" w:rsidRPr="008B0966" w:rsidRDefault="00EF24E0" w:rsidP="00007CC9">
      <w:pPr>
        <w:pStyle w:val="BodyText"/>
        <w:numPr>
          <w:ilvl w:val="0"/>
          <w:numId w:val="22"/>
        </w:numPr>
        <w:rPr>
          <w:rFonts w:ascii="Verdana" w:hAnsi="Verdana"/>
          <w:sz w:val="24"/>
          <w:szCs w:val="24"/>
          <w:lang w:eastAsia="en-US"/>
        </w:rPr>
      </w:pPr>
      <w:r w:rsidRPr="008B0966">
        <w:rPr>
          <w:rFonts w:ascii="Verdana" w:hAnsi="Verdana"/>
          <w:sz w:val="24"/>
          <w:szCs w:val="24"/>
          <w:lang w:eastAsia="en-US"/>
        </w:rPr>
        <w:t>EpisodeOfCare</w:t>
      </w:r>
    </w:p>
    <w:p w14:paraId="67EBFA92" w14:textId="44AE9CD2" w:rsidR="00EF24E0" w:rsidRPr="008B0966" w:rsidRDefault="00EF24E0" w:rsidP="00007CC9">
      <w:pPr>
        <w:pStyle w:val="BodyText"/>
        <w:numPr>
          <w:ilvl w:val="0"/>
          <w:numId w:val="22"/>
        </w:numPr>
        <w:rPr>
          <w:rFonts w:ascii="Verdana" w:hAnsi="Verdana"/>
          <w:sz w:val="24"/>
          <w:szCs w:val="24"/>
          <w:lang w:eastAsia="en-US"/>
        </w:rPr>
      </w:pPr>
      <w:r w:rsidRPr="008B0966">
        <w:rPr>
          <w:rFonts w:ascii="Verdana" w:hAnsi="Verdana"/>
          <w:sz w:val="24"/>
          <w:szCs w:val="24"/>
          <w:lang w:eastAsia="en-US"/>
        </w:rPr>
        <w:t>HealthcareService</w:t>
      </w:r>
    </w:p>
    <w:p w14:paraId="7072B010"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Location</w:t>
      </w:r>
    </w:p>
    <w:p w14:paraId="47C4632F"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MedicationAdministration</w:t>
      </w:r>
    </w:p>
    <w:p w14:paraId="541DD70B"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MedicationDispense</w:t>
      </w:r>
    </w:p>
    <w:p w14:paraId="125716B6"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MessageHeader</w:t>
      </w:r>
    </w:p>
    <w:p w14:paraId="41D7FE45"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Observation</w:t>
      </w:r>
    </w:p>
    <w:p w14:paraId="648D936C"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OperationOutcome</w:t>
      </w:r>
    </w:p>
    <w:p w14:paraId="544BB682"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Organization</w:t>
      </w:r>
    </w:p>
    <w:p w14:paraId="6A64ABDD"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Patient</w:t>
      </w:r>
    </w:p>
    <w:p w14:paraId="23047E7E"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Practitioner</w:t>
      </w:r>
    </w:p>
    <w:p w14:paraId="6B5C3F22"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PractitionerRole</w:t>
      </w:r>
    </w:p>
    <w:p w14:paraId="55337782"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Procedure</w:t>
      </w:r>
    </w:p>
    <w:p w14:paraId="327CA9EB"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 xml:space="preserve">ProcessRequest </w:t>
      </w:r>
    </w:p>
    <w:p w14:paraId="69E4D1C6" w14:textId="77777777" w:rsidR="00EF24E0" w:rsidRPr="008B0966" w:rsidRDefault="00EF24E0" w:rsidP="00EF24E0">
      <w:pPr>
        <w:pStyle w:val="BodyText"/>
        <w:numPr>
          <w:ilvl w:val="0"/>
          <w:numId w:val="22"/>
        </w:numPr>
        <w:rPr>
          <w:rFonts w:ascii="Verdana" w:hAnsi="Verdana"/>
          <w:sz w:val="24"/>
          <w:szCs w:val="24"/>
          <w:lang w:eastAsia="en-US"/>
        </w:rPr>
      </w:pPr>
      <w:r w:rsidRPr="008B0966">
        <w:rPr>
          <w:rFonts w:ascii="Verdana" w:hAnsi="Verdana"/>
          <w:sz w:val="24"/>
          <w:szCs w:val="24"/>
          <w:lang w:eastAsia="en-US"/>
        </w:rPr>
        <w:t>RelatedPerson</w:t>
      </w:r>
    </w:p>
    <w:p w14:paraId="2C26888D" w14:textId="64F0B840" w:rsidR="00EF24E0" w:rsidRPr="008B0966" w:rsidRDefault="00EF24E0" w:rsidP="00FD3180">
      <w:pPr>
        <w:pStyle w:val="BodyText"/>
        <w:numPr>
          <w:ilvl w:val="0"/>
          <w:numId w:val="22"/>
        </w:numPr>
        <w:rPr>
          <w:rFonts w:ascii="Verdana" w:hAnsi="Verdana"/>
          <w:sz w:val="24"/>
          <w:szCs w:val="24"/>
          <w:lang w:eastAsia="en-US"/>
        </w:rPr>
      </w:pPr>
      <w:r w:rsidRPr="008B0966">
        <w:rPr>
          <w:rFonts w:ascii="Verdana" w:hAnsi="Verdana"/>
          <w:sz w:val="24"/>
          <w:szCs w:val="24"/>
          <w:lang w:eastAsia="en-US"/>
        </w:rPr>
        <w:t>RiskAssessment</w:t>
      </w:r>
    </w:p>
    <w:p w14:paraId="01D96498" w14:textId="77777777" w:rsidR="00FD3180" w:rsidRPr="00EF24E0" w:rsidRDefault="00FD3180" w:rsidP="00FD3180">
      <w:pPr>
        <w:pStyle w:val="BodyText"/>
        <w:ind w:left="720"/>
        <w:rPr>
          <w:lang w:eastAsia="en-US"/>
        </w:rPr>
      </w:pPr>
    </w:p>
    <w:p w14:paraId="5759E38B" w14:textId="2DA6BD95" w:rsidR="005A24B2" w:rsidRPr="00FD586A" w:rsidRDefault="00377177" w:rsidP="00834A0C">
      <w:pPr>
        <w:pStyle w:val="Heading3"/>
        <w:keepNext/>
        <w:rPr>
          <w:sz w:val="24"/>
          <w:szCs w:val="24"/>
        </w:rPr>
      </w:pPr>
      <w:bookmarkStart w:id="73" w:name="_Toc508004764"/>
      <w:r w:rsidRPr="00FD586A">
        <w:rPr>
          <w:sz w:val="24"/>
          <w:szCs w:val="24"/>
        </w:rPr>
        <w:t>JSON Format</w:t>
      </w:r>
      <w:bookmarkEnd w:id="73"/>
    </w:p>
    <w:p w14:paraId="58F9EAB0" w14:textId="59712248" w:rsidR="00700BC1" w:rsidRPr="008B0966" w:rsidRDefault="00691AEA" w:rsidP="00691AEA">
      <w:pPr>
        <w:pStyle w:val="BodyText"/>
        <w:rPr>
          <w:rFonts w:ascii="Verdana" w:hAnsi="Verdana"/>
          <w:sz w:val="24"/>
          <w:szCs w:val="24"/>
          <w:lang w:eastAsia="en-US"/>
        </w:rPr>
      </w:pPr>
      <w:r w:rsidRPr="008B0966">
        <w:rPr>
          <w:rFonts w:ascii="Verdana" w:hAnsi="Verdana"/>
          <w:sz w:val="24"/>
          <w:szCs w:val="24"/>
          <w:lang w:eastAsia="en-US"/>
        </w:rPr>
        <w:t>Messages are formatted using the JSON format and implement a Bundle FHIR Resource</w:t>
      </w:r>
      <w:r w:rsidR="00700BC1" w:rsidRPr="008B0966">
        <w:rPr>
          <w:rFonts w:ascii="Verdana" w:hAnsi="Verdana"/>
          <w:sz w:val="24"/>
          <w:szCs w:val="24"/>
          <w:lang w:eastAsia="en-US"/>
        </w:rPr>
        <w:t>.</w:t>
      </w:r>
    </w:p>
    <w:p w14:paraId="5AE595EC" w14:textId="5E551DDF" w:rsidR="00700BC1" w:rsidRPr="008B0966" w:rsidRDefault="00700BC1" w:rsidP="00691AEA">
      <w:pPr>
        <w:pStyle w:val="BodyText"/>
        <w:rPr>
          <w:rFonts w:ascii="Verdana" w:hAnsi="Verdana"/>
          <w:sz w:val="24"/>
          <w:szCs w:val="24"/>
          <w:lang w:eastAsia="en-US"/>
        </w:rPr>
      </w:pPr>
      <w:r w:rsidRPr="008B0966">
        <w:rPr>
          <w:rFonts w:ascii="Verdana" w:hAnsi="Verdana"/>
          <w:sz w:val="24"/>
          <w:szCs w:val="24"/>
          <w:lang w:eastAsia="en-US"/>
        </w:rPr>
        <w:t xml:space="preserve">Refer to </w:t>
      </w:r>
      <w:hyperlink r:id="rId20" w:history="1">
        <w:r w:rsidRPr="008B0966">
          <w:rPr>
            <w:rStyle w:val="Hyperlink"/>
            <w:rFonts w:ascii="Verdana" w:hAnsi="Verdana"/>
            <w:sz w:val="24"/>
            <w:szCs w:val="24"/>
            <w:lang w:eastAsia="en-US"/>
          </w:rPr>
          <w:t>https://www.hl7.org/fhir/json.html</w:t>
        </w:r>
      </w:hyperlink>
      <w:r w:rsidRPr="008B0966">
        <w:rPr>
          <w:rFonts w:ascii="Verdana" w:hAnsi="Verdana"/>
          <w:sz w:val="24"/>
          <w:szCs w:val="24"/>
          <w:lang w:eastAsia="en-US"/>
        </w:rPr>
        <w:t xml:space="preserve"> for JSON representation of FHIR Resources.</w:t>
      </w:r>
    </w:p>
    <w:p w14:paraId="1AA0BAC3" w14:textId="764DC47C" w:rsidR="00691AEA" w:rsidRPr="008B0966" w:rsidRDefault="00691AEA" w:rsidP="00691AEA">
      <w:pPr>
        <w:pStyle w:val="BodyText"/>
        <w:rPr>
          <w:rFonts w:ascii="Verdana" w:hAnsi="Verdana"/>
          <w:sz w:val="24"/>
          <w:szCs w:val="24"/>
          <w:lang w:eastAsia="en-US"/>
        </w:rPr>
      </w:pPr>
    </w:p>
    <w:p w14:paraId="4D5F88A0" w14:textId="7C59101C" w:rsidR="00691AEA" w:rsidRPr="008B0966" w:rsidRDefault="00691AEA" w:rsidP="00691AEA">
      <w:pPr>
        <w:rPr>
          <w:rFonts w:ascii="Verdana" w:hAnsi="Verdana"/>
          <w:sz w:val="24"/>
        </w:rPr>
      </w:pPr>
    </w:p>
    <w:p w14:paraId="7211AEAE" w14:textId="56FAC521" w:rsidR="005A24B2" w:rsidRPr="00FD586A" w:rsidRDefault="005A24B2" w:rsidP="00834A0C">
      <w:pPr>
        <w:pStyle w:val="Heading4"/>
        <w:keepNext/>
        <w:rPr>
          <w:szCs w:val="24"/>
        </w:rPr>
      </w:pPr>
      <w:r w:rsidRPr="00FD586A">
        <w:rPr>
          <w:szCs w:val="24"/>
        </w:rPr>
        <w:t>278 Request FHIR bundle</w:t>
      </w:r>
    </w:p>
    <w:p w14:paraId="6D695568" w14:textId="501C90CA" w:rsidR="00691AEA" w:rsidRPr="008B0966" w:rsidRDefault="00700BC1" w:rsidP="00691AEA">
      <w:pPr>
        <w:pStyle w:val="BodyText"/>
        <w:rPr>
          <w:rFonts w:ascii="Verdana" w:hAnsi="Verdana"/>
          <w:sz w:val="24"/>
          <w:szCs w:val="24"/>
          <w:lang w:eastAsia="en-US"/>
        </w:rPr>
      </w:pPr>
      <w:r w:rsidRPr="008B0966">
        <w:rPr>
          <w:rFonts w:ascii="Verdana" w:hAnsi="Verdana"/>
          <w:sz w:val="24"/>
          <w:szCs w:val="24"/>
          <w:lang w:eastAsia="en-US"/>
        </w:rPr>
        <w:t>A bundle implementing a 278 r</w:t>
      </w:r>
      <w:r w:rsidR="00691AEA" w:rsidRPr="008B0966">
        <w:rPr>
          <w:rFonts w:ascii="Verdana" w:hAnsi="Verdana"/>
          <w:sz w:val="24"/>
          <w:szCs w:val="24"/>
          <w:lang w:eastAsia="en-US"/>
        </w:rPr>
        <w:t xml:space="preserve">equest sent to FSC </w:t>
      </w:r>
      <w:r w:rsidRPr="008B0966">
        <w:rPr>
          <w:rFonts w:ascii="Verdana" w:hAnsi="Verdana"/>
          <w:sz w:val="24"/>
          <w:szCs w:val="24"/>
          <w:lang w:eastAsia="en-US"/>
        </w:rPr>
        <w:t>will have the following structure:</w:t>
      </w:r>
    </w:p>
    <w:p w14:paraId="6DD111D7" w14:textId="267931A9" w:rsidR="005A24B2" w:rsidRPr="008B0966" w:rsidRDefault="00823E39" w:rsidP="005A24B2">
      <w:pPr>
        <w:pStyle w:val="BodyText"/>
        <w:rPr>
          <w:rFonts w:ascii="Verdana" w:hAnsi="Verdana"/>
          <w:sz w:val="24"/>
          <w:szCs w:val="24"/>
          <w:lang w:eastAsia="en-US"/>
        </w:rPr>
      </w:pPr>
      <w:r>
        <w:rPr>
          <w:rFonts w:ascii="Verdana" w:hAnsi="Verdana"/>
          <w:sz w:val="24"/>
          <w:szCs w:val="24"/>
          <w:lang w:eastAsia="en-US"/>
        </w:rPr>
        <w:t xml:space="preserve">See </w:t>
      </w:r>
      <w:r w:rsidR="00875534">
        <w:rPr>
          <w:rFonts w:ascii="Verdana" w:hAnsi="Verdana"/>
          <w:sz w:val="24"/>
          <w:szCs w:val="24"/>
          <w:lang w:eastAsia="en-US"/>
        </w:rPr>
        <w:t>Appendix</w:t>
      </w:r>
      <w:r>
        <w:rPr>
          <w:rFonts w:ascii="Verdana" w:hAnsi="Verdana"/>
          <w:sz w:val="24"/>
          <w:szCs w:val="24"/>
          <w:lang w:eastAsia="en-US"/>
        </w:rPr>
        <w:t xml:space="preserve"> A.</w:t>
      </w:r>
    </w:p>
    <w:p w14:paraId="32F14AD8" w14:textId="77777777" w:rsidR="005A24B2" w:rsidRPr="005A24B2" w:rsidRDefault="005A24B2" w:rsidP="005A24B2">
      <w:pPr>
        <w:pStyle w:val="BodyText"/>
        <w:rPr>
          <w:lang w:eastAsia="en-US"/>
        </w:rPr>
      </w:pPr>
    </w:p>
    <w:p w14:paraId="6F0DFB37" w14:textId="5980F545" w:rsidR="005A24B2" w:rsidRPr="00FD586A" w:rsidRDefault="005A24B2" w:rsidP="00834A0C">
      <w:pPr>
        <w:pStyle w:val="Heading4"/>
        <w:keepNext/>
        <w:rPr>
          <w:szCs w:val="24"/>
        </w:rPr>
      </w:pPr>
      <w:r w:rsidRPr="00FD586A">
        <w:rPr>
          <w:szCs w:val="24"/>
        </w:rPr>
        <w:t>278 Response FHIR bundle</w:t>
      </w:r>
    </w:p>
    <w:p w14:paraId="177A24A6" w14:textId="77777777" w:rsidR="00700BC1" w:rsidRPr="008B0966" w:rsidRDefault="00700BC1" w:rsidP="00700BC1">
      <w:pPr>
        <w:pStyle w:val="BodyText"/>
        <w:rPr>
          <w:rFonts w:ascii="Verdana" w:hAnsi="Verdana"/>
          <w:sz w:val="24"/>
          <w:szCs w:val="24"/>
          <w:lang w:eastAsia="en-US"/>
        </w:rPr>
      </w:pPr>
      <w:r w:rsidRPr="008B0966">
        <w:rPr>
          <w:rFonts w:ascii="Verdana" w:hAnsi="Verdana"/>
          <w:sz w:val="24"/>
          <w:szCs w:val="24"/>
          <w:lang w:eastAsia="en-US"/>
        </w:rPr>
        <w:t>A bundle implementing a 278 request sent to FSC will have the following structure:</w:t>
      </w:r>
    </w:p>
    <w:p w14:paraId="701BA175" w14:textId="0A072AE6" w:rsidR="005A24B2" w:rsidRDefault="00823E39" w:rsidP="005A24B2">
      <w:pPr>
        <w:pStyle w:val="BodyText"/>
        <w:rPr>
          <w:lang w:eastAsia="en-US"/>
        </w:rPr>
      </w:pPr>
      <w:r>
        <w:rPr>
          <w:rFonts w:ascii="Verdana" w:hAnsi="Verdana"/>
          <w:sz w:val="24"/>
          <w:szCs w:val="24"/>
          <w:lang w:eastAsia="en-US"/>
        </w:rPr>
        <w:t xml:space="preserve">See </w:t>
      </w:r>
      <w:r w:rsidR="00875534">
        <w:rPr>
          <w:rFonts w:ascii="Verdana" w:hAnsi="Verdana"/>
          <w:sz w:val="24"/>
          <w:szCs w:val="24"/>
          <w:lang w:eastAsia="en-US"/>
        </w:rPr>
        <w:t>Appendix</w:t>
      </w:r>
      <w:r>
        <w:rPr>
          <w:rFonts w:ascii="Verdana" w:hAnsi="Verdana"/>
          <w:sz w:val="24"/>
          <w:szCs w:val="24"/>
          <w:lang w:eastAsia="en-US"/>
        </w:rPr>
        <w:t xml:space="preserve"> A.</w:t>
      </w:r>
    </w:p>
    <w:p w14:paraId="67F2E9ED" w14:textId="1A13CF05" w:rsidR="00377177" w:rsidRPr="00FD586A" w:rsidRDefault="00377177" w:rsidP="00834A0C">
      <w:pPr>
        <w:pStyle w:val="Heading3"/>
        <w:keepNext/>
        <w:rPr>
          <w:sz w:val="24"/>
          <w:szCs w:val="24"/>
        </w:rPr>
      </w:pPr>
      <w:bookmarkStart w:id="74" w:name="_Toc508004765"/>
      <w:r w:rsidRPr="00FD586A">
        <w:rPr>
          <w:sz w:val="24"/>
          <w:szCs w:val="24"/>
        </w:rPr>
        <w:t>Bundle Definition</w:t>
      </w:r>
      <w:bookmarkEnd w:id="74"/>
    </w:p>
    <w:p w14:paraId="5486CC99" w14:textId="5F6E8C08" w:rsidR="00700BC1" w:rsidRDefault="00700BC1" w:rsidP="00700BC1">
      <w:pPr>
        <w:pStyle w:val="BodyText"/>
        <w:rPr>
          <w:rFonts w:ascii="Verdana" w:hAnsi="Verdana"/>
          <w:sz w:val="24"/>
          <w:szCs w:val="24"/>
          <w:lang w:eastAsia="en-US"/>
        </w:rPr>
      </w:pPr>
      <w:r w:rsidRPr="008B0966">
        <w:rPr>
          <w:rFonts w:ascii="Verdana" w:hAnsi="Verdana"/>
          <w:sz w:val="24"/>
          <w:szCs w:val="24"/>
          <w:lang w:eastAsia="en-US"/>
        </w:rPr>
        <w:t xml:space="preserve">A Bundle is a </w:t>
      </w:r>
      <w:proofErr w:type="gramStart"/>
      <w:r w:rsidRPr="008B0966">
        <w:rPr>
          <w:rFonts w:ascii="Verdana" w:hAnsi="Verdana"/>
          <w:sz w:val="24"/>
          <w:szCs w:val="24"/>
          <w:lang w:eastAsia="en-US"/>
        </w:rPr>
        <w:t>top level</w:t>
      </w:r>
      <w:proofErr w:type="gramEnd"/>
      <w:r w:rsidRPr="008B0966">
        <w:rPr>
          <w:rFonts w:ascii="Verdana" w:hAnsi="Verdana"/>
          <w:sz w:val="24"/>
          <w:szCs w:val="24"/>
          <w:lang w:eastAsia="en-US"/>
        </w:rPr>
        <w:t xml:space="preserve"> container in FHIR that contains all the FHIR resources desired for a transaction between MCCF EDI TAS and FSC.</w:t>
      </w:r>
    </w:p>
    <w:p w14:paraId="71E7063F" w14:textId="5A4B74B4" w:rsidR="00475169" w:rsidRPr="008B0966" w:rsidRDefault="00475169" w:rsidP="00475169">
      <w:pPr>
        <w:autoSpaceDE w:val="0"/>
        <w:autoSpaceDN w:val="0"/>
        <w:rPr>
          <w:rFonts w:ascii="Verdana" w:hAnsi="Verdana"/>
          <w:sz w:val="24"/>
        </w:rPr>
      </w:pPr>
      <w:r w:rsidRPr="008B0966">
        <w:rPr>
          <w:rFonts w:ascii="Verdana" w:hAnsi="Verdana" w:cs="Helvetica"/>
          <w:sz w:val="24"/>
        </w:rPr>
        <w:t xml:space="preserve">A Bundle is a container for resources, enabling </w:t>
      </w:r>
      <w:r>
        <w:rPr>
          <w:rFonts w:ascii="Verdana" w:hAnsi="Verdana" w:cs="Helvetica"/>
          <w:sz w:val="24"/>
        </w:rPr>
        <w:t>one</w:t>
      </w:r>
      <w:r w:rsidRPr="008B0966">
        <w:rPr>
          <w:rFonts w:ascii="Verdana" w:hAnsi="Verdana" w:cs="Helvetica"/>
          <w:sz w:val="24"/>
        </w:rPr>
        <w:t xml:space="preserve"> to group and transmit resources altogether at once</w:t>
      </w:r>
      <w:r w:rsidRPr="008B0966">
        <w:rPr>
          <w:rFonts w:ascii="Verdana" w:hAnsi="Verdana" w:cs="Segoe UI"/>
          <w:sz w:val="24"/>
        </w:rPr>
        <w:t>. Resources such as Claim, Patient, etc. will be transmitted inside multiple entries (see entry list inside Bundle) as a resource type.</w:t>
      </w:r>
    </w:p>
    <w:p w14:paraId="2EFEE646" w14:textId="77777777" w:rsidR="00475169" w:rsidRPr="008B0966" w:rsidRDefault="00475169" w:rsidP="00700BC1">
      <w:pPr>
        <w:pStyle w:val="BodyText"/>
        <w:rPr>
          <w:rFonts w:ascii="Verdana" w:hAnsi="Verdana"/>
          <w:sz w:val="24"/>
          <w:szCs w:val="24"/>
          <w:lang w:eastAsia="en-US"/>
        </w:rPr>
      </w:pPr>
    </w:p>
    <w:p w14:paraId="3E92F014" w14:textId="0D66FF16" w:rsidR="00700BC1" w:rsidRDefault="00700BC1" w:rsidP="00700BC1">
      <w:pPr>
        <w:pStyle w:val="BodyText"/>
        <w:rPr>
          <w:lang w:eastAsia="en-US"/>
        </w:rPr>
      </w:pPr>
    </w:p>
    <w:p w14:paraId="6A663DED" w14:textId="77777777" w:rsidR="00700BC1" w:rsidRDefault="00700BC1" w:rsidP="00700BC1">
      <w:pPr>
        <w:pStyle w:val="BodyText"/>
        <w:keepNext/>
      </w:pPr>
      <w:r>
        <w:rPr>
          <w:noProof/>
          <w:lang w:eastAsia="en-US"/>
        </w:rPr>
        <w:lastRenderedPageBreak/>
        <w:drawing>
          <wp:inline distT="0" distB="0" distL="0" distR="0" wp14:anchorId="3318C8C4" wp14:editId="58DAC578">
            <wp:extent cx="5943600" cy="4455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55795"/>
                    </a:xfrm>
                    <a:prstGeom prst="rect">
                      <a:avLst/>
                    </a:prstGeom>
                  </pic:spPr>
                </pic:pic>
              </a:graphicData>
            </a:graphic>
          </wp:inline>
        </w:drawing>
      </w:r>
    </w:p>
    <w:p w14:paraId="6F628F1A" w14:textId="2B177EDF" w:rsidR="00700BC1" w:rsidRDefault="00700BC1" w:rsidP="00700B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1</w:t>
      </w:r>
      <w:r w:rsidR="00516109">
        <w:rPr>
          <w:noProof/>
        </w:rPr>
        <w:fldChar w:fldCharType="end"/>
      </w:r>
      <w:r>
        <w:t xml:space="preserve"> - Source </w:t>
      </w:r>
      <w:r w:rsidRPr="00F4203D">
        <w:t>https://fhir-drills.github.io/bundle.html</w:t>
      </w:r>
    </w:p>
    <w:p w14:paraId="43549EF2" w14:textId="3DEF37C8" w:rsidR="00700BC1" w:rsidRDefault="00700BC1" w:rsidP="00700BC1">
      <w:pPr>
        <w:pStyle w:val="BodyText"/>
        <w:rPr>
          <w:lang w:eastAsia="en-US"/>
        </w:rPr>
      </w:pPr>
    </w:p>
    <w:p w14:paraId="55AD5134" w14:textId="77777777" w:rsidR="00700BC1" w:rsidRDefault="00700BC1" w:rsidP="00700BC1">
      <w:pPr>
        <w:pStyle w:val="BodyText"/>
        <w:keepNext/>
      </w:pPr>
      <w:r>
        <w:rPr>
          <w:noProof/>
          <w:lang w:eastAsia="en-US"/>
        </w:rPr>
        <w:lastRenderedPageBreak/>
        <w:drawing>
          <wp:inline distT="0" distB="0" distL="0" distR="0" wp14:anchorId="2E8DFA51" wp14:editId="17C8CA06">
            <wp:extent cx="5943600" cy="5112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112385"/>
                    </a:xfrm>
                    <a:prstGeom prst="rect">
                      <a:avLst/>
                    </a:prstGeom>
                  </pic:spPr>
                </pic:pic>
              </a:graphicData>
            </a:graphic>
          </wp:inline>
        </w:drawing>
      </w:r>
    </w:p>
    <w:p w14:paraId="75112A3A" w14:textId="1DAD96DB" w:rsidR="00700BC1" w:rsidRDefault="00700BC1" w:rsidP="00700B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2</w:t>
      </w:r>
      <w:r w:rsidR="00516109">
        <w:rPr>
          <w:noProof/>
        </w:rPr>
        <w:fldChar w:fldCharType="end"/>
      </w:r>
      <w:r>
        <w:t xml:space="preserve"> - Source </w:t>
      </w:r>
      <w:hyperlink r:id="rId23" w:history="1">
        <w:r w:rsidRPr="00003900">
          <w:rPr>
            <w:rStyle w:val="Hyperlink"/>
          </w:rPr>
          <w:t>https://www.hl7.org/fhir/bundle.html</w:t>
        </w:r>
      </w:hyperlink>
    </w:p>
    <w:p w14:paraId="1D3BC927" w14:textId="77777777" w:rsidR="00700BC1" w:rsidRDefault="00700BC1" w:rsidP="00700BC1">
      <w:pPr>
        <w:pStyle w:val="BodyText"/>
        <w:rPr>
          <w:lang w:eastAsia="en-US"/>
        </w:rPr>
      </w:pPr>
    </w:p>
    <w:p w14:paraId="0B66FD08" w14:textId="77777777" w:rsidR="00377177" w:rsidRPr="00377177" w:rsidRDefault="00377177" w:rsidP="00377177">
      <w:pPr>
        <w:pStyle w:val="BodyText"/>
        <w:rPr>
          <w:lang w:eastAsia="en-US"/>
        </w:rPr>
      </w:pPr>
    </w:p>
    <w:p w14:paraId="10BE7ED4" w14:textId="1F84D5F5" w:rsidR="007E71D7" w:rsidRPr="00823E39" w:rsidRDefault="00D952B0" w:rsidP="007E71D7">
      <w:pPr>
        <w:pStyle w:val="Heading2"/>
        <w:keepNext/>
        <w:rPr>
          <w:sz w:val="28"/>
        </w:rPr>
      </w:pPr>
      <w:bookmarkStart w:id="75" w:name="_Toc216071617"/>
      <w:bookmarkStart w:id="76" w:name="_Toc263270966"/>
      <w:bookmarkStart w:id="77" w:name="_Toc263271245"/>
      <w:bookmarkStart w:id="78" w:name="_Toc377477606"/>
      <w:bookmarkStart w:id="79" w:name="_Toc508004766"/>
      <w:r w:rsidRPr="00FD586A">
        <w:rPr>
          <w:sz w:val="28"/>
        </w:rPr>
        <w:t>Communications Methods</w:t>
      </w:r>
      <w:bookmarkStart w:id="80" w:name="_Toc216071618"/>
      <w:bookmarkStart w:id="81" w:name="_Toc263270967"/>
      <w:bookmarkStart w:id="82" w:name="_Toc263271246"/>
      <w:bookmarkStart w:id="83" w:name="_Toc377477607"/>
      <w:bookmarkEnd w:id="75"/>
      <w:bookmarkEnd w:id="76"/>
      <w:bookmarkEnd w:id="77"/>
      <w:bookmarkEnd w:id="78"/>
      <w:bookmarkEnd w:id="79"/>
    </w:p>
    <w:p w14:paraId="0A82E2C0" w14:textId="4408AD00" w:rsidR="00377177" w:rsidRPr="00FD586A" w:rsidRDefault="00377177" w:rsidP="00834A0C">
      <w:pPr>
        <w:pStyle w:val="Heading3"/>
        <w:keepNext/>
        <w:rPr>
          <w:sz w:val="24"/>
          <w:szCs w:val="24"/>
        </w:rPr>
      </w:pPr>
      <w:bookmarkStart w:id="84" w:name="_Toc508004767"/>
      <w:r w:rsidRPr="00FD586A">
        <w:rPr>
          <w:sz w:val="24"/>
          <w:szCs w:val="24"/>
        </w:rPr>
        <w:t>Ports and Protocols</w:t>
      </w:r>
      <w:bookmarkEnd w:id="84"/>
    </w:p>
    <w:p w14:paraId="3C4F7100" w14:textId="6603810E" w:rsidR="007E71D7" w:rsidRDefault="007E71D7" w:rsidP="00834A0C">
      <w:pPr>
        <w:pStyle w:val="Heading4"/>
        <w:keepNext/>
      </w:pPr>
      <w:r>
        <w:t>HTTP(S)</w:t>
      </w:r>
    </w:p>
    <w:p w14:paraId="3E1E711F" w14:textId="77777777" w:rsidR="008B0966" w:rsidRPr="008B0966" w:rsidRDefault="008B0966" w:rsidP="008B0966">
      <w:pPr>
        <w:pStyle w:val="BodyText"/>
        <w:rPr>
          <w:rFonts w:ascii="Verdana" w:hAnsi="Verdana"/>
          <w:sz w:val="24"/>
          <w:szCs w:val="24"/>
          <w:lang w:eastAsia="en-US"/>
        </w:rPr>
      </w:pPr>
      <w:r w:rsidRPr="008B0966">
        <w:rPr>
          <w:rFonts w:ascii="Verdana" w:hAnsi="Verdana"/>
          <w:sz w:val="24"/>
          <w:szCs w:val="24"/>
          <w:lang w:eastAsia="en-US"/>
        </w:rPr>
        <w:t>Can be used for real time communication.</w:t>
      </w:r>
    </w:p>
    <w:p w14:paraId="722F74EC" w14:textId="6F342AD2" w:rsidR="007E71D7" w:rsidRDefault="007E71D7" w:rsidP="00834A0C">
      <w:pPr>
        <w:pStyle w:val="Heading4"/>
        <w:keepNext/>
      </w:pPr>
      <w:r>
        <w:t>AMQP</w:t>
      </w:r>
    </w:p>
    <w:p w14:paraId="1787F7E2" w14:textId="77777777" w:rsidR="008B0966" w:rsidRPr="008B0966" w:rsidRDefault="008B0966" w:rsidP="008B0966">
      <w:pPr>
        <w:pStyle w:val="BodyText"/>
        <w:rPr>
          <w:rFonts w:ascii="Verdana" w:hAnsi="Verdana"/>
          <w:sz w:val="24"/>
          <w:szCs w:val="24"/>
          <w:lang w:eastAsia="en-US"/>
        </w:rPr>
      </w:pPr>
      <w:r w:rsidRPr="008B0966">
        <w:rPr>
          <w:rFonts w:ascii="Verdana" w:hAnsi="Verdana"/>
          <w:sz w:val="24"/>
          <w:szCs w:val="24"/>
          <w:lang w:eastAsia="en-US"/>
        </w:rPr>
        <w:t xml:space="preserve">AMQP offers reliable messaging via queues. </w:t>
      </w:r>
    </w:p>
    <w:p w14:paraId="1BE1B564" w14:textId="77777777" w:rsidR="007E71D7" w:rsidRPr="007E71D7" w:rsidRDefault="007E71D7" w:rsidP="007E71D7">
      <w:pPr>
        <w:pStyle w:val="BodyText"/>
        <w:rPr>
          <w:lang w:eastAsia="en-US"/>
        </w:rPr>
      </w:pPr>
    </w:p>
    <w:p w14:paraId="20A8AA85" w14:textId="21A04DEB" w:rsidR="00377177" w:rsidRPr="00FD586A" w:rsidRDefault="00377177" w:rsidP="00834A0C">
      <w:pPr>
        <w:pStyle w:val="Heading3"/>
        <w:keepNext/>
        <w:rPr>
          <w:sz w:val="24"/>
          <w:szCs w:val="24"/>
        </w:rPr>
      </w:pPr>
      <w:bookmarkStart w:id="85" w:name="_Toc508004768"/>
      <w:r w:rsidRPr="00FD586A">
        <w:rPr>
          <w:sz w:val="24"/>
          <w:szCs w:val="24"/>
        </w:rPr>
        <w:t>ESB Configuration(s)</w:t>
      </w:r>
      <w:bookmarkEnd w:id="85"/>
    </w:p>
    <w:p w14:paraId="29896519" w14:textId="77777777" w:rsidR="00823E39" w:rsidRPr="008B0966" w:rsidRDefault="00823E39" w:rsidP="00823E39">
      <w:pPr>
        <w:pStyle w:val="BodyText"/>
        <w:rPr>
          <w:rFonts w:ascii="Verdana" w:hAnsi="Verdana"/>
          <w:sz w:val="24"/>
          <w:szCs w:val="24"/>
          <w:lang w:eastAsia="en-US"/>
        </w:rPr>
      </w:pPr>
      <w:r>
        <w:rPr>
          <w:rFonts w:ascii="Verdana" w:hAnsi="Verdana"/>
          <w:sz w:val="24"/>
          <w:szCs w:val="24"/>
          <w:lang w:eastAsia="en-US"/>
        </w:rPr>
        <w:t>Tbd</w:t>
      </w:r>
    </w:p>
    <w:p w14:paraId="191D0393" w14:textId="7638D8BE" w:rsidR="00377177" w:rsidRPr="00FD586A" w:rsidRDefault="00377177" w:rsidP="00834A0C">
      <w:pPr>
        <w:pStyle w:val="Heading3"/>
        <w:keepNext/>
        <w:rPr>
          <w:sz w:val="24"/>
          <w:szCs w:val="24"/>
        </w:rPr>
      </w:pPr>
      <w:bookmarkStart w:id="86" w:name="_Toc508004769"/>
      <w:r w:rsidRPr="00FD586A">
        <w:rPr>
          <w:sz w:val="24"/>
          <w:szCs w:val="24"/>
        </w:rPr>
        <w:lastRenderedPageBreak/>
        <w:t>System Configuration</w:t>
      </w:r>
      <w:bookmarkEnd w:id="86"/>
    </w:p>
    <w:p w14:paraId="16F82609" w14:textId="77777777" w:rsidR="00823E39" w:rsidRPr="008B0966" w:rsidRDefault="00823E39" w:rsidP="00823E39">
      <w:pPr>
        <w:pStyle w:val="BodyText"/>
        <w:rPr>
          <w:rFonts w:ascii="Verdana" w:hAnsi="Verdana"/>
          <w:sz w:val="24"/>
          <w:szCs w:val="24"/>
          <w:lang w:eastAsia="en-US"/>
        </w:rPr>
      </w:pPr>
      <w:r>
        <w:rPr>
          <w:rFonts w:ascii="Verdana" w:hAnsi="Verdana"/>
          <w:sz w:val="24"/>
          <w:szCs w:val="24"/>
          <w:lang w:eastAsia="en-US"/>
        </w:rPr>
        <w:t>Tbd</w:t>
      </w:r>
    </w:p>
    <w:p w14:paraId="054FEF37" w14:textId="7C2637E7" w:rsidR="00D952B0" w:rsidRPr="00FD586A" w:rsidRDefault="00D952B0" w:rsidP="00834A0C">
      <w:pPr>
        <w:pStyle w:val="Heading2"/>
        <w:keepNext/>
        <w:rPr>
          <w:sz w:val="28"/>
        </w:rPr>
      </w:pPr>
      <w:bookmarkStart w:id="87" w:name="_Toc508004770"/>
      <w:r w:rsidRPr="00FD586A">
        <w:rPr>
          <w:sz w:val="28"/>
        </w:rPr>
        <w:t>Performance Requirements</w:t>
      </w:r>
      <w:bookmarkEnd w:id="80"/>
      <w:bookmarkEnd w:id="81"/>
      <w:bookmarkEnd w:id="82"/>
      <w:bookmarkEnd w:id="83"/>
      <w:bookmarkEnd w:id="87"/>
    </w:p>
    <w:p w14:paraId="6A85448E" w14:textId="77777777" w:rsidR="00823E39" w:rsidRPr="00FE7734" w:rsidRDefault="00823E39" w:rsidP="00823E39">
      <w:pPr>
        <w:rPr>
          <w:rFonts w:ascii="Verdana" w:hAnsi="Verdana"/>
          <w:sz w:val="24"/>
        </w:rPr>
      </w:pPr>
      <w:bookmarkStart w:id="88" w:name="_Toc216071619"/>
      <w:bookmarkStart w:id="89" w:name="_Toc263270968"/>
      <w:bookmarkStart w:id="90" w:name="_Toc263271247"/>
      <w:bookmarkStart w:id="91" w:name="_Toc377477608"/>
      <w:r w:rsidRPr="00FE7734">
        <w:rPr>
          <w:rFonts w:ascii="Verdana" w:eastAsia="MS Mincho" w:hAnsi="Verdana"/>
          <w:sz w:val="24"/>
        </w:rPr>
        <w:t>System Design Document (SDD); Medical Care Collection Fund (MCCF) - Electronic Data Interchange Transaction Application Suite (EDI TAS)</w:t>
      </w:r>
      <w:r>
        <w:rPr>
          <w:rFonts w:ascii="Verdana" w:eastAsia="MS Mincho" w:hAnsi="Verdana"/>
          <w:iCs/>
          <w:sz w:val="24"/>
        </w:rPr>
        <w:t>.</w:t>
      </w:r>
    </w:p>
    <w:p w14:paraId="054FEF39" w14:textId="37141919" w:rsidR="00D952B0" w:rsidRPr="00FD586A" w:rsidRDefault="00D952B0" w:rsidP="00834A0C">
      <w:pPr>
        <w:pStyle w:val="Heading2"/>
        <w:keepNext/>
        <w:rPr>
          <w:sz w:val="28"/>
        </w:rPr>
      </w:pPr>
      <w:bookmarkStart w:id="92" w:name="_Toc508004771"/>
      <w:r w:rsidRPr="00FD586A">
        <w:rPr>
          <w:sz w:val="28"/>
        </w:rPr>
        <w:t>Security</w:t>
      </w:r>
      <w:bookmarkEnd w:id="88"/>
      <w:bookmarkEnd w:id="89"/>
      <w:bookmarkEnd w:id="90"/>
      <w:bookmarkEnd w:id="91"/>
      <w:bookmarkEnd w:id="92"/>
    </w:p>
    <w:p w14:paraId="15A3F9FE" w14:textId="77777777" w:rsidR="00823E39" w:rsidRPr="00FE7734" w:rsidRDefault="00823E39" w:rsidP="00823E39">
      <w:pPr>
        <w:rPr>
          <w:rFonts w:ascii="Verdana" w:hAnsi="Verdana"/>
          <w:sz w:val="24"/>
        </w:rPr>
      </w:pPr>
      <w:r w:rsidRPr="00FE7734">
        <w:rPr>
          <w:rFonts w:ascii="Verdana" w:eastAsia="MS Mincho" w:hAnsi="Verdana"/>
          <w:sz w:val="24"/>
        </w:rPr>
        <w:t>System Design Document (SDD); Medical Care Collection Fund (MCCF) - Electronic Data Interchange Transaction Application Suite (EDI TAS)</w:t>
      </w:r>
      <w:r>
        <w:rPr>
          <w:rFonts w:ascii="Verdana" w:eastAsia="MS Mincho" w:hAnsi="Verdana"/>
          <w:iCs/>
          <w:sz w:val="24"/>
        </w:rPr>
        <w:t>.</w:t>
      </w:r>
    </w:p>
    <w:p w14:paraId="19139306" w14:textId="77777777" w:rsidR="00A640B1" w:rsidRPr="00A640B1" w:rsidRDefault="00A640B1" w:rsidP="00A640B1">
      <w:pPr>
        <w:pStyle w:val="BodyText"/>
        <w:rPr>
          <w:lang w:eastAsia="en-US"/>
        </w:rPr>
      </w:pPr>
    </w:p>
    <w:p w14:paraId="7DDFEC5A" w14:textId="59DB3146" w:rsidR="00377177" w:rsidRPr="00FD586A" w:rsidRDefault="00377177" w:rsidP="00834A0C">
      <w:pPr>
        <w:pStyle w:val="Heading3"/>
        <w:keepNext/>
        <w:rPr>
          <w:sz w:val="24"/>
          <w:szCs w:val="24"/>
        </w:rPr>
      </w:pPr>
      <w:bookmarkStart w:id="93" w:name="_Toc508004772"/>
      <w:bookmarkStart w:id="94" w:name="_Toc216071620"/>
      <w:bookmarkStart w:id="95" w:name="_Toc263270969"/>
      <w:bookmarkStart w:id="96" w:name="_Toc263271248"/>
      <w:bookmarkStart w:id="97" w:name="_Toc377477609"/>
      <w:r w:rsidRPr="00FD586A">
        <w:rPr>
          <w:sz w:val="24"/>
          <w:szCs w:val="24"/>
        </w:rPr>
        <w:t>Is within the VA firewall</w:t>
      </w:r>
      <w:bookmarkEnd w:id="93"/>
    </w:p>
    <w:p w14:paraId="59CD06C4" w14:textId="77777777" w:rsidR="00823E39" w:rsidRPr="008B0966" w:rsidRDefault="00823E39" w:rsidP="00823E39">
      <w:pPr>
        <w:pStyle w:val="BodyText"/>
        <w:rPr>
          <w:rFonts w:ascii="Verdana" w:hAnsi="Verdana"/>
          <w:sz w:val="24"/>
          <w:szCs w:val="24"/>
          <w:lang w:eastAsia="en-US"/>
        </w:rPr>
      </w:pPr>
      <w:r>
        <w:rPr>
          <w:rFonts w:ascii="Verdana" w:hAnsi="Verdana"/>
          <w:sz w:val="24"/>
          <w:szCs w:val="24"/>
          <w:lang w:eastAsia="en-US"/>
        </w:rPr>
        <w:t>Tbd</w:t>
      </w:r>
    </w:p>
    <w:p w14:paraId="48FE25EB" w14:textId="77777777" w:rsidR="00A640B1" w:rsidRPr="00A640B1" w:rsidRDefault="00A640B1" w:rsidP="00A640B1">
      <w:pPr>
        <w:pStyle w:val="BodyText"/>
        <w:rPr>
          <w:lang w:eastAsia="en-US"/>
        </w:rPr>
      </w:pPr>
    </w:p>
    <w:p w14:paraId="25CB5A8E" w14:textId="25BB5428" w:rsidR="00377177" w:rsidRPr="00FD586A" w:rsidRDefault="00377177" w:rsidP="00834A0C">
      <w:pPr>
        <w:pStyle w:val="Heading2"/>
        <w:keepNext/>
        <w:rPr>
          <w:sz w:val="28"/>
        </w:rPr>
      </w:pPr>
      <w:bookmarkStart w:id="98" w:name="_Toc508004773"/>
      <w:r w:rsidRPr="00FD586A">
        <w:rPr>
          <w:sz w:val="28"/>
        </w:rPr>
        <w:t>Testing Requirements</w:t>
      </w:r>
      <w:bookmarkEnd w:id="98"/>
    </w:p>
    <w:p w14:paraId="4EBA4928" w14:textId="77777777" w:rsidR="00823E39" w:rsidRPr="00FE7734" w:rsidRDefault="00823E39" w:rsidP="00823E39">
      <w:pPr>
        <w:rPr>
          <w:rFonts w:ascii="Verdana" w:hAnsi="Verdana"/>
          <w:sz w:val="24"/>
        </w:rPr>
      </w:pPr>
      <w:r w:rsidRPr="00FE7734">
        <w:rPr>
          <w:rFonts w:ascii="Verdana" w:eastAsia="MS Mincho" w:hAnsi="Verdana"/>
          <w:sz w:val="24"/>
        </w:rPr>
        <w:t>System Design Document (SDD); Medical Care Collection Fund (MCCF) - Electronic Data Interchange Transaction Application Suite (EDI TAS)</w:t>
      </w:r>
      <w:r>
        <w:rPr>
          <w:rFonts w:ascii="Verdana" w:eastAsia="MS Mincho" w:hAnsi="Verdana"/>
          <w:iCs/>
          <w:sz w:val="24"/>
        </w:rPr>
        <w:t>.</w:t>
      </w:r>
    </w:p>
    <w:p w14:paraId="1E985BD9" w14:textId="77777777" w:rsidR="00A640B1" w:rsidRPr="00A640B1" w:rsidRDefault="00A640B1" w:rsidP="00A640B1">
      <w:pPr>
        <w:pStyle w:val="BodyText"/>
        <w:rPr>
          <w:lang w:eastAsia="en-US"/>
        </w:rPr>
      </w:pPr>
    </w:p>
    <w:p w14:paraId="225F45A0" w14:textId="1DEEC5E9" w:rsidR="00377177" w:rsidRPr="00FD586A" w:rsidRDefault="00377177" w:rsidP="00834A0C">
      <w:pPr>
        <w:pStyle w:val="Heading3"/>
        <w:keepNext/>
        <w:rPr>
          <w:sz w:val="24"/>
          <w:szCs w:val="24"/>
        </w:rPr>
      </w:pPr>
      <w:bookmarkStart w:id="99" w:name="_Toc508004774"/>
      <w:r w:rsidRPr="00FD586A">
        <w:rPr>
          <w:sz w:val="24"/>
          <w:szCs w:val="24"/>
        </w:rPr>
        <w:t>Comparison of Data</w:t>
      </w:r>
      <w:bookmarkEnd w:id="99"/>
    </w:p>
    <w:p w14:paraId="2E99B54D" w14:textId="77777777" w:rsidR="00823E39" w:rsidRPr="008B0966" w:rsidRDefault="00823E39" w:rsidP="00823E39">
      <w:pPr>
        <w:pStyle w:val="BodyText"/>
        <w:rPr>
          <w:rFonts w:ascii="Verdana" w:hAnsi="Verdana"/>
          <w:sz w:val="24"/>
          <w:szCs w:val="24"/>
          <w:lang w:eastAsia="en-US"/>
        </w:rPr>
      </w:pPr>
      <w:r>
        <w:rPr>
          <w:rFonts w:ascii="Verdana" w:hAnsi="Verdana"/>
          <w:sz w:val="24"/>
          <w:szCs w:val="24"/>
          <w:lang w:eastAsia="en-US"/>
        </w:rPr>
        <w:t>Tbd</w:t>
      </w:r>
    </w:p>
    <w:p w14:paraId="6C2B2FDE" w14:textId="77777777" w:rsidR="00A640B1" w:rsidRPr="00A640B1" w:rsidRDefault="00A640B1" w:rsidP="00A640B1">
      <w:pPr>
        <w:pStyle w:val="BodyText"/>
        <w:rPr>
          <w:lang w:eastAsia="en-US"/>
        </w:rPr>
      </w:pPr>
    </w:p>
    <w:p w14:paraId="395E2F09" w14:textId="6EB06125" w:rsidR="00377177" w:rsidRPr="00FD586A" w:rsidRDefault="00377177" w:rsidP="00834A0C">
      <w:pPr>
        <w:pStyle w:val="Heading3"/>
        <w:keepNext/>
        <w:rPr>
          <w:sz w:val="24"/>
          <w:szCs w:val="24"/>
        </w:rPr>
      </w:pPr>
      <w:bookmarkStart w:id="100" w:name="_Toc508004775"/>
      <w:r w:rsidRPr="00FD586A">
        <w:rPr>
          <w:sz w:val="24"/>
          <w:szCs w:val="24"/>
        </w:rPr>
        <w:t>Completeness</w:t>
      </w:r>
      <w:bookmarkEnd w:id="100"/>
    </w:p>
    <w:p w14:paraId="58221558" w14:textId="77777777" w:rsidR="00823E39" w:rsidRPr="008B0966" w:rsidRDefault="00823E39" w:rsidP="00823E39">
      <w:pPr>
        <w:pStyle w:val="BodyText"/>
        <w:rPr>
          <w:rFonts w:ascii="Verdana" w:hAnsi="Verdana"/>
          <w:sz w:val="24"/>
          <w:szCs w:val="24"/>
          <w:lang w:eastAsia="en-US"/>
        </w:rPr>
      </w:pPr>
      <w:r>
        <w:rPr>
          <w:rFonts w:ascii="Verdana" w:hAnsi="Verdana"/>
          <w:sz w:val="24"/>
          <w:szCs w:val="24"/>
          <w:lang w:eastAsia="en-US"/>
        </w:rPr>
        <w:t>Tbd</w:t>
      </w:r>
    </w:p>
    <w:p w14:paraId="7F8BB11D" w14:textId="77777777" w:rsidR="00A640B1" w:rsidRPr="00A640B1" w:rsidRDefault="00A640B1" w:rsidP="00A640B1">
      <w:pPr>
        <w:pStyle w:val="BodyText"/>
        <w:rPr>
          <w:lang w:eastAsia="en-US"/>
        </w:rPr>
      </w:pPr>
    </w:p>
    <w:p w14:paraId="126FCC1E" w14:textId="0EC0281F" w:rsidR="00377177" w:rsidRDefault="00377177" w:rsidP="00834A0C">
      <w:pPr>
        <w:pStyle w:val="Heading2"/>
        <w:keepNext/>
      </w:pPr>
      <w:bookmarkStart w:id="101" w:name="_Toc508004776"/>
      <w:r>
        <w:t>Policies and Constraints</w:t>
      </w:r>
      <w:bookmarkEnd w:id="101"/>
    </w:p>
    <w:p w14:paraId="2476AC58" w14:textId="70A4B4A3" w:rsidR="00A640B1" w:rsidRPr="008B0966" w:rsidRDefault="00823E39" w:rsidP="00A640B1">
      <w:pPr>
        <w:pStyle w:val="BodyText"/>
        <w:rPr>
          <w:rFonts w:ascii="Verdana" w:hAnsi="Verdana"/>
          <w:sz w:val="24"/>
          <w:szCs w:val="24"/>
          <w:lang w:eastAsia="en-US"/>
        </w:rPr>
      </w:pPr>
      <w:r>
        <w:rPr>
          <w:rFonts w:ascii="Verdana" w:hAnsi="Verdana"/>
          <w:sz w:val="24"/>
          <w:szCs w:val="24"/>
          <w:lang w:eastAsia="en-US"/>
        </w:rPr>
        <w:t>Tbd</w:t>
      </w:r>
    </w:p>
    <w:p w14:paraId="7CCFEE85" w14:textId="77777777" w:rsidR="00A640B1" w:rsidRPr="00A640B1" w:rsidRDefault="00A640B1" w:rsidP="00A640B1">
      <w:pPr>
        <w:pStyle w:val="BodyText"/>
        <w:rPr>
          <w:lang w:eastAsia="en-US"/>
        </w:rPr>
      </w:pPr>
    </w:p>
    <w:p w14:paraId="7B553B00" w14:textId="413B7094" w:rsidR="00377177" w:rsidRPr="00FD586A" w:rsidRDefault="00377177" w:rsidP="00834A0C">
      <w:pPr>
        <w:pStyle w:val="Heading3"/>
        <w:keepNext/>
        <w:rPr>
          <w:sz w:val="24"/>
          <w:szCs w:val="24"/>
        </w:rPr>
      </w:pPr>
      <w:bookmarkStart w:id="102" w:name="_Toc508004777"/>
      <w:r w:rsidRPr="00FD586A">
        <w:rPr>
          <w:sz w:val="24"/>
          <w:szCs w:val="24"/>
        </w:rPr>
        <w:t>HIPAA Compliance</w:t>
      </w:r>
      <w:bookmarkEnd w:id="102"/>
      <w:r w:rsidRPr="00FD586A">
        <w:rPr>
          <w:sz w:val="24"/>
          <w:szCs w:val="24"/>
        </w:rPr>
        <w:t xml:space="preserve"> </w:t>
      </w:r>
    </w:p>
    <w:p w14:paraId="74AEF3C1" w14:textId="38D80342" w:rsidR="00823E39" w:rsidRPr="00FE7734" w:rsidRDefault="00823E39" w:rsidP="00823E39">
      <w:pPr>
        <w:rPr>
          <w:rFonts w:ascii="Verdana" w:hAnsi="Verdana"/>
          <w:sz w:val="24"/>
        </w:rPr>
      </w:pPr>
      <w:r w:rsidRPr="00FE7734">
        <w:rPr>
          <w:rFonts w:ascii="Verdana" w:eastAsia="MS Mincho" w:hAnsi="Verdana"/>
          <w:sz w:val="24"/>
        </w:rPr>
        <w:t xml:space="preserve">FSC receives transactions and then translates them into standard ASC X12N/005010 </w:t>
      </w:r>
      <w:r w:rsidRPr="009B11D4">
        <w:rPr>
          <w:rFonts w:ascii="Verdana" w:eastAsia="MS Mincho" w:hAnsi="Verdana"/>
          <w:bCs/>
          <w:iCs/>
          <w:sz w:val="24"/>
        </w:rPr>
        <w:t>27</w:t>
      </w:r>
      <w:r w:rsidR="00195AEB" w:rsidRPr="009B11D4">
        <w:rPr>
          <w:rFonts w:ascii="Verdana" w:eastAsia="MS Mincho" w:hAnsi="Verdana"/>
          <w:bCs/>
          <w:iCs/>
          <w:sz w:val="24"/>
        </w:rPr>
        <w:t>8</w:t>
      </w:r>
      <w:r w:rsidRPr="00FE7734">
        <w:rPr>
          <w:rFonts w:ascii="Verdana" w:hAnsi="Verdana"/>
          <w:sz w:val="24"/>
        </w:rPr>
        <w:t xml:space="preserve"> </w:t>
      </w:r>
      <w:r w:rsidRPr="00FE7734">
        <w:rPr>
          <w:rFonts w:ascii="Verdana" w:eastAsia="MS Mincho" w:hAnsi="Verdana"/>
          <w:sz w:val="24"/>
        </w:rPr>
        <w:t>Health Care Eligibility Benefits Inquiry, validates whether or not the data complies with HIPAA standards and then forwards the claim data to the VA Healthcare Clearing House (HCCH).</w:t>
      </w:r>
    </w:p>
    <w:p w14:paraId="205AAA92" w14:textId="77777777" w:rsidR="00A640B1" w:rsidRPr="00A640B1" w:rsidRDefault="00A640B1" w:rsidP="00A640B1">
      <w:pPr>
        <w:pStyle w:val="BodyText"/>
        <w:rPr>
          <w:lang w:eastAsia="en-US"/>
        </w:rPr>
      </w:pPr>
    </w:p>
    <w:p w14:paraId="42DD6FAB" w14:textId="77777777" w:rsidR="00377177" w:rsidRPr="00377177" w:rsidRDefault="00377177" w:rsidP="00377177">
      <w:pPr>
        <w:pStyle w:val="BodyText"/>
        <w:rPr>
          <w:lang w:eastAsia="en-US"/>
        </w:rPr>
      </w:pPr>
    </w:p>
    <w:p w14:paraId="66096649" w14:textId="77777777" w:rsidR="00377177" w:rsidRPr="00377177" w:rsidRDefault="00377177" w:rsidP="00377177">
      <w:pPr>
        <w:pStyle w:val="BodyText"/>
        <w:rPr>
          <w:lang w:eastAsia="en-US"/>
        </w:rPr>
      </w:pPr>
    </w:p>
    <w:p w14:paraId="054FEF43" w14:textId="77777777" w:rsidR="00995F9B" w:rsidRDefault="00995F9B" w:rsidP="00995F9B">
      <w:pPr>
        <w:pStyle w:val="BodyText"/>
        <w:ind w:left="360"/>
        <w:sectPr w:rsidR="00995F9B" w:rsidSect="006E4B3F">
          <w:headerReference w:type="even" r:id="rId24"/>
          <w:footerReference w:type="even" r:id="rId25"/>
          <w:pgSz w:w="12240" w:h="15840" w:code="1"/>
          <w:pgMar w:top="1440" w:right="1440" w:bottom="1440" w:left="1440" w:header="720" w:footer="720" w:gutter="0"/>
          <w:pgNumType w:start="1"/>
          <w:cols w:space="720"/>
          <w:docGrid w:linePitch="360"/>
        </w:sectPr>
      </w:pPr>
      <w:bookmarkStart w:id="103" w:name="_Toc216071626"/>
      <w:bookmarkEnd w:id="94"/>
      <w:bookmarkEnd w:id="95"/>
      <w:bookmarkEnd w:id="96"/>
      <w:bookmarkEnd w:id="97"/>
    </w:p>
    <w:p w14:paraId="054FEF44" w14:textId="77777777" w:rsidR="00995F9B" w:rsidRDefault="00995F9B" w:rsidP="00995F9B">
      <w:pPr>
        <w:pStyle w:val="BodyText"/>
        <w:ind w:left="360"/>
      </w:pPr>
    </w:p>
    <w:p w14:paraId="054FEF45" w14:textId="491945C4" w:rsidR="00CC1A4D" w:rsidRPr="00FD586A" w:rsidRDefault="00D952B0" w:rsidP="00CC1A4D">
      <w:pPr>
        <w:pStyle w:val="Heading1"/>
        <w:rPr>
          <w:sz w:val="32"/>
        </w:rPr>
      </w:pPr>
      <w:bookmarkStart w:id="104" w:name="_Toc508004778"/>
      <w:bookmarkStart w:id="105" w:name="_Toc263270971"/>
      <w:bookmarkStart w:id="106" w:name="_Toc263271250"/>
      <w:bookmarkStart w:id="107" w:name="_Toc377477611"/>
      <w:r w:rsidRPr="00FD586A">
        <w:rPr>
          <w:sz w:val="32"/>
        </w:rPr>
        <w:t>Appendix A</w:t>
      </w:r>
      <w:bookmarkEnd w:id="104"/>
      <w:r w:rsidRPr="00FD586A">
        <w:rPr>
          <w:sz w:val="32"/>
        </w:rPr>
        <w:t xml:space="preserve"> </w:t>
      </w:r>
      <w:bookmarkEnd w:id="1"/>
      <w:bookmarkEnd w:id="103"/>
      <w:bookmarkEnd w:id="105"/>
      <w:bookmarkEnd w:id="106"/>
      <w:bookmarkEnd w:id="107"/>
    </w:p>
    <w:p w14:paraId="3275E7CE" w14:textId="77777777" w:rsidR="00377177" w:rsidRPr="00FD586A" w:rsidRDefault="00377177" w:rsidP="00834A0C">
      <w:pPr>
        <w:pStyle w:val="Heading2"/>
        <w:keepNext/>
        <w:rPr>
          <w:sz w:val="28"/>
        </w:rPr>
      </w:pPr>
      <w:bookmarkStart w:id="108" w:name="_Toc508004779"/>
      <w:r w:rsidRPr="00FD586A">
        <w:rPr>
          <w:sz w:val="28"/>
        </w:rPr>
        <w:t>Data Elements</w:t>
      </w:r>
      <w:bookmarkEnd w:id="108"/>
    </w:p>
    <w:p w14:paraId="780BF152" w14:textId="1C183076" w:rsidR="00377177" w:rsidRDefault="00377177" w:rsidP="00834A0C">
      <w:pPr>
        <w:pStyle w:val="Heading2"/>
        <w:keepNext/>
        <w:rPr>
          <w:sz w:val="28"/>
        </w:rPr>
      </w:pPr>
      <w:bookmarkStart w:id="109" w:name="_Toc508004780"/>
      <w:r w:rsidRPr="00FD586A">
        <w:rPr>
          <w:sz w:val="28"/>
        </w:rPr>
        <w:t>Bundle</w:t>
      </w:r>
      <w:bookmarkEnd w:id="109"/>
    </w:p>
    <w:p w14:paraId="36E014CF" w14:textId="77777777" w:rsidR="00AB5ADD" w:rsidRDefault="00AB5ADD" w:rsidP="00AB5ADD">
      <w:pPr>
        <w:pStyle w:val="BodyText"/>
        <w:rPr>
          <w:rFonts w:ascii="Verdana" w:hAnsi="Verdana"/>
          <w:sz w:val="24"/>
          <w:szCs w:val="24"/>
          <w:lang w:eastAsia="en-US"/>
        </w:rPr>
      </w:pPr>
      <w:r w:rsidRPr="00FE7734">
        <w:rPr>
          <w:rFonts w:ascii="Verdana" w:hAnsi="Verdana"/>
          <w:sz w:val="24"/>
          <w:szCs w:val="24"/>
          <w:lang w:eastAsia="en-US"/>
        </w:rPr>
        <w:t>Repeating fields within a segment need context definition</w:t>
      </w:r>
      <w:r>
        <w:rPr>
          <w:rFonts w:ascii="Verdana" w:hAnsi="Verdana"/>
          <w:sz w:val="24"/>
          <w:szCs w:val="24"/>
          <w:lang w:eastAsia="en-US"/>
        </w:rPr>
        <w:t xml:space="preserve"> so they can be differentiated</w:t>
      </w:r>
      <w:r w:rsidRPr="00FE7734">
        <w:rPr>
          <w:rFonts w:ascii="Verdana" w:hAnsi="Verdana"/>
          <w:sz w:val="24"/>
          <w:szCs w:val="24"/>
          <w:lang w:eastAsia="en-US"/>
        </w:rPr>
        <w:t xml:space="preserve"> </w:t>
      </w:r>
      <w:r>
        <w:rPr>
          <w:rFonts w:ascii="Verdana" w:hAnsi="Verdana"/>
          <w:sz w:val="24"/>
          <w:szCs w:val="24"/>
          <w:lang w:eastAsia="en-US"/>
        </w:rPr>
        <w:t xml:space="preserve">within a segment. </w:t>
      </w:r>
    </w:p>
    <w:p w14:paraId="4D8B0D9C" w14:textId="77777777" w:rsidR="00AB5ADD" w:rsidRPr="00FE7734" w:rsidRDefault="00AB5ADD" w:rsidP="00AB5ADD">
      <w:pPr>
        <w:pStyle w:val="BodyText"/>
        <w:rPr>
          <w:rFonts w:ascii="Verdana" w:hAnsi="Verdana"/>
          <w:sz w:val="24"/>
          <w:szCs w:val="24"/>
          <w:lang w:eastAsia="en-US"/>
        </w:rPr>
      </w:pPr>
      <w:r>
        <w:rPr>
          <w:rFonts w:ascii="Verdana" w:hAnsi="Verdana"/>
          <w:sz w:val="24"/>
          <w:szCs w:val="24"/>
          <w:lang w:eastAsia="en-US"/>
        </w:rPr>
        <w:t>Also, repeating fields across multiple segments need to be differentiated. F</w:t>
      </w:r>
      <w:r w:rsidRPr="00FE7734">
        <w:rPr>
          <w:rFonts w:ascii="Verdana" w:hAnsi="Verdana"/>
          <w:sz w:val="24"/>
          <w:szCs w:val="24"/>
          <w:lang w:eastAsia="en-US"/>
        </w:rPr>
        <w:t xml:space="preserve">ollowing steps </w:t>
      </w:r>
      <w:r>
        <w:rPr>
          <w:rFonts w:ascii="Verdana" w:hAnsi="Verdana"/>
          <w:sz w:val="24"/>
          <w:szCs w:val="24"/>
          <w:lang w:eastAsia="en-US"/>
        </w:rPr>
        <w:t xml:space="preserve">have been used to </w:t>
      </w:r>
      <w:r w:rsidRPr="00FE7734">
        <w:rPr>
          <w:rFonts w:ascii="Verdana" w:hAnsi="Verdana"/>
          <w:sz w:val="24"/>
          <w:szCs w:val="24"/>
          <w:lang w:eastAsia="en-US"/>
        </w:rPr>
        <w:t>assign context to fields.</w:t>
      </w:r>
    </w:p>
    <w:p w14:paraId="6A95ED4A" w14:textId="77777777" w:rsidR="00AB5ADD" w:rsidRPr="00FE7734" w:rsidRDefault="00AB5ADD" w:rsidP="00AB5ADD">
      <w:pPr>
        <w:pStyle w:val="BodyText"/>
        <w:rPr>
          <w:rFonts w:ascii="Verdana" w:hAnsi="Verdana"/>
          <w:sz w:val="24"/>
          <w:szCs w:val="24"/>
          <w:lang w:eastAsia="en-US"/>
        </w:rPr>
      </w:pPr>
      <w:r w:rsidRPr="00FE7734">
        <w:rPr>
          <w:rFonts w:ascii="Verdana" w:hAnsi="Verdana"/>
          <w:sz w:val="24"/>
          <w:szCs w:val="24"/>
          <w:lang w:eastAsia="en-US"/>
        </w:rPr>
        <w:t>1. Identify the segment where the resource is located (Bundle.entry.extension.url="segment" and Bundle.entry.extension.valueString="278-EVN") [MessageType-Segment]</w:t>
      </w:r>
    </w:p>
    <w:p w14:paraId="14BD2500" w14:textId="77777777" w:rsidR="00AB5ADD" w:rsidRPr="00FE7734" w:rsidRDefault="00AB5ADD" w:rsidP="00AB5ADD">
      <w:pPr>
        <w:pStyle w:val="BodyText"/>
        <w:rPr>
          <w:rFonts w:ascii="Verdana" w:hAnsi="Verdana"/>
          <w:sz w:val="24"/>
          <w:szCs w:val="24"/>
          <w:lang w:eastAsia="en-US"/>
        </w:rPr>
      </w:pPr>
      <w:r w:rsidRPr="00FE7734">
        <w:rPr>
          <w:rFonts w:ascii="Verdana" w:hAnsi="Verdana"/>
          <w:sz w:val="24"/>
          <w:szCs w:val="24"/>
          <w:lang w:eastAsia="en-US"/>
        </w:rPr>
        <w:t>2. Where elements repeat within a segment use extension.valueString to identify field (Basic.extension.url="sequence" and Basic.extension.valueString="278-MSH-16" or</w:t>
      </w:r>
      <w:r>
        <w:rPr>
          <w:rFonts w:ascii="Verdana" w:hAnsi="Verdana"/>
          <w:sz w:val="24"/>
          <w:szCs w:val="24"/>
          <w:lang w:eastAsia="en-US"/>
        </w:rPr>
        <w:t xml:space="preserve"> </w:t>
      </w:r>
      <w:r w:rsidRPr="00FE7734">
        <w:rPr>
          <w:rFonts w:ascii="Verdana" w:hAnsi="Verdana"/>
          <w:sz w:val="24"/>
          <w:szCs w:val="24"/>
          <w:lang w:eastAsia="en-US"/>
        </w:rPr>
        <w:t>Location.identifier.extension.url="sequence" and Location.identifier.extension.valueString="278-MSH-3")</w:t>
      </w:r>
      <w:r>
        <w:rPr>
          <w:rFonts w:ascii="Verdana" w:hAnsi="Verdana"/>
          <w:sz w:val="24"/>
          <w:szCs w:val="24"/>
          <w:lang w:eastAsia="en-US"/>
        </w:rPr>
        <w:t xml:space="preserve"> </w:t>
      </w:r>
      <w:r w:rsidRPr="00FE7734">
        <w:rPr>
          <w:rFonts w:ascii="Verdana" w:hAnsi="Verdana"/>
          <w:sz w:val="24"/>
          <w:szCs w:val="24"/>
          <w:lang w:eastAsia="en-US"/>
        </w:rPr>
        <w:t>[MessageType-Segment-Field]</w:t>
      </w:r>
    </w:p>
    <w:p w14:paraId="374120CE" w14:textId="532E6FD3" w:rsidR="00AB5ADD" w:rsidRDefault="00AB5ADD" w:rsidP="00AB5ADD">
      <w:pPr>
        <w:pStyle w:val="BodyText"/>
        <w:rPr>
          <w:rFonts w:ascii="Verdana" w:hAnsi="Verdana"/>
          <w:sz w:val="24"/>
          <w:szCs w:val="24"/>
          <w:lang w:eastAsia="en-US"/>
        </w:rPr>
      </w:pPr>
      <w:r w:rsidRPr="00FE7734">
        <w:rPr>
          <w:rFonts w:ascii="Verdana" w:hAnsi="Verdana"/>
          <w:sz w:val="24"/>
          <w:szCs w:val="24"/>
          <w:lang w:eastAsia="en-US"/>
        </w:rPr>
        <w:t>3. Repeating segments will include an incrementing id (MSA1, MSA2, ...)</w:t>
      </w:r>
    </w:p>
    <w:p w14:paraId="2E9F4AF9" w14:textId="03506370" w:rsidR="0062473D" w:rsidRDefault="0062473D" w:rsidP="00AB5ADD">
      <w:pPr>
        <w:pStyle w:val="BodyText"/>
        <w:rPr>
          <w:rFonts w:ascii="Verdana" w:hAnsi="Verdana"/>
          <w:sz w:val="24"/>
          <w:szCs w:val="24"/>
          <w:lang w:eastAsia="en-US"/>
        </w:rPr>
      </w:pPr>
    </w:p>
    <w:p w14:paraId="3E037137" w14:textId="685AEB1E" w:rsidR="0062473D" w:rsidRDefault="0062473D" w:rsidP="00AB5ADD">
      <w:pPr>
        <w:pStyle w:val="BodyText"/>
        <w:rPr>
          <w:rFonts w:ascii="Verdana" w:hAnsi="Verdana"/>
          <w:sz w:val="24"/>
          <w:szCs w:val="24"/>
          <w:lang w:eastAsia="en-US"/>
        </w:rPr>
      </w:pPr>
      <w:r>
        <w:rPr>
          <w:rFonts w:ascii="Verdana" w:hAnsi="Verdana"/>
          <w:sz w:val="24"/>
          <w:szCs w:val="24"/>
          <w:lang w:eastAsia="en-US"/>
        </w:rPr>
        <w:t>Following JSON file describes the 278 response. It is not complete and will be completed at a later time.</w:t>
      </w:r>
    </w:p>
    <w:p w14:paraId="02FADF09" w14:textId="77777777" w:rsidR="00FF07F3" w:rsidRDefault="00FF07F3" w:rsidP="00AB5ADD">
      <w:pPr>
        <w:pStyle w:val="BodyText"/>
        <w:rPr>
          <w:rFonts w:ascii="Verdana" w:hAnsi="Verdana"/>
          <w:sz w:val="24"/>
          <w:szCs w:val="24"/>
          <w:lang w:eastAsia="en-US"/>
        </w:rPr>
      </w:pPr>
    </w:p>
    <w:p w14:paraId="3966897B" w14:textId="3B48F630" w:rsidR="0062473D" w:rsidRDefault="008E000E" w:rsidP="00AB5ADD">
      <w:pPr>
        <w:pStyle w:val="BodyText"/>
        <w:rPr>
          <w:rFonts w:ascii="Verdana" w:hAnsi="Verdana"/>
          <w:sz w:val="24"/>
          <w:szCs w:val="24"/>
          <w:lang w:eastAsia="en-US"/>
        </w:rPr>
      </w:pPr>
      <w:r>
        <w:rPr>
          <w:rFonts w:ascii="Verdana" w:hAnsi="Verdana"/>
          <w:sz w:val="24"/>
          <w:szCs w:val="24"/>
          <w:lang w:eastAsia="en-US"/>
        </w:rPr>
        <w:object w:dxaOrig="1540" w:dyaOrig="997" w14:anchorId="791958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25pt;height:49.5pt" o:ole="">
            <v:imagedata r:id="rId26" o:title=""/>
          </v:shape>
          <o:OLEObject Type="Embed" ProgID="Package" ShapeID="_x0000_i1027" DrawAspect="Icon" ObjectID="_1581749040" r:id="rId27"/>
        </w:object>
      </w:r>
      <w:bookmarkStart w:id="110" w:name="_GoBack"/>
      <w:bookmarkEnd w:id="110"/>
    </w:p>
    <w:p w14:paraId="6707F21C" w14:textId="77777777" w:rsidR="00AB5ADD" w:rsidRPr="00AB5ADD" w:rsidRDefault="00AB5ADD" w:rsidP="00AB5ADD">
      <w:pPr>
        <w:pStyle w:val="BodyText"/>
        <w:rPr>
          <w:lang w:eastAsia="en-US"/>
        </w:rPr>
      </w:pPr>
    </w:p>
    <w:p w14:paraId="2A0F37F5" w14:textId="77777777" w:rsidR="00377177" w:rsidRDefault="00377177" w:rsidP="00AB5ADD">
      <w:pPr>
        <w:pStyle w:val="Heading2"/>
        <w:keepNext/>
        <w:rPr>
          <w:sz w:val="28"/>
        </w:rPr>
      </w:pPr>
      <w:bookmarkStart w:id="111" w:name="_Toc508004781"/>
      <w:r w:rsidRPr="00FD586A">
        <w:rPr>
          <w:sz w:val="28"/>
        </w:rPr>
        <w:lastRenderedPageBreak/>
        <w:t>Resource Sections 1..N</w:t>
      </w:r>
      <w:bookmarkEnd w:id="111"/>
    </w:p>
    <w:p w14:paraId="75E4E80B" w14:textId="42168BF7" w:rsidR="00AB5ADD" w:rsidRPr="0030769F" w:rsidRDefault="00AB5ADD" w:rsidP="00AB5ADD">
      <w:pPr>
        <w:pStyle w:val="Heading3"/>
        <w:keepNext/>
        <w:rPr>
          <w:sz w:val="24"/>
          <w:szCs w:val="24"/>
        </w:rPr>
      </w:pPr>
      <w:bookmarkStart w:id="112" w:name="_Toc507595067"/>
      <w:bookmarkStart w:id="113" w:name="_Toc508004782"/>
      <w:r w:rsidRPr="0030769F">
        <w:rPr>
          <w:sz w:val="24"/>
          <w:szCs w:val="24"/>
        </w:rPr>
        <w:t>278 Request FHIR Bundle Resources</w:t>
      </w:r>
      <w:bookmarkEnd w:id="112"/>
      <w:bookmarkEnd w:id="113"/>
    </w:p>
    <w:p w14:paraId="44CD83AF" w14:textId="77777777" w:rsidR="00AB5ADD" w:rsidRDefault="00AB5ADD" w:rsidP="00AB5ADD">
      <w:pPr>
        <w:pStyle w:val="Heading4"/>
        <w:keepNext/>
      </w:pPr>
      <w:r>
        <w:t>Appointment</w:t>
      </w:r>
    </w:p>
    <w:p w14:paraId="62CEA153" w14:textId="77777777" w:rsidR="00AB5ADD" w:rsidRDefault="00AB5ADD" w:rsidP="00AB5ADD">
      <w:pPr>
        <w:pStyle w:val="BodyText"/>
        <w:keepNext/>
      </w:pPr>
      <w:r>
        <w:rPr>
          <w:noProof/>
          <w:lang w:eastAsia="en-US"/>
        </w:rPr>
        <w:drawing>
          <wp:inline distT="0" distB="0" distL="0" distR="0" wp14:anchorId="769C358F" wp14:editId="61BFB1FF">
            <wp:extent cx="5151120" cy="4922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51120" cy="4922520"/>
                    </a:xfrm>
                    <a:prstGeom prst="rect">
                      <a:avLst/>
                    </a:prstGeom>
                  </pic:spPr>
                </pic:pic>
              </a:graphicData>
            </a:graphic>
          </wp:inline>
        </w:drawing>
      </w:r>
    </w:p>
    <w:p w14:paraId="2C0FD647" w14:textId="1A3FC6AB" w:rsidR="00AB5ADD" w:rsidRPr="00FE7734" w:rsidRDefault="00AB5ADD" w:rsidP="00AB5ADD">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3</w:t>
      </w:r>
      <w:r w:rsidR="00516109">
        <w:rPr>
          <w:noProof/>
        </w:rPr>
        <w:fldChar w:fldCharType="end"/>
      </w:r>
      <w:r>
        <w:t xml:space="preserve"> - </w:t>
      </w:r>
      <w:r w:rsidRPr="00C34CF0">
        <w:t>https://www.hl7.org/fhir/appointment.html</w:t>
      </w:r>
    </w:p>
    <w:p w14:paraId="7BED89DB" w14:textId="77777777" w:rsidR="00AB5ADD" w:rsidRPr="00AB5ADD" w:rsidRDefault="00AB5ADD" w:rsidP="00AB5ADD">
      <w:pPr>
        <w:pStyle w:val="BodyText"/>
        <w:rPr>
          <w:lang w:eastAsia="en-US"/>
        </w:rPr>
      </w:pPr>
    </w:p>
    <w:p w14:paraId="280E4A28" w14:textId="77777777" w:rsidR="00AB5ADD" w:rsidRDefault="00AB5ADD" w:rsidP="00AB5ADD">
      <w:pPr>
        <w:pStyle w:val="Heading4"/>
        <w:keepNext/>
      </w:pPr>
      <w:r>
        <w:lastRenderedPageBreak/>
        <w:t>Basic</w:t>
      </w:r>
    </w:p>
    <w:p w14:paraId="67046DF9" w14:textId="77777777" w:rsidR="00AB5ADD" w:rsidRDefault="00AB5ADD" w:rsidP="00AB5ADD">
      <w:pPr>
        <w:pStyle w:val="BodyText"/>
        <w:keepNext/>
      </w:pPr>
      <w:r>
        <w:rPr>
          <w:noProof/>
          <w:lang w:eastAsia="en-US"/>
        </w:rPr>
        <w:drawing>
          <wp:inline distT="0" distB="0" distL="0" distR="0" wp14:anchorId="6D11F7A5" wp14:editId="6556590B">
            <wp:extent cx="5105400" cy="1341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05400" cy="1341120"/>
                    </a:xfrm>
                    <a:prstGeom prst="rect">
                      <a:avLst/>
                    </a:prstGeom>
                  </pic:spPr>
                </pic:pic>
              </a:graphicData>
            </a:graphic>
          </wp:inline>
        </w:drawing>
      </w:r>
    </w:p>
    <w:p w14:paraId="2FFBE1CB" w14:textId="42CBC389" w:rsidR="00AB5ADD" w:rsidRPr="00FE7734" w:rsidRDefault="00AB5ADD" w:rsidP="00AB5ADD">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4</w:t>
      </w:r>
      <w:r w:rsidR="00516109">
        <w:rPr>
          <w:noProof/>
        </w:rPr>
        <w:fldChar w:fldCharType="end"/>
      </w:r>
      <w:r>
        <w:t xml:space="preserve"> - </w:t>
      </w:r>
      <w:r w:rsidRPr="000E270C">
        <w:t>https://www.hl7.org/fhir/basic.html</w:t>
      </w:r>
    </w:p>
    <w:p w14:paraId="073DC03C" w14:textId="77777777" w:rsidR="00AB5ADD" w:rsidRPr="00AB5ADD" w:rsidRDefault="00AB5ADD" w:rsidP="00AB5ADD">
      <w:pPr>
        <w:pStyle w:val="BodyText"/>
        <w:rPr>
          <w:lang w:eastAsia="en-US"/>
        </w:rPr>
      </w:pPr>
    </w:p>
    <w:p w14:paraId="473FA743" w14:textId="77777777" w:rsidR="00AB5ADD" w:rsidRDefault="00AB5ADD" w:rsidP="00AB5ADD">
      <w:pPr>
        <w:pStyle w:val="Heading4"/>
        <w:keepNext/>
      </w:pPr>
      <w:r>
        <w:t>BodySite</w:t>
      </w:r>
    </w:p>
    <w:p w14:paraId="37B91F86" w14:textId="77777777" w:rsidR="00AB5ADD" w:rsidRDefault="00AB5ADD" w:rsidP="00AB5ADD">
      <w:pPr>
        <w:pStyle w:val="BodyText"/>
        <w:keepNext/>
      </w:pPr>
      <w:r>
        <w:rPr>
          <w:noProof/>
          <w:lang w:eastAsia="en-US"/>
        </w:rPr>
        <w:drawing>
          <wp:inline distT="0" distB="0" distL="0" distR="0" wp14:anchorId="5B32A12C" wp14:editId="405DFB09">
            <wp:extent cx="5029200" cy="1607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29200" cy="1607820"/>
                    </a:xfrm>
                    <a:prstGeom prst="rect">
                      <a:avLst/>
                    </a:prstGeom>
                  </pic:spPr>
                </pic:pic>
              </a:graphicData>
            </a:graphic>
          </wp:inline>
        </w:drawing>
      </w:r>
    </w:p>
    <w:p w14:paraId="439B9820" w14:textId="1F9CD7CF" w:rsidR="00AB5ADD" w:rsidRPr="00AB5ADD" w:rsidRDefault="00AB5ADD" w:rsidP="00AB5ADD">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5</w:t>
      </w:r>
      <w:r w:rsidR="00516109">
        <w:rPr>
          <w:noProof/>
        </w:rPr>
        <w:fldChar w:fldCharType="end"/>
      </w:r>
      <w:r>
        <w:t xml:space="preserve"> - </w:t>
      </w:r>
      <w:r w:rsidRPr="00733E28">
        <w:t>https://www.hl7.org/fhir/bodysite.html</w:t>
      </w:r>
    </w:p>
    <w:p w14:paraId="7000A129" w14:textId="77777777" w:rsidR="00AB5ADD" w:rsidRDefault="00AB5ADD" w:rsidP="00D44019">
      <w:pPr>
        <w:pStyle w:val="Heading4"/>
        <w:keepNext/>
      </w:pPr>
      <w:r>
        <w:lastRenderedPageBreak/>
        <w:t>CarePlan</w:t>
      </w:r>
    </w:p>
    <w:p w14:paraId="0F609BB8" w14:textId="77777777" w:rsidR="00D44019" w:rsidRDefault="00D44019" w:rsidP="00D44019">
      <w:pPr>
        <w:pStyle w:val="BodyText"/>
        <w:keepNext/>
      </w:pPr>
      <w:r>
        <w:rPr>
          <w:noProof/>
          <w:lang w:eastAsia="en-US"/>
        </w:rPr>
        <w:drawing>
          <wp:inline distT="0" distB="0" distL="0" distR="0" wp14:anchorId="65605E4A" wp14:editId="4FB8A83A">
            <wp:extent cx="3987492" cy="5756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90552" cy="5760446"/>
                    </a:xfrm>
                    <a:prstGeom prst="rect">
                      <a:avLst/>
                    </a:prstGeom>
                  </pic:spPr>
                </pic:pic>
              </a:graphicData>
            </a:graphic>
          </wp:inline>
        </w:drawing>
      </w:r>
    </w:p>
    <w:p w14:paraId="2E7479F6" w14:textId="2954ECF8" w:rsidR="00D44019" w:rsidRPr="00D44019" w:rsidRDefault="00D44019" w:rsidP="00D44019">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6</w:t>
      </w:r>
      <w:r w:rsidR="00516109">
        <w:rPr>
          <w:noProof/>
        </w:rPr>
        <w:fldChar w:fldCharType="end"/>
      </w:r>
      <w:r>
        <w:t xml:space="preserve"> - </w:t>
      </w:r>
      <w:r w:rsidRPr="00196B4A">
        <w:t>https://www.hl7.org/fhir/careplan.html</w:t>
      </w:r>
    </w:p>
    <w:p w14:paraId="63338A58" w14:textId="77777777" w:rsidR="00AB5ADD" w:rsidRDefault="00AB5ADD" w:rsidP="00AB5ADD">
      <w:pPr>
        <w:pStyle w:val="Heading4"/>
        <w:keepNext/>
      </w:pPr>
      <w:r>
        <w:lastRenderedPageBreak/>
        <w:t>ChargeItem</w:t>
      </w:r>
    </w:p>
    <w:p w14:paraId="3EC419D9" w14:textId="77777777" w:rsidR="00D44019" w:rsidRDefault="00D44019" w:rsidP="00D44019">
      <w:pPr>
        <w:pStyle w:val="BodyText"/>
        <w:keepNext/>
      </w:pPr>
      <w:r>
        <w:rPr>
          <w:noProof/>
          <w:lang w:eastAsia="en-US"/>
        </w:rPr>
        <w:drawing>
          <wp:inline distT="0" distB="0" distL="0" distR="0" wp14:anchorId="66747986" wp14:editId="1D6708B0">
            <wp:extent cx="5113020" cy="486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13020" cy="4869180"/>
                    </a:xfrm>
                    <a:prstGeom prst="rect">
                      <a:avLst/>
                    </a:prstGeom>
                  </pic:spPr>
                </pic:pic>
              </a:graphicData>
            </a:graphic>
          </wp:inline>
        </w:drawing>
      </w:r>
    </w:p>
    <w:p w14:paraId="10278E38" w14:textId="51D7E3DB" w:rsidR="00D44019" w:rsidRPr="00D44019" w:rsidRDefault="00D44019" w:rsidP="00D44019">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7</w:t>
      </w:r>
      <w:r w:rsidR="00516109">
        <w:rPr>
          <w:noProof/>
        </w:rPr>
        <w:fldChar w:fldCharType="end"/>
      </w:r>
      <w:r>
        <w:t xml:space="preserve"> - </w:t>
      </w:r>
      <w:r w:rsidRPr="00C4633D">
        <w:t>https://www.hl7.org/fhir/chargeitem.html</w:t>
      </w:r>
    </w:p>
    <w:p w14:paraId="4B4F33E6" w14:textId="77777777" w:rsidR="00AB5ADD" w:rsidRDefault="00AB5ADD" w:rsidP="00AB5ADD">
      <w:pPr>
        <w:pStyle w:val="Heading4"/>
        <w:keepNext/>
      </w:pPr>
      <w:r>
        <w:lastRenderedPageBreak/>
        <w:t>Claim</w:t>
      </w:r>
    </w:p>
    <w:p w14:paraId="7C7AACB7" w14:textId="77777777" w:rsidR="00D44019" w:rsidRDefault="00D44019" w:rsidP="00D44019">
      <w:pPr>
        <w:pStyle w:val="BodyText"/>
        <w:keepNext/>
      </w:pPr>
      <w:r>
        <w:rPr>
          <w:noProof/>
          <w:lang w:eastAsia="en-US"/>
        </w:rPr>
        <w:drawing>
          <wp:inline distT="0" distB="0" distL="0" distR="0" wp14:anchorId="6AA2A0C6" wp14:editId="55021A9B">
            <wp:extent cx="4867175" cy="563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67175" cy="5638800"/>
                    </a:xfrm>
                    <a:prstGeom prst="rect">
                      <a:avLst/>
                    </a:prstGeom>
                  </pic:spPr>
                </pic:pic>
              </a:graphicData>
            </a:graphic>
          </wp:inline>
        </w:drawing>
      </w:r>
    </w:p>
    <w:p w14:paraId="4ACD09B9" w14:textId="2BA256DB" w:rsidR="00D44019" w:rsidRDefault="00D44019" w:rsidP="00D44019">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8</w:t>
      </w:r>
      <w:r w:rsidR="00516109">
        <w:rPr>
          <w:noProof/>
        </w:rPr>
        <w:fldChar w:fldCharType="end"/>
      </w:r>
      <w:r>
        <w:t xml:space="preserve"> - </w:t>
      </w:r>
      <w:r w:rsidRPr="00844083">
        <w:t>https://www.hl7.org/fhir/claim.html</w:t>
      </w:r>
      <w:r>
        <w:t xml:space="preserve"> Part 1</w:t>
      </w:r>
    </w:p>
    <w:p w14:paraId="0E446EDF" w14:textId="77777777" w:rsidR="00D44019" w:rsidRDefault="00D44019" w:rsidP="00D44019">
      <w:pPr>
        <w:pStyle w:val="BodyText"/>
        <w:keepNext/>
      </w:pPr>
      <w:r>
        <w:rPr>
          <w:noProof/>
          <w:lang w:eastAsia="en-US"/>
        </w:rPr>
        <w:lastRenderedPageBreak/>
        <w:drawing>
          <wp:inline distT="0" distB="0" distL="0" distR="0" wp14:anchorId="689B2BF1" wp14:editId="3A83003C">
            <wp:extent cx="4695092" cy="5990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95092" cy="5990770"/>
                    </a:xfrm>
                    <a:prstGeom prst="rect">
                      <a:avLst/>
                    </a:prstGeom>
                  </pic:spPr>
                </pic:pic>
              </a:graphicData>
            </a:graphic>
          </wp:inline>
        </w:drawing>
      </w:r>
    </w:p>
    <w:p w14:paraId="7954613C" w14:textId="3BFC39C8" w:rsidR="00D44019" w:rsidRDefault="00D44019" w:rsidP="00D44019">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9</w:t>
      </w:r>
      <w:r w:rsidR="00516109">
        <w:rPr>
          <w:noProof/>
        </w:rPr>
        <w:fldChar w:fldCharType="end"/>
      </w:r>
      <w:r>
        <w:t xml:space="preserve"> - </w:t>
      </w:r>
      <w:r w:rsidRPr="000D4487">
        <w:t>https://www.hl7.org/fhir/claim.html</w:t>
      </w:r>
      <w:r>
        <w:t xml:space="preserve"> Part 2</w:t>
      </w:r>
    </w:p>
    <w:p w14:paraId="618F53BF" w14:textId="77777777" w:rsidR="00D44019" w:rsidRDefault="00D44019" w:rsidP="00D44019">
      <w:pPr>
        <w:pStyle w:val="BodyText"/>
        <w:keepNext/>
      </w:pPr>
      <w:r>
        <w:rPr>
          <w:noProof/>
          <w:lang w:eastAsia="en-US"/>
        </w:rPr>
        <w:lastRenderedPageBreak/>
        <w:drawing>
          <wp:inline distT="0" distB="0" distL="0" distR="0" wp14:anchorId="697CC8FB" wp14:editId="671E176A">
            <wp:extent cx="4749392" cy="60256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751002" cy="6027703"/>
                    </a:xfrm>
                    <a:prstGeom prst="rect">
                      <a:avLst/>
                    </a:prstGeom>
                  </pic:spPr>
                </pic:pic>
              </a:graphicData>
            </a:graphic>
          </wp:inline>
        </w:drawing>
      </w:r>
    </w:p>
    <w:p w14:paraId="0B956D48" w14:textId="58FD1914" w:rsidR="00D44019" w:rsidRPr="00D44019" w:rsidRDefault="00D44019" w:rsidP="00D44019">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10</w:t>
      </w:r>
      <w:r w:rsidR="00516109">
        <w:rPr>
          <w:noProof/>
        </w:rPr>
        <w:fldChar w:fldCharType="end"/>
      </w:r>
      <w:r>
        <w:t xml:space="preserve"> - </w:t>
      </w:r>
      <w:r w:rsidRPr="00751215">
        <w:t>https://www.hl7.org/fhir/claim.html</w:t>
      </w:r>
      <w:r>
        <w:t xml:space="preserve"> Part 3</w:t>
      </w:r>
    </w:p>
    <w:p w14:paraId="3886E7E8" w14:textId="77777777" w:rsidR="00AB5ADD" w:rsidRDefault="00AB5ADD" w:rsidP="00AB5ADD">
      <w:pPr>
        <w:pStyle w:val="Heading4"/>
        <w:keepNext/>
      </w:pPr>
      <w:r>
        <w:lastRenderedPageBreak/>
        <w:t>ClaimResponse</w:t>
      </w:r>
    </w:p>
    <w:p w14:paraId="0CDBBB98" w14:textId="77777777" w:rsidR="00D44019" w:rsidRDefault="00D44019" w:rsidP="00D44019">
      <w:pPr>
        <w:pStyle w:val="BodyText"/>
        <w:keepNext/>
      </w:pPr>
      <w:r>
        <w:rPr>
          <w:noProof/>
          <w:lang w:eastAsia="en-US"/>
        </w:rPr>
        <w:drawing>
          <wp:inline distT="0" distB="0" distL="0" distR="0" wp14:anchorId="682378D7" wp14:editId="415A74AE">
            <wp:extent cx="4836951" cy="566224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35537" cy="5660591"/>
                    </a:xfrm>
                    <a:prstGeom prst="rect">
                      <a:avLst/>
                    </a:prstGeom>
                  </pic:spPr>
                </pic:pic>
              </a:graphicData>
            </a:graphic>
          </wp:inline>
        </w:drawing>
      </w:r>
    </w:p>
    <w:p w14:paraId="7B0382D4" w14:textId="7B1183C1" w:rsidR="00D44019" w:rsidRDefault="00D44019" w:rsidP="00D44019">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11</w:t>
      </w:r>
      <w:r w:rsidR="00516109">
        <w:rPr>
          <w:noProof/>
        </w:rPr>
        <w:fldChar w:fldCharType="end"/>
      </w:r>
      <w:r>
        <w:t xml:space="preserve"> - </w:t>
      </w:r>
      <w:r w:rsidRPr="00000DDD">
        <w:t>https://www.hl7.org/fhir/claimresponse.html</w:t>
      </w:r>
      <w:r>
        <w:t xml:space="preserve"> Part 1</w:t>
      </w:r>
    </w:p>
    <w:p w14:paraId="0A92F7AD" w14:textId="77777777" w:rsidR="00D44019" w:rsidRDefault="00D44019" w:rsidP="00D44019">
      <w:pPr>
        <w:pStyle w:val="BodyText"/>
        <w:keepNext/>
      </w:pPr>
      <w:r>
        <w:rPr>
          <w:noProof/>
          <w:lang w:eastAsia="en-US"/>
        </w:rPr>
        <w:lastRenderedPageBreak/>
        <w:drawing>
          <wp:inline distT="0" distB="0" distL="0" distR="0" wp14:anchorId="162AA8EB" wp14:editId="7D9F0EA4">
            <wp:extent cx="5227320" cy="5737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27320" cy="5737860"/>
                    </a:xfrm>
                    <a:prstGeom prst="rect">
                      <a:avLst/>
                    </a:prstGeom>
                  </pic:spPr>
                </pic:pic>
              </a:graphicData>
            </a:graphic>
          </wp:inline>
        </w:drawing>
      </w:r>
    </w:p>
    <w:p w14:paraId="2A2DB08F" w14:textId="52645A9C" w:rsidR="00D44019" w:rsidRPr="00D44019" w:rsidRDefault="00D44019" w:rsidP="00D44019">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12</w:t>
      </w:r>
      <w:r w:rsidR="00516109">
        <w:rPr>
          <w:noProof/>
        </w:rPr>
        <w:fldChar w:fldCharType="end"/>
      </w:r>
      <w:r>
        <w:t xml:space="preserve"> - </w:t>
      </w:r>
      <w:r w:rsidRPr="003A6217">
        <w:t>https://www.hl7.org/fhir/claimresponse.html</w:t>
      </w:r>
      <w:r>
        <w:t xml:space="preserve"> Part 2</w:t>
      </w:r>
    </w:p>
    <w:p w14:paraId="2A7B7198" w14:textId="77777777" w:rsidR="00AB5ADD" w:rsidRDefault="00AB5ADD" w:rsidP="00AB5ADD">
      <w:pPr>
        <w:pStyle w:val="Heading4"/>
        <w:keepNext/>
      </w:pPr>
      <w:r>
        <w:lastRenderedPageBreak/>
        <w:t>ClinicalImpression</w:t>
      </w:r>
    </w:p>
    <w:p w14:paraId="0A621148" w14:textId="77777777" w:rsidR="00A322B9" w:rsidRDefault="00A322B9" w:rsidP="00A322B9">
      <w:pPr>
        <w:pStyle w:val="BodyText"/>
        <w:keepNext/>
      </w:pPr>
      <w:r>
        <w:rPr>
          <w:noProof/>
          <w:lang w:eastAsia="en-US"/>
        </w:rPr>
        <w:drawing>
          <wp:inline distT="0" distB="0" distL="0" distR="0" wp14:anchorId="3370EA9B" wp14:editId="0DE5169A">
            <wp:extent cx="5120640" cy="45110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20640" cy="4511040"/>
                    </a:xfrm>
                    <a:prstGeom prst="rect">
                      <a:avLst/>
                    </a:prstGeom>
                  </pic:spPr>
                </pic:pic>
              </a:graphicData>
            </a:graphic>
          </wp:inline>
        </w:drawing>
      </w:r>
    </w:p>
    <w:p w14:paraId="499B8C04" w14:textId="7244D20C" w:rsidR="00A322B9" w:rsidRPr="00A322B9" w:rsidRDefault="00A322B9" w:rsidP="00A322B9">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13</w:t>
      </w:r>
      <w:r w:rsidR="00516109">
        <w:rPr>
          <w:noProof/>
        </w:rPr>
        <w:fldChar w:fldCharType="end"/>
      </w:r>
      <w:r>
        <w:t xml:space="preserve"> - </w:t>
      </w:r>
      <w:r w:rsidRPr="00A03A0D">
        <w:t>https://www.hl7.org/fhir/clinicalimpression.html</w:t>
      </w:r>
    </w:p>
    <w:p w14:paraId="5CC1A48A" w14:textId="77777777" w:rsidR="00AB5ADD" w:rsidRDefault="00AB5ADD" w:rsidP="00AB5ADD">
      <w:pPr>
        <w:pStyle w:val="Heading4"/>
        <w:keepNext/>
      </w:pPr>
      <w:r>
        <w:lastRenderedPageBreak/>
        <w:t>Communication</w:t>
      </w:r>
    </w:p>
    <w:p w14:paraId="5D460EF0" w14:textId="77777777" w:rsidR="00AB5ADD" w:rsidRDefault="00AB5ADD" w:rsidP="00AB5ADD">
      <w:pPr>
        <w:pStyle w:val="BodyText"/>
        <w:keepNext/>
      </w:pPr>
      <w:r>
        <w:rPr>
          <w:noProof/>
          <w:lang w:eastAsia="en-US"/>
        </w:rPr>
        <w:drawing>
          <wp:inline distT="0" distB="0" distL="0" distR="0" wp14:anchorId="210A0A83" wp14:editId="1941F977">
            <wp:extent cx="5029200" cy="4259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29200" cy="4259580"/>
                    </a:xfrm>
                    <a:prstGeom prst="rect">
                      <a:avLst/>
                    </a:prstGeom>
                  </pic:spPr>
                </pic:pic>
              </a:graphicData>
            </a:graphic>
          </wp:inline>
        </w:drawing>
      </w:r>
    </w:p>
    <w:p w14:paraId="63B7E646" w14:textId="26070AE0" w:rsidR="00AB5ADD" w:rsidRPr="00FE7734" w:rsidRDefault="00AB5ADD" w:rsidP="00AB5ADD">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14</w:t>
      </w:r>
      <w:r w:rsidR="00516109">
        <w:rPr>
          <w:noProof/>
        </w:rPr>
        <w:fldChar w:fldCharType="end"/>
      </w:r>
      <w:r>
        <w:t xml:space="preserve"> - </w:t>
      </w:r>
      <w:r w:rsidRPr="00176BEC">
        <w:t>https://www.hl7.org/fhir/communication.html</w:t>
      </w:r>
    </w:p>
    <w:p w14:paraId="22C79258" w14:textId="77777777" w:rsidR="00AB5ADD" w:rsidRPr="00AB5ADD" w:rsidRDefault="00AB5ADD" w:rsidP="00AB5ADD">
      <w:pPr>
        <w:pStyle w:val="BodyText"/>
        <w:rPr>
          <w:lang w:eastAsia="en-US"/>
        </w:rPr>
      </w:pPr>
    </w:p>
    <w:p w14:paraId="0BD2378D" w14:textId="77777777" w:rsidR="00AB5ADD" w:rsidRDefault="00AB5ADD" w:rsidP="00AB5ADD">
      <w:pPr>
        <w:pStyle w:val="Heading4"/>
        <w:keepNext/>
      </w:pPr>
      <w:r>
        <w:lastRenderedPageBreak/>
        <w:t>CommunicationRequest</w:t>
      </w:r>
    </w:p>
    <w:p w14:paraId="5AFB8C1E" w14:textId="77777777" w:rsidR="00A322B9" w:rsidRDefault="00A322B9" w:rsidP="00A322B9">
      <w:pPr>
        <w:pStyle w:val="BodyText"/>
        <w:keepNext/>
      </w:pPr>
      <w:r>
        <w:rPr>
          <w:noProof/>
          <w:lang w:eastAsia="en-US"/>
        </w:rPr>
        <w:drawing>
          <wp:inline distT="0" distB="0" distL="0" distR="0" wp14:anchorId="0097BD34" wp14:editId="5842330E">
            <wp:extent cx="5097780" cy="48691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97780" cy="4869180"/>
                    </a:xfrm>
                    <a:prstGeom prst="rect">
                      <a:avLst/>
                    </a:prstGeom>
                  </pic:spPr>
                </pic:pic>
              </a:graphicData>
            </a:graphic>
          </wp:inline>
        </w:drawing>
      </w:r>
    </w:p>
    <w:p w14:paraId="5D734B94" w14:textId="540FCFD9" w:rsidR="00A322B9" w:rsidRPr="00A322B9" w:rsidRDefault="00A322B9" w:rsidP="00A322B9">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15</w:t>
      </w:r>
      <w:r w:rsidR="00516109">
        <w:rPr>
          <w:noProof/>
        </w:rPr>
        <w:fldChar w:fldCharType="end"/>
      </w:r>
      <w:r>
        <w:t xml:space="preserve"> - </w:t>
      </w:r>
      <w:r w:rsidRPr="00AC60DF">
        <w:t>https://www.hl7.org/fhir/communicationrequest.html</w:t>
      </w:r>
    </w:p>
    <w:p w14:paraId="1AA9C18A" w14:textId="77777777" w:rsidR="00AB5ADD" w:rsidRDefault="00AB5ADD" w:rsidP="00AB5ADD">
      <w:pPr>
        <w:pStyle w:val="Heading4"/>
        <w:keepNext/>
      </w:pPr>
      <w:r>
        <w:lastRenderedPageBreak/>
        <w:t>Condition</w:t>
      </w:r>
    </w:p>
    <w:p w14:paraId="2F405088" w14:textId="77777777" w:rsidR="00A322B9" w:rsidRDefault="00A322B9" w:rsidP="00A322B9">
      <w:pPr>
        <w:pStyle w:val="BodyText"/>
        <w:keepNext/>
      </w:pPr>
      <w:r>
        <w:rPr>
          <w:noProof/>
          <w:lang w:eastAsia="en-US"/>
        </w:rPr>
        <w:drawing>
          <wp:inline distT="0" distB="0" distL="0" distR="0" wp14:anchorId="44AC66E4" wp14:editId="24F41032">
            <wp:extent cx="5090160" cy="5120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90160" cy="5120640"/>
                    </a:xfrm>
                    <a:prstGeom prst="rect">
                      <a:avLst/>
                    </a:prstGeom>
                  </pic:spPr>
                </pic:pic>
              </a:graphicData>
            </a:graphic>
          </wp:inline>
        </w:drawing>
      </w:r>
    </w:p>
    <w:p w14:paraId="78CB2907" w14:textId="100B380E" w:rsidR="00A322B9" w:rsidRPr="00A322B9" w:rsidRDefault="00A322B9" w:rsidP="00A322B9">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16</w:t>
      </w:r>
      <w:r w:rsidR="00516109">
        <w:rPr>
          <w:noProof/>
        </w:rPr>
        <w:fldChar w:fldCharType="end"/>
      </w:r>
      <w:r>
        <w:t xml:space="preserve"> - </w:t>
      </w:r>
      <w:r w:rsidRPr="001D18C0">
        <w:t>https://www.hl7.org/fhir/condition.html</w:t>
      </w:r>
    </w:p>
    <w:p w14:paraId="7D729023" w14:textId="77777777" w:rsidR="00AB5ADD" w:rsidRDefault="00AB5ADD" w:rsidP="00BA5CCC">
      <w:pPr>
        <w:pStyle w:val="Heading4"/>
        <w:keepNext/>
      </w:pPr>
      <w:r>
        <w:lastRenderedPageBreak/>
        <w:t>Consent</w:t>
      </w:r>
    </w:p>
    <w:p w14:paraId="656BAF5F" w14:textId="77777777" w:rsidR="00A322B9" w:rsidRDefault="00A322B9" w:rsidP="00A322B9">
      <w:pPr>
        <w:pStyle w:val="BodyText"/>
        <w:keepNext/>
      </w:pPr>
      <w:r>
        <w:rPr>
          <w:noProof/>
          <w:lang w:eastAsia="en-US"/>
        </w:rPr>
        <w:drawing>
          <wp:inline distT="0" distB="0" distL="0" distR="0" wp14:anchorId="04B5940F" wp14:editId="4ABDA779">
            <wp:extent cx="4579503" cy="59260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79910" cy="5926542"/>
                    </a:xfrm>
                    <a:prstGeom prst="rect">
                      <a:avLst/>
                    </a:prstGeom>
                  </pic:spPr>
                </pic:pic>
              </a:graphicData>
            </a:graphic>
          </wp:inline>
        </w:drawing>
      </w:r>
    </w:p>
    <w:p w14:paraId="05D26BCF" w14:textId="59F8113B" w:rsidR="00A322B9" w:rsidRPr="00A322B9" w:rsidRDefault="00A322B9" w:rsidP="00A322B9">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17</w:t>
      </w:r>
      <w:r w:rsidR="00516109">
        <w:rPr>
          <w:noProof/>
        </w:rPr>
        <w:fldChar w:fldCharType="end"/>
      </w:r>
      <w:r>
        <w:t xml:space="preserve"> - </w:t>
      </w:r>
      <w:r w:rsidRPr="005851C1">
        <w:t>https://www.hl7.org/fhir/consent.html</w:t>
      </w:r>
    </w:p>
    <w:p w14:paraId="2F109A15" w14:textId="77777777" w:rsidR="00AB5ADD" w:rsidRDefault="00AB5ADD" w:rsidP="00AB5ADD">
      <w:pPr>
        <w:pStyle w:val="Heading4"/>
        <w:keepNext/>
      </w:pPr>
      <w:r>
        <w:lastRenderedPageBreak/>
        <w:t>Coverage</w:t>
      </w:r>
    </w:p>
    <w:p w14:paraId="066EFDDA" w14:textId="77777777" w:rsidR="00AB5ADD" w:rsidRDefault="00AB5ADD" w:rsidP="00AB5ADD">
      <w:pPr>
        <w:pStyle w:val="BodyText"/>
        <w:keepNext/>
      </w:pPr>
      <w:r>
        <w:rPr>
          <w:noProof/>
          <w:lang w:eastAsia="en-US"/>
        </w:rPr>
        <w:drawing>
          <wp:inline distT="0" distB="0" distL="0" distR="0" wp14:anchorId="78861784" wp14:editId="4B410914">
            <wp:extent cx="5090160" cy="4427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90160" cy="4427220"/>
                    </a:xfrm>
                    <a:prstGeom prst="rect">
                      <a:avLst/>
                    </a:prstGeom>
                  </pic:spPr>
                </pic:pic>
              </a:graphicData>
            </a:graphic>
          </wp:inline>
        </w:drawing>
      </w:r>
    </w:p>
    <w:p w14:paraId="6B0D4E6A" w14:textId="12E44988" w:rsidR="00AB5ADD" w:rsidRPr="00FE7734" w:rsidRDefault="00AB5ADD" w:rsidP="00AB5ADD">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18</w:t>
      </w:r>
      <w:r w:rsidR="00516109">
        <w:rPr>
          <w:noProof/>
        </w:rPr>
        <w:fldChar w:fldCharType="end"/>
      </w:r>
      <w:r>
        <w:t xml:space="preserve"> - </w:t>
      </w:r>
      <w:r w:rsidRPr="0066373C">
        <w:t>https://www.hl7.org/fhir/coverage.html</w:t>
      </w:r>
    </w:p>
    <w:p w14:paraId="7C3488BF" w14:textId="77777777" w:rsidR="00AB5ADD" w:rsidRPr="00AB5ADD" w:rsidRDefault="00AB5ADD" w:rsidP="00AB5ADD">
      <w:pPr>
        <w:pStyle w:val="BodyText"/>
        <w:rPr>
          <w:lang w:eastAsia="en-US"/>
        </w:rPr>
      </w:pPr>
    </w:p>
    <w:p w14:paraId="2AF3EBC6" w14:textId="77777777" w:rsidR="00AB5ADD" w:rsidRDefault="00AB5ADD" w:rsidP="00AB5ADD">
      <w:pPr>
        <w:pStyle w:val="Heading4"/>
        <w:keepNext/>
      </w:pPr>
      <w:r>
        <w:lastRenderedPageBreak/>
        <w:t>DataElement</w:t>
      </w:r>
    </w:p>
    <w:p w14:paraId="15BBE61F" w14:textId="77777777" w:rsidR="00477EC1" w:rsidRDefault="00477EC1" w:rsidP="00477EC1">
      <w:pPr>
        <w:pStyle w:val="BodyText"/>
        <w:keepNext/>
      </w:pPr>
      <w:r>
        <w:rPr>
          <w:noProof/>
          <w:lang w:eastAsia="en-US"/>
        </w:rPr>
        <w:drawing>
          <wp:inline distT="0" distB="0" distL="0" distR="0" wp14:anchorId="76FEB89A" wp14:editId="24FCD06D">
            <wp:extent cx="5052060" cy="3421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52060" cy="3421380"/>
                    </a:xfrm>
                    <a:prstGeom prst="rect">
                      <a:avLst/>
                    </a:prstGeom>
                  </pic:spPr>
                </pic:pic>
              </a:graphicData>
            </a:graphic>
          </wp:inline>
        </w:drawing>
      </w:r>
    </w:p>
    <w:p w14:paraId="0E77600A" w14:textId="73161463"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19</w:t>
      </w:r>
      <w:r w:rsidR="00516109">
        <w:rPr>
          <w:noProof/>
        </w:rPr>
        <w:fldChar w:fldCharType="end"/>
      </w:r>
      <w:r>
        <w:t xml:space="preserve"> - </w:t>
      </w:r>
      <w:r w:rsidRPr="00D42759">
        <w:t>https://www.hl7.org/fhir/dataelement.html</w:t>
      </w:r>
    </w:p>
    <w:p w14:paraId="6AA8E418" w14:textId="77777777" w:rsidR="00AB5ADD" w:rsidRDefault="00AB5ADD" w:rsidP="00AB5ADD">
      <w:pPr>
        <w:pStyle w:val="Heading4"/>
        <w:keepNext/>
      </w:pPr>
      <w:r>
        <w:lastRenderedPageBreak/>
        <w:t>Device</w:t>
      </w:r>
    </w:p>
    <w:p w14:paraId="45D4E142" w14:textId="77777777" w:rsidR="00477EC1" w:rsidRDefault="00477EC1" w:rsidP="00477EC1">
      <w:pPr>
        <w:pStyle w:val="BodyText"/>
        <w:keepNext/>
      </w:pPr>
      <w:r>
        <w:rPr>
          <w:noProof/>
          <w:lang w:eastAsia="en-US"/>
        </w:rPr>
        <w:drawing>
          <wp:inline distT="0" distB="0" distL="0" distR="0" wp14:anchorId="12934D23" wp14:editId="3802E69F">
            <wp:extent cx="5113020" cy="3817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13020" cy="3817620"/>
                    </a:xfrm>
                    <a:prstGeom prst="rect">
                      <a:avLst/>
                    </a:prstGeom>
                  </pic:spPr>
                </pic:pic>
              </a:graphicData>
            </a:graphic>
          </wp:inline>
        </w:drawing>
      </w:r>
    </w:p>
    <w:p w14:paraId="1EFD38FE" w14:textId="7016B9C4"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20</w:t>
      </w:r>
      <w:r w:rsidR="00516109">
        <w:rPr>
          <w:noProof/>
        </w:rPr>
        <w:fldChar w:fldCharType="end"/>
      </w:r>
      <w:r>
        <w:t xml:space="preserve"> - </w:t>
      </w:r>
      <w:r w:rsidRPr="00551F89">
        <w:t>https://www.hl7.org/fhir/device.html</w:t>
      </w:r>
    </w:p>
    <w:p w14:paraId="6C434C66" w14:textId="77777777" w:rsidR="00AB5ADD" w:rsidRDefault="00AB5ADD" w:rsidP="00AB5ADD">
      <w:pPr>
        <w:pStyle w:val="Heading4"/>
        <w:keepNext/>
      </w:pPr>
      <w:r>
        <w:lastRenderedPageBreak/>
        <w:t>DiagnosticReport</w:t>
      </w:r>
    </w:p>
    <w:p w14:paraId="0053226F" w14:textId="77777777" w:rsidR="00477EC1" w:rsidRDefault="00477EC1" w:rsidP="00477EC1">
      <w:pPr>
        <w:pStyle w:val="BodyText"/>
        <w:keepNext/>
      </w:pPr>
      <w:r>
        <w:rPr>
          <w:noProof/>
          <w:lang w:eastAsia="en-US"/>
        </w:rPr>
        <w:drawing>
          <wp:inline distT="0" distB="0" distL="0" distR="0" wp14:anchorId="793B8EA4" wp14:editId="7CDC15B2">
            <wp:extent cx="5128260" cy="4213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28260" cy="4213860"/>
                    </a:xfrm>
                    <a:prstGeom prst="rect">
                      <a:avLst/>
                    </a:prstGeom>
                  </pic:spPr>
                </pic:pic>
              </a:graphicData>
            </a:graphic>
          </wp:inline>
        </w:drawing>
      </w:r>
    </w:p>
    <w:p w14:paraId="7C351630" w14:textId="0A5846DA"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21</w:t>
      </w:r>
      <w:r w:rsidR="00516109">
        <w:rPr>
          <w:noProof/>
        </w:rPr>
        <w:fldChar w:fldCharType="end"/>
      </w:r>
      <w:r>
        <w:t xml:space="preserve"> - </w:t>
      </w:r>
      <w:r w:rsidRPr="00390C0D">
        <w:t>https://www.hl7.org/fhir/diagnosticreport.html</w:t>
      </w:r>
    </w:p>
    <w:p w14:paraId="6CD6E388" w14:textId="77777777" w:rsidR="00AB5ADD" w:rsidRDefault="00AB5ADD" w:rsidP="00AB5ADD">
      <w:pPr>
        <w:pStyle w:val="Heading4"/>
        <w:keepNext/>
      </w:pPr>
      <w:r>
        <w:lastRenderedPageBreak/>
        <w:t>Encounter</w:t>
      </w:r>
    </w:p>
    <w:p w14:paraId="0DB90463" w14:textId="77777777" w:rsidR="00AB5ADD" w:rsidRDefault="00AB5ADD" w:rsidP="00AB5ADD">
      <w:pPr>
        <w:pStyle w:val="BodyText"/>
        <w:keepNext/>
      </w:pPr>
      <w:r>
        <w:rPr>
          <w:noProof/>
          <w:lang w:eastAsia="en-US"/>
        </w:rPr>
        <w:drawing>
          <wp:inline distT="0" distB="0" distL="0" distR="0" wp14:anchorId="63A155C0" wp14:editId="391C79A5">
            <wp:extent cx="3774831" cy="5779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76067" cy="5781057"/>
                    </a:xfrm>
                    <a:prstGeom prst="rect">
                      <a:avLst/>
                    </a:prstGeom>
                  </pic:spPr>
                </pic:pic>
              </a:graphicData>
            </a:graphic>
          </wp:inline>
        </w:drawing>
      </w:r>
    </w:p>
    <w:p w14:paraId="0DE9F67A" w14:textId="2154CB09" w:rsidR="00AB5ADD" w:rsidRPr="00FE7734" w:rsidRDefault="00AB5ADD" w:rsidP="00AB5ADD">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22</w:t>
      </w:r>
      <w:r w:rsidR="00516109">
        <w:rPr>
          <w:noProof/>
        </w:rPr>
        <w:fldChar w:fldCharType="end"/>
      </w:r>
      <w:r>
        <w:t xml:space="preserve"> - </w:t>
      </w:r>
      <w:r w:rsidRPr="00963BE1">
        <w:t>https://www.hl7.org/fhir/encounter.html</w:t>
      </w:r>
    </w:p>
    <w:p w14:paraId="0748C4F8" w14:textId="77777777" w:rsidR="00AB5ADD" w:rsidRPr="00AB5ADD" w:rsidRDefault="00AB5ADD" w:rsidP="00AB5ADD">
      <w:pPr>
        <w:pStyle w:val="BodyText"/>
        <w:rPr>
          <w:lang w:eastAsia="en-US"/>
        </w:rPr>
      </w:pPr>
    </w:p>
    <w:p w14:paraId="0AE3C9A0" w14:textId="77777777" w:rsidR="00AB5ADD" w:rsidRDefault="00AB5ADD" w:rsidP="00AB5ADD">
      <w:pPr>
        <w:pStyle w:val="Heading4"/>
        <w:keepNext/>
      </w:pPr>
      <w:r>
        <w:lastRenderedPageBreak/>
        <w:t>EpisodeOfCare</w:t>
      </w:r>
    </w:p>
    <w:p w14:paraId="1DF699E6" w14:textId="77777777" w:rsidR="00477EC1" w:rsidRDefault="00477EC1" w:rsidP="00477EC1">
      <w:pPr>
        <w:pStyle w:val="BodyText"/>
        <w:keepNext/>
      </w:pPr>
      <w:r>
        <w:rPr>
          <w:noProof/>
          <w:lang w:eastAsia="en-US"/>
        </w:rPr>
        <w:drawing>
          <wp:inline distT="0" distB="0" distL="0" distR="0" wp14:anchorId="1A493AD0" wp14:editId="06620606">
            <wp:extent cx="5059680" cy="37642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59680" cy="3764280"/>
                    </a:xfrm>
                    <a:prstGeom prst="rect">
                      <a:avLst/>
                    </a:prstGeom>
                  </pic:spPr>
                </pic:pic>
              </a:graphicData>
            </a:graphic>
          </wp:inline>
        </w:drawing>
      </w:r>
    </w:p>
    <w:p w14:paraId="33EFE113" w14:textId="63829BC0"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23</w:t>
      </w:r>
      <w:r w:rsidR="00516109">
        <w:rPr>
          <w:noProof/>
        </w:rPr>
        <w:fldChar w:fldCharType="end"/>
      </w:r>
      <w:r>
        <w:t xml:space="preserve"> - </w:t>
      </w:r>
      <w:r w:rsidRPr="00732FF6">
        <w:t>https://www.hl7.org/fhir/episodeofcare.html</w:t>
      </w:r>
    </w:p>
    <w:p w14:paraId="5FBAC448" w14:textId="77777777" w:rsidR="00AB5ADD" w:rsidRDefault="00AB5ADD" w:rsidP="00AB5ADD">
      <w:pPr>
        <w:pStyle w:val="Heading4"/>
        <w:keepNext/>
      </w:pPr>
      <w:r>
        <w:lastRenderedPageBreak/>
        <w:t>HealthcareService</w:t>
      </w:r>
    </w:p>
    <w:p w14:paraId="17FB560E" w14:textId="77777777" w:rsidR="00477EC1" w:rsidRDefault="00477EC1" w:rsidP="00477EC1">
      <w:pPr>
        <w:pStyle w:val="BodyText"/>
        <w:keepNext/>
      </w:pPr>
      <w:r>
        <w:rPr>
          <w:noProof/>
          <w:lang w:eastAsia="en-US"/>
        </w:rPr>
        <w:drawing>
          <wp:inline distT="0" distB="0" distL="0" distR="0" wp14:anchorId="2FED2C0C" wp14:editId="38BF8CEB">
            <wp:extent cx="5044440" cy="48920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44440" cy="4892040"/>
                    </a:xfrm>
                    <a:prstGeom prst="rect">
                      <a:avLst/>
                    </a:prstGeom>
                  </pic:spPr>
                </pic:pic>
              </a:graphicData>
            </a:graphic>
          </wp:inline>
        </w:drawing>
      </w:r>
    </w:p>
    <w:p w14:paraId="31647089" w14:textId="20D923DA"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24</w:t>
      </w:r>
      <w:r w:rsidR="00516109">
        <w:rPr>
          <w:noProof/>
        </w:rPr>
        <w:fldChar w:fldCharType="end"/>
      </w:r>
      <w:r>
        <w:t xml:space="preserve"> - </w:t>
      </w:r>
      <w:r w:rsidRPr="008D0BF9">
        <w:t>https://www.hl7.org/fhir/healthcareservice.html</w:t>
      </w:r>
    </w:p>
    <w:p w14:paraId="1B08F119" w14:textId="77777777" w:rsidR="00AB5ADD" w:rsidRDefault="00AB5ADD" w:rsidP="00AB5ADD">
      <w:pPr>
        <w:pStyle w:val="Heading4"/>
        <w:keepNext/>
      </w:pPr>
      <w:r>
        <w:lastRenderedPageBreak/>
        <w:t>Location</w:t>
      </w:r>
    </w:p>
    <w:p w14:paraId="0D94054C" w14:textId="77777777" w:rsidR="00AB5ADD" w:rsidRDefault="00AB5ADD" w:rsidP="00AB5ADD">
      <w:pPr>
        <w:pStyle w:val="BodyText"/>
        <w:keepNext/>
      </w:pPr>
      <w:r>
        <w:rPr>
          <w:noProof/>
          <w:lang w:eastAsia="en-US"/>
        </w:rPr>
        <w:drawing>
          <wp:inline distT="0" distB="0" distL="0" distR="0" wp14:anchorId="319F2B9D" wp14:editId="4258FD2E">
            <wp:extent cx="5135880" cy="37033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5880" cy="3703320"/>
                    </a:xfrm>
                    <a:prstGeom prst="rect">
                      <a:avLst/>
                    </a:prstGeom>
                  </pic:spPr>
                </pic:pic>
              </a:graphicData>
            </a:graphic>
          </wp:inline>
        </w:drawing>
      </w:r>
    </w:p>
    <w:p w14:paraId="029BE4A4" w14:textId="2039AA1A" w:rsidR="00AB5ADD" w:rsidRPr="00FE7734" w:rsidRDefault="00AB5ADD" w:rsidP="00AB5ADD">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25</w:t>
      </w:r>
      <w:r w:rsidR="00516109">
        <w:rPr>
          <w:noProof/>
        </w:rPr>
        <w:fldChar w:fldCharType="end"/>
      </w:r>
      <w:r>
        <w:t xml:space="preserve"> - </w:t>
      </w:r>
      <w:r w:rsidRPr="00EA3BD4">
        <w:t>https://www.hl7.org/fhir/location.html</w:t>
      </w:r>
    </w:p>
    <w:p w14:paraId="402604D4" w14:textId="77777777" w:rsidR="00AB5ADD" w:rsidRPr="00AB5ADD" w:rsidRDefault="00AB5ADD" w:rsidP="00AB5ADD">
      <w:pPr>
        <w:pStyle w:val="BodyText"/>
        <w:rPr>
          <w:lang w:eastAsia="en-US"/>
        </w:rPr>
      </w:pPr>
    </w:p>
    <w:p w14:paraId="411617FC" w14:textId="77777777" w:rsidR="00AB5ADD" w:rsidRDefault="00AB5ADD" w:rsidP="00AB5ADD">
      <w:pPr>
        <w:pStyle w:val="Heading4"/>
        <w:keepNext/>
      </w:pPr>
      <w:r>
        <w:lastRenderedPageBreak/>
        <w:t>MedicationAdministration</w:t>
      </w:r>
    </w:p>
    <w:p w14:paraId="312AD33A" w14:textId="77777777" w:rsidR="00477EC1" w:rsidRDefault="00477EC1" w:rsidP="00477EC1">
      <w:pPr>
        <w:pStyle w:val="BodyText"/>
        <w:keepNext/>
      </w:pPr>
      <w:r>
        <w:rPr>
          <w:noProof/>
          <w:lang w:eastAsia="en-US"/>
        </w:rPr>
        <w:drawing>
          <wp:inline distT="0" distB="0" distL="0" distR="0" wp14:anchorId="308B058C" wp14:editId="6060901E">
            <wp:extent cx="5090160" cy="5585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90160" cy="5585460"/>
                    </a:xfrm>
                    <a:prstGeom prst="rect">
                      <a:avLst/>
                    </a:prstGeom>
                  </pic:spPr>
                </pic:pic>
              </a:graphicData>
            </a:graphic>
          </wp:inline>
        </w:drawing>
      </w:r>
    </w:p>
    <w:p w14:paraId="3E467AD8" w14:textId="48E15AF7"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26</w:t>
      </w:r>
      <w:r w:rsidR="00516109">
        <w:rPr>
          <w:noProof/>
        </w:rPr>
        <w:fldChar w:fldCharType="end"/>
      </w:r>
      <w:r>
        <w:t xml:space="preserve"> - </w:t>
      </w:r>
      <w:r w:rsidRPr="00846E88">
        <w:t>https://www.hl7.org/fhir/medicationadministration.html</w:t>
      </w:r>
    </w:p>
    <w:p w14:paraId="07A2F877" w14:textId="77777777" w:rsidR="00AB5ADD" w:rsidRDefault="00AB5ADD" w:rsidP="00AB5ADD">
      <w:pPr>
        <w:pStyle w:val="Heading4"/>
        <w:keepNext/>
      </w:pPr>
      <w:r>
        <w:lastRenderedPageBreak/>
        <w:t>MedicationDispense</w:t>
      </w:r>
    </w:p>
    <w:p w14:paraId="5BEBCF0F" w14:textId="77777777" w:rsidR="00477EC1" w:rsidRDefault="00477EC1" w:rsidP="00477EC1">
      <w:pPr>
        <w:pStyle w:val="BodyText"/>
        <w:keepNext/>
      </w:pPr>
      <w:r>
        <w:rPr>
          <w:noProof/>
          <w:lang w:eastAsia="en-US"/>
        </w:rPr>
        <w:drawing>
          <wp:inline distT="0" distB="0" distL="0" distR="0" wp14:anchorId="0BECA7A4" wp14:editId="10E7F6C7">
            <wp:extent cx="5052060" cy="5676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52060" cy="5676900"/>
                    </a:xfrm>
                    <a:prstGeom prst="rect">
                      <a:avLst/>
                    </a:prstGeom>
                  </pic:spPr>
                </pic:pic>
              </a:graphicData>
            </a:graphic>
          </wp:inline>
        </w:drawing>
      </w:r>
    </w:p>
    <w:p w14:paraId="44486EB9" w14:textId="6BCC8C82"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27</w:t>
      </w:r>
      <w:r w:rsidR="00516109">
        <w:rPr>
          <w:noProof/>
        </w:rPr>
        <w:fldChar w:fldCharType="end"/>
      </w:r>
      <w:r>
        <w:t xml:space="preserve"> - </w:t>
      </w:r>
      <w:r w:rsidRPr="00F25B6B">
        <w:t>https://www.hl7.org/fhir/medicationdispense.html</w:t>
      </w:r>
    </w:p>
    <w:p w14:paraId="12229F83" w14:textId="77777777" w:rsidR="00AB5ADD" w:rsidRDefault="00AB5ADD" w:rsidP="00AB5ADD">
      <w:pPr>
        <w:pStyle w:val="Heading4"/>
        <w:keepNext/>
      </w:pPr>
      <w:r>
        <w:lastRenderedPageBreak/>
        <w:t>MedicationRequest</w:t>
      </w:r>
    </w:p>
    <w:p w14:paraId="1519E711" w14:textId="77777777" w:rsidR="00477EC1" w:rsidRDefault="00477EC1" w:rsidP="00477EC1">
      <w:pPr>
        <w:pStyle w:val="BodyText"/>
        <w:keepNext/>
      </w:pPr>
      <w:r>
        <w:rPr>
          <w:noProof/>
          <w:lang w:eastAsia="en-US"/>
        </w:rPr>
        <w:drawing>
          <wp:inline distT="0" distB="0" distL="0" distR="0" wp14:anchorId="455C1FD8" wp14:editId="7A3E7E3A">
            <wp:extent cx="5105400" cy="58445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05400" cy="5844540"/>
                    </a:xfrm>
                    <a:prstGeom prst="rect">
                      <a:avLst/>
                    </a:prstGeom>
                  </pic:spPr>
                </pic:pic>
              </a:graphicData>
            </a:graphic>
          </wp:inline>
        </w:drawing>
      </w:r>
    </w:p>
    <w:p w14:paraId="647945C9" w14:textId="6518EB0B"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28</w:t>
      </w:r>
      <w:r w:rsidR="00516109">
        <w:rPr>
          <w:noProof/>
        </w:rPr>
        <w:fldChar w:fldCharType="end"/>
      </w:r>
      <w:r>
        <w:t xml:space="preserve"> - </w:t>
      </w:r>
      <w:r w:rsidRPr="007C4997">
        <w:t>https://www.hl7.org/fhir/medicationrequest.html</w:t>
      </w:r>
    </w:p>
    <w:p w14:paraId="554E137E" w14:textId="77777777" w:rsidR="00AB5ADD" w:rsidRDefault="00AB5ADD" w:rsidP="00AB5ADD">
      <w:pPr>
        <w:pStyle w:val="Heading4"/>
        <w:keepNext/>
      </w:pPr>
      <w:r>
        <w:lastRenderedPageBreak/>
        <w:t>MessageHeader</w:t>
      </w:r>
    </w:p>
    <w:p w14:paraId="57C7A5BA" w14:textId="77777777" w:rsidR="00AB5ADD" w:rsidRDefault="00AB5ADD" w:rsidP="00AB5ADD">
      <w:pPr>
        <w:pStyle w:val="BodyText"/>
        <w:keepNext/>
      </w:pPr>
      <w:r>
        <w:rPr>
          <w:noProof/>
          <w:lang w:eastAsia="en-US"/>
        </w:rPr>
        <w:drawing>
          <wp:inline distT="0" distB="0" distL="0" distR="0" wp14:anchorId="72259656" wp14:editId="27055AC7">
            <wp:extent cx="5090160" cy="3870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90160" cy="3870960"/>
                    </a:xfrm>
                    <a:prstGeom prst="rect">
                      <a:avLst/>
                    </a:prstGeom>
                  </pic:spPr>
                </pic:pic>
              </a:graphicData>
            </a:graphic>
          </wp:inline>
        </w:drawing>
      </w:r>
    </w:p>
    <w:p w14:paraId="212DB92C" w14:textId="0DA9656F" w:rsidR="00AB5ADD" w:rsidRPr="00FE7734" w:rsidRDefault="00AB5ADD" w:rsidP="00AB5ADD">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29</w:t>
      </w:r>
      <w:r w:rsidR="00516109">
        <w:rPr>
          <w:noProof/>
        </w:rPr>
        <w:fldChar w:fldCharType="end"/>
      </w:r>
      <w:r>
        <w:t xml:space="preserve"> -  </w:t>
      </w:r>
      <w:r w:rsidRPr="005E2873">
        <w:t>https://www.hl7.org/fhir/messageheader.html</w:t>
      </w:r>
    </w:p>
    <w:p w14:paraId="346D14E7" w14:textId="77777777" w:rsidR="00AB5ADD" w:rsidRPr="00AB5ADD" w:rsidRDefault="00AB5ADD" w:rsidP="00AB5ADD">
      <w:pPr>
        <w:pStyle w:val="BodyText"/>
        <w:rPr>
          <w:lang w:eastAsia="en-US"/>
        </w:rPr>
      </w:pPr>
    </w:p>
    <w:p w14:paraId="2F4EBDBD" w14:textId="77777777" w:rsidR="00AB5ADD" w:rsidRDefault="00AB5ADD" w:rsidP="00AB5ADD">
      <w:pPr>
        <w:pStyle w:val="Heading4"/>
        <w:keepNext/>
      </w:pPr>
      <w:r>
        <w:lastRenderedPageBreak/>
        <w:t>Observation</w:t>
      </w:r>
    </w:p>
    <w:p w14:paraId="6363D251" w14:textId="77777777" w:rsidR="00477EC1" w:rsidRDefault="00477EC1" w:rsidP="00477EC1">
      <w:pPr>
        <w:pStyle w:val="BodyText"/>
        <w:keepNext/>
      </w:pPr>
      <w:r>
        <w:rPr>
          <w:noProof/>
          <w:lang w:eastAsia="en-US"/>
        </w:rPr>
        <w:drawing>
          <wp:inline distT="0" distB="0" distL="0" distR="0" wp14:anchorId="445F8F48" wp14:editId="42D64C62">
            <wp:extent cx="3604846" cy="590437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6013" cy="5906284"/>
                    </a:xfrm>
                    <a:prstGeom prst="rect">
                      <a:avLst/>
                    </a:prstGeom>
                  </pic:spPr>
                </pic:pic>
              </a:graphicData>
            </a:graphic>
          </wp:inline>
        </w:drawing>
      </w:r>
    </w:p>
    <w:p w14:paraId="21CB3443" w14:textId="71EB3BE3"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30</w:t>
      </w:r>
      <w:r w:rsidR="00516109">
        <w:rPr>
          <w:noProof/>
        </w:rPr>
        <w:fldChar w:fldCharType="end"/>
      </w:r>
      <w:r>
        <w:t xml:space="preserve"> - </w:t>
      </w:r>
      <w:r w:rsidRPr="003C6C72">
        <w:t>https://www.hl7.org/fhir/observation.html</w:t>
      </w:r>
    </w:p>
    <w:p w14:paraId="7AD1C3E3" w14:textId="77777777" w:rsidR="00AB5ADD" w:rsidRDefault="00AB5ADD" w:rsidP="00AB5ADD">
      <w:pPr>
        <w:pStyle w:val="Heading4"/>
        <w:keepNext/>
      </w:pPr>
      <w:r>
        <w:lastRenderedPageBreak/>
        <w:t>Organization</w:t>
      </w:r>
    </w:p>
    <w:p w14:paraId="1955E486" w14:textId="77777777" w:rsidR="00AB5ADD" w:rsidRDefault="00AB5ADD" w:rsidP="00AB5ADD">
      <w:pPr>
        <w:pStyle w:val="BodyText"/>
        <w:keepNext/>
      </w:pPr>
      <w:r>
        <w:rPr>
          <w:noProof/>
          <w:lang w:eastAsia="en-US"/>
        </w:rPr>
        <w:drawing>
          <wp:inline distT="0" distB="0" distL="0" distR="0" wp14:anchorId="3D612A82" wp14:editId="53A87F42">
            <wp:extent cx="5044440" cy="28498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44440" cy="2849880"/>
                    </a:xfrm>
                    <a:prstGeom prst="rect">
                      <a:avLst/>
                    </a:prstGeom>
                  </pic:spPr>
                </pic:pic>
              </a:graphicData>
            </a:graphic>
          </wp:inline>
        </w:drawing>
      </w:r>
    </w:p>
    <w:p w14:paraId="0F2C9BC9" w14:textId="41B0562A" w:rsidR="00AB5ADD" w:rsidRPr="00FE7734" w:rsidRDefault="00AB5ADD" w:rsidP="00AB5ADD">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31</w:t>
      </w:r>
      <w:r w:rsidR="00516109">
        <w:rPr>
          <w:noProof/>
        </w:rPr>
        <w:fldChar w:fldCharType="end"/>
      </w:r>
      <w:r>
        <w:t xml:space="preserve"> - </w:t>
      </w:r>
      <w:r w:rsidRPr="002423E3">
        <w:t>https://www.hl7.org/fhir/organization.html</w:t>
      </w:r>
    </w:p>
    <w:p w14:paraId="00174F9D" w14:textId="77777777" w:rsidR="00AB5ADD" w:rsidRPr="00AB5ADD" w:rsidRDefault="00AB5ADD" w:rsidP="00AB5ADD">
      <w:pPr>
        <w:pStyle w:val="BodyText"/>
        <w:rPr>
          <w:lang w:eastAsia="en-US"/>
        </w:rPr>
      </w:pPr>
    </w:p>
    <w:p w14:paraId="5C54DF90" w14:textId="77777777" w:rsidR="00AB5ADD" w:rsidRDefault="00AB5ADD" w:rsidP="00AB5ADD">
      <w:pPr>
        <w:pStyle w:val="Heading4"/>
        <w:keepNext/>
      </w:pPr>
      <w:r>
        <w:lastRenderedPageBreak/>
        <w:t>Patient</w:t>
      </w:r>
    </w:p>
    <w:p w14:paraId="0132838A" w14:textId="77777777" w:rsidR="00AB5ADD" w:rsidRDefault="00AB5ADD" w:rsidP="00AB5ADD">
      <w:pPr>
        <w:pStyle w:val="BodyText"/>
        <w:keepNext/>
      </w:pPr>
      <w:r>
        <w:rPr>
          <w:noProof/>
          <w:lang w:eastAsia="en-US"/>
        </w:rPr>
        <w:drawing>
          <wp:inline distT="0" distB="0" distL="0" distR="0" wp14:anchorId="61413EE8" wp14:editId="1F17323F">
            <wp:extent cx="4784622" cy="5816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85612" cy="5817803"/>
                    </a:xfrm>
                    <a:prstGeom prst="rect">
                      <a:avLst/>
                    </a:prstGeom>
                  </pic:spPr>
                </pic:pic>
              </a:graphicData>
            </a:graphic>
          </wp:inline>
        </w:drawing>
      </w:r>
    </w:p>
    <w:p w14:paraId="09ECECB3" w14:textId="10BEFE64" w:rsidR="00AB5ADD" w:rsidRPr="00FE7734" w:rsidRDefault="00AB5ADD" w:rsidP="00AB5ADD">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32</w:t>
      </w:r>
      <w:r w:rsidR="00516109">
        <w:rPr>
          <w:noProof/>
        </w:rPr>
        <w:fldChar w:fldCharType="end"/>
      </w:r>
      <w:r>
        <w:t xml:space="preserve"> - </w:t>
      </w:r>
      <w:r w:rsidRPr="004B0D0D">
        <w:t>https://www.hl7.org/fhir/patient.html</w:t>
      </w:r>
    </w:p>
    <w:p w14:paraId="42CB02AD" w14:textId="77777777" w:rsidR="00AB5ADD" w:rsidRPr="00AB5ADD" w:rsidRDefault="00AB5ADD" w:rsidP="00AB5ADD">
      <w:pPr>
        <w:pStyle w:val="BodyText"/>
        <w:rPr>
          <w:lang w:eastAsia="en-US"/>
        </w:rPr>
      </w:pPr>
    </w:p>
    <w:p w14:paraId="3F117A25" w14:textId="77777777" w:rsidR="00AB5ADD" w:rsidRDefault="00AB5ADD" w:rsidP="00AB5ADD">
      <w:pPr>
        <w:pStyle w:val="Heading4"/>
        <w:keepNext/>
      </w:pPr>
      <w:r>
        <w:lastRenderedPageBreak/>
        <w:t>Practitioner</w:t>
      </w:r>
    </w:p>
    <w:p w14:paraId="3B9120CA" w14:textId="77777777" w:rsidR="00477EC1" w:rsidRDefault="00477EC1" w:rsidP="00477EC1">
      <w:pPr>
        <w:pStyle w:val="BodyText"/>
        <w:keepNext/>
      </w:pPr>
      <w:r>
        <w:rPr>
          <w:noProof/>
          <w:lang w:eastAsia="en-US"/>
        </w:rPr>
        <w:drawing>
          <wp:inline distT="0" distB="0" distL="0" distR="0" wp14:anchorId="6CCC7CD6" wp14:editId="7BDE15ED">
            <wp:extent cx="5173980" cy="28956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73980" cy="2895600"/>
                    </a:xfrm>
                    <a:prstGeom prst="rect">
                      <a:avLst/>
                    </a:prstGeom>
                  </pic:spPr>
                </pic:pic>
              </a:graphicData>
            </a:graphic>
          </wp:inline>
        </w:drawing>
      </w:r>
    </w:p>
    <w:p w14:paraId="028F3960" w14:textId="74D5C25F"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33</w:t>
      </w:r>
      <w:r w:rsidR="00516109">
        <w:rPr>
          <w:noProof/>
        </w:rPr>
        <w:fldChar w:fldCharType="end"/>
      </w:r>
      <w:r>
        <w:t xml:space="preserve"> - </w:t>
      </w:r>
      <w:r w:rsidRPr="00FB0D75">
        <w:t>https://www.hl7.org/fhir/practitioner.html</w:t>
      </w:r>
    </w:p>
    <w:p w14:paraId="1C87A753" w14:textId="77777777" w:rsidR="00AB5ADD" w:rsidRDefault="00AB5ADD" w:rsidP="00AB5ADD">
      <w:pPr>
        <w:pStyle w:val="Heading4"/>
        <w:keepNext/>
      </w:pPr>
      <w:r>
        <w:lastRenderedPageBreak/>
        <w:t>PractitionerRole</w:t>
      </w:r>
    </w:p>
    <w:p w14:paraId="2C088A8F" w14:textId="77777777" w:rsidR="00477EC1" w:rsidRDefault="00477EC1" w:rsidP="00477EC1">
      <w:pPr>
        <w:pStyle w:val="BodyText"/>
        <w:keepNext/>
      </w:pPr>
      <w:r>
        <w:rPr>
          <w:noProof/>
          <w:lang w:eastAsia="en-US"/>
        </w:rPr>
        <w:drawing>
          <wp:inline distT="0" distB="0" distL="0" distR="0" wp14:anchorId="003F32F5" wp14:editId="13929D2D">
            <wp:extent cx="5105400" cy="39471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05400" cy="3947160"/>
                    </a:xfrm>
                    <a:prstGeom prst="rect">
                      <a:avLst/>
                    </a:prstGeom>
                  </pic:spPr>
                </pic:pic>
              </a:graphicData>
            </a:graphic>
          </wp:inline>
        </w:drawing>
      </w:r>
    </w:p>
    <w:p w14:paraId="29CCE1A0" w14:textId="19378653" w:rsidR="00477EC1" w:rsidRPr="00477EC1" w:rsidRDefault="00477EC1" w:rsidP="00477EC1">
      <w:pPr>
        <w:pStyle w:val="Caption"/>
      </w:pPr>
      <w:r>
        <w:t xml:space="preserve">Figure </w:t>
      </w:r>
      <w:r w:rsidR="00516109">
        <w:fldChar w:fldCharType="begin"/>
      </w:r>
      <w:r w:rsidR="00516109">
        <w:instrText xml:space="preserve"> SE</w:instrText>
      </w:r>
      <w:r w:rsidR="00516109">
        <w:instrText xml:space="preserve">Q Figure \* ARABIC </w:instrText>
      </w:r>
      <w:r w:rsidR="00516109">
        <w:fldChar w:fldCharType="separate"/>
      </w:r>
      <w:r w:rsidR="00716D21">
        <w:rPr>
          <w:noProof/>
        </w:rPr>
        <w:t>34</w:t>
      </w:r>
      <w:r w:rsidR="00516109">
        <w:rPr>
          <w:noProof/>
        </w:rPr>
        <w:fldChar w:fldCharType="end"/>
      </w:r>
      <w:r>
        <w:t xml:space="preserve"> - </w:t>
      </w:r>
      <w:r w:rsidRPr="00A31236">
        <w:t>https://www.hl7.org/fhir/practitionerrole.html</w:t>
      </w:r>
    </w:p>
    <w:p w14:paraId="1B2AD261" w14:textId="77777777" w:rsidR="00AB5ADD" w:rsidRDefault="00AB5ADD" w:rsidP="00AB5ADD">
      <w:pPr>
        <w:pStyle w:val="Heading4"/>
        <w:keepNext/>
      </w:pPr>
      <w:r>
        <w:lastRenderedPageBreak/>
        <w:t>Procedure</w:t>
      </w:r>
    </w:p>
    <w:p w14:paraId="1233F76D" w14:textId="77777777" w:rsidR="00477EC1" w:rsidRDefault="00477EC1" w:rsidP="00477EC1">
      <w:pPr>
        <w:pStyle w:val="BodyText"/>
        <w:keepNext/>
      </w:pPr>
      <w:r>
        <w:rPr>
          <w:noProof/>
          <w:lang w:eastAsia="en-US"/>
        </w:rPr>
        <w:drawing>
          <wp:inline distT="0" distB="0" distL="0" distR="0" wp14:anchorId="5F182811" wp14:editId="3CC5EF84">
            <wp:extent cx="5052060" cy="5577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52060" cy="5577840"/>
                    </a:xfrm>
                    <a:prstGeom prst="rect">
                      <a:avLst/>
                    </a:prstGeom>
                  </pic:spPr>
                </pic:pic>
              </a:graphicData>
            </a:graphic>
          </wp:inline>
        </w:drawing>
      </w:r>
    </w:p>
    <w:p w14:paraId="02CAF5E7" w14:textId="13E572CF"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35</w:t>
      </w:r>
      <w:r w:rsidR="00516109">
        <w:rPr>
          <w:noProof/>
        </w:rPr>
        <w:fldChar w:fldCharType="end"/>
      </w:r>
      <w:r>
        <w:t xml:space="preserve"> - </w:t>
      </w:r>
      <w:r w:rsidRPr="00827470">
        <w:t>https://www.hl7.org/fhir/procedure.html</w:t>
      </w:r>
    </w:p>
    <w:p w14:paraId="54D581B1" w14:textId="77777777" w:rsidR="00AB5ADD" w:rsidRDefault="00AB5ADD" w:rsidP="00AB5ADD">
      <w:pPr>
        <w:pStyle w:val="Heading4"/>
        <w:keepNext/>
      </w:pPr>
      <w:r>
        <w:lastRenderedPageBreak/>
        <w:t xml:space="preserve">ProcessRequest </w:t>
      </w:r>
    </w:p>
    <w:p w14:paraId="664660DE" w14:textId="77777777" w:rsidR="00477EC1" w:rsidRDefault="00477EC1" w:rsidP="00477EC1">
      <w:pPr>
        <w:pStyle w:val="BodyText"/>
        <w:keepNext/>
      </w:pPr>
      <w:r>
        <w:rPr>
          <w:noProof/>
          <w:lang w:eastAsia="en-US"/>
        </w:rPr>
        <w:drawing>
          <wp:inline distT="0" distB="0" distL="0" distR="0" wp14:anchorId="68E1530D" wp14:editId="273C01A6">
            <wp:extent cx="5090160" cy="2827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90160" cy="2827020"/>
                    </a:xfrm>
                    <a:prstGeom prst="rect">
                      <a:avLst/>
                    </a:prstGeom>
                  </pic:spPr>
                </pic:pic>
              </a:graphicData>
            </a:graphic>
          </wp:inline>
        </w:drawing>
      </w:r>
    </w:p>
    <w:p w14:paraId="351A12B6" w14:textId="0926CF58"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36</w:t>
      </w:r>
      <w:r w:rsidR="00516109">
        <w:rPr>
          <w:noProof/>
        </w:rPr>
        <w:fldChar w:fldCharType="end"/>
      </w:r>
      <w:r>
        <w:t xml:space="preserve"> - </w:t>
      </w:r>
      <w:r w:rsidRPr="00176ADD">
        <w:t>https://www.hl7.org/fhir/processrequest.html</w:t>
      </w:r>
    </w:p>
    <w:p w14:paraId="1DDD54D2" w14:textId="77777777" w:rsidR="00AB5ADD" w:rsidRDefault="00AB5ADD" w:rsidP="00AB5ADD">
      <w:pPr>
        <w:pStyle w:val="Heading4"/>
        <w:keepNext/>
      </w:pPr>
      <w:r>
        <w:t>RelatedPerson</w:t>
      </w:r>
    </w:p>
    <w:p w14:paraId="771E1AEF" w14:textId="77777777" w:rsidR="00AB5ADD" w:rsidRDefault="00AB5ADD" w:rsidP="00AB5ADD">
      <w:pPr>
        <w:pStyle w:val="BodyText"/>
        <w:keepNext/>
      </w:pPr>
      <w:r>
        <w:rPr>
          <w:noProof/>
          <w:lang w:eastAsia="en-US"/>
        </w:rPr>
        <w:drawing>
          <wp:inline distT="0" distB="0" distL="0" distR="0" wp14:anchorId="5CB9027F" wp14:editId="40A1BC45">
            <wp:extent cx="5082540" cy="21412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82540" cy="2141220"/>
                    </a:xfrm>
                    <a:prstGeom prst="rect">
                      <a:avLst/>
                    </a:prstGeom>
                  </pic:spPr>
                </pic:pic>
              </a:graphicData>
            </a:graphic>
          </wp:inline>
        </w:drawing>
      </w:r>
    </w:p>
    <w:p w14:paraId="58FC28E0" w14:textId="592CA449" w:rsidR="00AB5ADD" w:rsidRPr="00FE7734" w:rsidRDefault="00AB5ADD" w:rsidP="00AB5ADD">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37</w:t>
      </w:r>
      <w:r w:rsidR="00516109">
        <w:rPr>
          <w:noProof/>
        </w:rPr>
        <w:fldChar w:fldCharType="end"/>
      </w:r>
      <w:r>
        <w:t xml:space="preserve"> - </w:t>
      </w:r>
      <w:r w:rsidRPr="00866B8D">
        <w:t>https://www.hl7.org/fhir/relatedperson.html</w:t>
      </w:r>
    </w:p>
    <w:p w14:paraId="5C5D01E2" w14:textId="77777777" w:rsidR="00AB5ADD" w:rsidRPr="00AB5ADD" w:rsidRDefault="00AB5ADD" w:rsidP="00AB5ADD">
      <w:pPr>
        <w:pStyle w:val="BodyText"/>
        <w:rPr>
          <w:lang w:eastAsia="en-US"/>
        </w:rPr>
      </w:pPr>
    </w:p>
    <w:p w14:paraId="0F73D798" w14:textId="77777777" w:rsidR="00AB5ADD" w:rsidRDefault="00AB5ADD" w:rsidP="00AB5ADD">
      <w:pPr>
        <w:pStyle w:val="Heading4"/>
        <w:keepNext/>
      </w:pPr>
      <w:r>
        <w:lastRenderedPageBreak/>
        <w:t>RiskAssessment</w:t>
      </w:r>
    </w:p>
    <w:p w14:paraId="64BEE561" w14:textId="77777777" w:rsidR="00477EC1" w:rsidRDefault="00477EC1" w:rsidP="00477EC1">
      <w:pPr>
        <w:pStyle w:val="BodyText"/>
        <w:keepNext/>
      </w:pPr>
      <w:r>
        <w:rPr>
          <w:noProof/>
          <w:lang w:eastAsia="en-US"/>
        </w:rPr>
        <w:drawing>
          <wp:inline distT="0" distB="0" distL="0" distR="0" wp14:anchorId="236C5F4E" wp14:editId="0F910A68">
            <wp:extent cx="5029200" cy="445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29200" cy="4457700"/>
                    </a:xfrm>
                    <a:prstGeom prst="rect">
                      <a:avLst/>
                    </a:prstGeom>
                  </pic:spPr>
                </pic:pic>
              </a:graphicData>
            </a:graphic>
          </wp:inline>
        </w:drawing>
      </w:r>
    </w:p>
    <w:p w14:paraId="40BDA750" w14:textId="555F7AC0" w:rsidR="00477EC1" w:rsidRPr="00477EC1" w:rsidRDefault="00477EC1" w:rsidP="00477EC1">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38</w:t>
      </w:r>
      <w:r w:rsidR="00516109">
        <w:rPr>
          <w:noProof/>
        </w:rPr>
        <w:fldChar w:fldCharType="end"/>
      </w:r>
      <w:r>
        <w:t xml:space="preserve"> - </w:t>
      </w:r>
      <w:r w:rsidRPr="00486AD6">
        <w:t>https://www.hl7.org/fhir/riskassessment.html</w:t>
      </w:r>
    </w:p>
    <w:p w14:paraId="01ED0201" w14:textId="6A228D60" w:rsidR="00AB5ADD" w:rsidRPr="00AB5ADD" w:rsidRDefault="00AB5ADD" w:rsidP="00AB5ADD">
      <w:pPr>
        <w:pStyle w:val="Heading4"/>
        <w:keepNext/>
      </w:pPr>
      <w:r>
        <w:lastRenderedPageBreak/>
        <w:t>ValueSet</w:t>
      </w:r>
    </w:p>
    <w:p w14:paraId="0165D128" w14:textId="77777777" w:rsidR="007F20D5" w:rsidRDefault="007F20D5" w:rsidP="007F20D5">
      <w:pPr>
        <w:pStyle w:val="BodyText"/>
        <w:keepNext/>
      </w:pPr>
      <w:r>
        <w:rPr>
          <w:noProof/>
          <w:lang w:eastAsia="en-US"/>
        </w:rPr>
        <w:drawing>
          <wp:inline distT="0" distB="0" distL="0" distR="0" wp14:anchorId="22F897DB" wp14:editId="22FD671E">
            <wp:extent cx="4812323" cy="5940780"/>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14003" cy="5942854"/>
                    </a:xfrm>
                    <a:prstGeom prst="rect">
                      <a:avLst/>
                    </a:prstGeom>
                  </pic:spPr>
                </pic:pic>
              </a:graphicData>
            </a:graphic>
          </wp:inline>
        </w:drawing>
      </w:r>
    </w:p>
    <w:p w14:paraId="4AD52128" w14:textId="2380B6F6" w:rsidR="00AB5ADD" w:rsidRDefault="007F20D5" w:rsidP="007F20D5">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39</w:t>
      </w:r>
      <w:r w:rsidR="00516109">
        <w:rPr>
          <w:noProof/>
        </w:rPr>
        <w:fldChar w:fldCharType="end"/>
      </w:r>
      <w:r>
        <w:t xml:space="preserve"> - </w:t>
      </w:r>
      <w:r w:rsidRPr="00C8688F">
        <w:t>https://www.hl7.org/fhir/valueset.html</w:t>
      </w:r>
      <w:r>
        <w:t xml:space="preserve"> Part 1</w:t>
      </w:r>
    </w:p>
    <w:p w14:paraId="685DFBCF" w14:textId="77777777" w:rsidR="007F20D5" w:rsidRDefault="007F20D5" w:rsidP="007F20D5">
      <w:pPr>
        <w:pStyle w:val="BodyText"/>
        <w:keepNext/>
      </w:pPr>
      <w:r>
        <w:rPr>
          <w:noProof/>
          <w:lang w:eastAsia="en-US"/>
        </w:rPr>
        <w:lastRenderedPageBreak/>
        <w:drawing>
          <wp:inline distT="0" distB="0" distL="0" distR="0" wp14:anchorId="3B643766" wp14:editId="0EAE1E32">
            <wp:extent cx="4907280" cy="38328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07280" cy="3832860"/>
                    </a:xfrm>
                    <a:prstGeom prst="rect">
                      <a:avLst/>
                    </a:prstGeom>
                  </pic:spPr>
                </pic:pic>
              </a:graphicData>
            </a:graphic>
          </wp:inline>
        </w:drawing>
      </w:r>
    </w:p>
    <w:p w14:paraId="66DE92D0" w14:textId="7D52D276" w:rsidR="007F20D5" w:rsidRDefault="007F20D5" w:rsidP="007F20D5">
      <w:pPr>
        <w:pStyle w:val="Caption"/>
      </w:pPr>
      <w:r>
        <w:t xml:space="preserve">Figure </w:t>
      </w:r>
      <w:r w:rsidR="00516109">
        <w:fldChar w:fldCharType="begin"/>
      </w:r>
      <w:r w:rsidR="00516109">
        <w:instrText xml:space="preserve"> SEQ Figure \* ARABIC </w:instrText>
      </w:r>
      <w:r w:rsidR="00516109">
        <w:fldChar w:fldCharType="separate"/>
      </w:r>
      <w:r w:rsidR="00716D21">
        <w:rPr>
          <w:noProof/>
        </w:rPr>
        <w:t>40</w:t>
      </w:r>
      <w:r w:rsidR="00516109">
        <w:rPr>
          <w:noProof/>
        </w:rPr>
        <w:fldChar w:fldCharType="end"/>
      </w:r>
      <w:r>
        <w:t xml:space="preserve"> - </w:t>
      </w:r>
      <w:r w:rsidRPr="0068698E">
        <w:t>https://www.hl7.org/fhir/valueset.html</w:t>
      </w:r>
      <w:r>
        <w:t xml:space="preserve"> Part 2</w:t>
      </w:r>
    </w:p>
    <w:p w14:paraId="5F25A56B" w14:textId="77777777" w:rsidR="00F45353" w:rsidRDefault="00F45353" w:rsidP="00F45353"/>
    <w:p w14:paraId="172E5354" w14:textId="77777777" w:rsidR="00F45353" w:rsidRDefault="00F45353" w:rsidP="00F45353"/>
    <w:p w14:paraId="673F7AE1" w14:textId="77777777" w:rsidR="00F45353" w:rsidRDefault="00F45353" w:rsidP="00F45353"/>
    <w:p w14:paraId="095A00E1" w14:textId="77777777" w:rsidR="00F45353" w:rsidRDefault="00F45353" w:rsidP="00F45353"/>
    <w:p w14:paraId="5CE063DF" w14:textId="77777777" w:rsidR="00F45353" w:rsidRDefault="00F45353" w:rsidP="00F45353"/>
    <w:p w14:paraId="27643B54" w14:textId="77777777" w:rsidR="00F45353" w:rsidRDefault="00F45353" w:rsidP="00F45353"/>
    <w:p w14:paraId="4B44CCC6" w14:textId="77777777" w:rsidR="00F45353" w:rsidRDefault="00F45353" w:rsidP="00F45353"/>
    <w:p w14:paraId="297097CE" w14:textId="77777777" w:rsidR="00F45353" w:rsidRDefault="00F45353" w:rsidP="00F45353"/>
    <w:p w14:paraId="5F7C8570" w14:textId="77777777" w:rsidR="00F45353" w:rsidRDefault="00F45353" w:rsidP="00F45353"/>
    <w:p w14:paraId="4717FE17" w14:textId="77777777" w:rsidR="00F45353" w:rsidRDefault="00F45353" w:rsidP="00F45353"/>
    <w:p w14:paraId="7E7BA17A" w14:textId="77777777" w:rsidR="00F45353" w:rsidRDefault="00F45353" w:rsidP="00F45353"/>
    <w:p w14:paraId="67EEBF74" w14:textId="77777777" w:rsidR="00F45353" w:rsidRDefault="00F45353" w:rsidP="00F45353"/>
    <w:p w14:paraId="4D33A1FA" w14:textId="77777777" w:rsidR="00F45353" w:rsidRPr="00F45353" w:rsidRDefault="00F45353" w:rsidP="00F45353"/>
    <w:p w14:paraId="3A677B5A" w14:textId="2F7535B3" w:rsidR="00905AC3" w:rsidRPr="0030769F" w:rsidRDefault="00905AC3" w:rsidP="00F45353">
      <w:pPr>
        <w:pStyle w:val="Heading3"/>
        <w:keepNext/>
        <w:rPr>
          <w:sz w:val="24"/>
          <w:szCs w:val="24"/>
        </w:rPr>
      </w:pPr>
      <w:bookmarkStart w:id="114" w:name="_Toc508004783"/>
      <w:r w:rsidRPr="0030769F">
        <w:rPr>
          <w:sz w:val="24"/>
          <w:szCs w:val="24"/>
        </w:rPr>
        <w:lastRenderedPageBreak/>
        <w:t>278 Res</w:t>
      </w:r>
      <w:r w:rsidR="00F45353">
        <w:rPr>
          <w:sz w:val="24"/>
          <w:szCs w:val="24"/>
        </w:rPr>
        <w:t>p</w:t>
      </w:r>
      <w:r w:rsidRPr="0030769F">
        <w:rPr>
          <w:sz w:val="24"/>
          <w:szCs w:val="24"/>
        </w:rPr>
        <w:t>onse FHIR Bundle Resources</w:t>
      </w:r>
      <w:bookmarkEnd w:id="114"/>
    </w:p>
    <w:p w14:paraId="7081E62A" w14:textId="5BF06C4E" w:rsidR="00905AC3" w:rsidRDefault="00905AC3" w:rsidP="00F45353">
      <w:pPr>
        <w:pStyle w:val="Heading4"/>
        <w:keepNext/>
      </w:pPr>
      <w:r>
        <w:t>Basic</w:t>
      </w:r>
    </w:p>
    <w:p w14:paraId="587AEBB5" w14:textId="3E99ED91" w:rsidR="00F45353" w:rsidRPr="00F45353" w:rsidRDefault="00F45353" w:rsidP="00F45353">
      <w:pPr>
        <w:pStyle w:val="BodyText"/>
        <w:rPr>
          <w:lang w:eastAsia="en-US"/>
        </w:rPr>
      </w:pPr>
      <w:r>
        <w:rPr>
          <w:lang w:eastAsia="en-US"/>
        </w:rPr>
        <w:t>See 278 Request FHIR Bundle Resources section.</w:t>
      </w:r>
    </w:p>
    <w:p w14:paraId="4267DC4F" w14:textId="3177CE0B" w:rsidR="00905AC3" w:rsidRDefault="00905AC3" w:rsidP="00F45353">
      <w:pPr>
        <w:pStyle w:val="Heading4"/>
        <w:keepNext/>
      </w:pPr>
      <w:r>
        <w:t>BodySite</w:t>
      </w:r>
    </w:p>
    <w:p w14:paraId="0AF07578" w14:textId="77777777" w:rsidR="00F45353" w:rsidRPr="00F45353" w:rsidRDefault="00F45353" w:rsidP="00F45353">
      <w:pPr>
        <w:pStyle w:val="BodyText"/>
        <w:rPr>
          <w:lang w:eastAsia="en-US"/>
        </w:rPr>
      </w:pPr>
      <w:r>
        <w:rPr>
          <w:lang w:eastAsia="en-US"/>
        </w:rPr>
        <w:t>See 278 Request FHIR Bundle Resources section.</w:t>
      </w:r>
    </w:p>
    <w:p w14:paraId="39CD1020" w14:textId="77777777" w:rsidR="00F45353" w:rsidRPr="00F45353" w:rsidRDefault="00F45353" w:rsidP="00F45353">
      <w:pPr>
        <w:pStyle w:val="BodyText"/>
        <w:rPr>
          <w:lang w:eastAsia="en-US"/>
        </w:rPr>
      </w:pPr>
    </w:p>
    <w:p w14:paraId="257B90B4" w14:textId="5C285070" w:rsidR="00905AC3" w:rsidRDefault="00905AC3" w:rsidP="00F45353">
      <w:pPr>
        <w:pStyle w:val="Heading4"/>
        <w:keepNext/>
      </w:pPr>
      <w:r>
        <w:t>CarePlan</w:t>
      </w:r>
    </w:p>
    <w:p w14:paraId="6A22A24E" w14:textId="77777777" w:rsidR="00F45353" w:rsidRPr="00F45353" w:rsidRDefault="00F45353" w:rsidP="00F45353">
      <w:pPr>
        <w:pStyle w:val="BodyText"/>
        <w:rPr>
          <w:lang w:eastAsia="en-US"/>
        </w:rPr>
      </w:pPr>
      <w:r>
        <w:rPr>
          <w:lang w:eastAsia="en-US"/>
        </w:rPr>
        <w:t>See 278 Request FHIR Bundle Resources section.</w:t>
      </w:r>
    </w:p>
    <w:p w14:paraId="45D727E7" w14:textId="77777777" w:rsidR="00F45353" w:rsidRPr="00F45353" w:rsidRDefault="00F45353" w:rsidP="00F45353">
      <w:pPr>
        <w:pStyle w:val="BodyText"/>
        <w:rPr>
          <w:lang w:eastAsia="en-US"/>
        </w:rPr>
      </w:pPr>
    </w:p>
    <w:p w14:paraId="106B003E" w14:textId="11A2CDBB" w:rsidR="00905AC3" w:rsidRDefault="00905AC3" w:rsidP="00F45353">
      <w:pPr>
        <w:pStyle w:val="Heading4"/>
        <w:keepNext/>
      </w:pPr>
      <w:r>
        <w:t>ChargeItem</w:t>
      </w:r>
    </w:p>
    <w:p w14:paraId="604715D9" w14:textId="77777777" w:rsidR="00F45353" w:rsidRPr="00F45353" w:rsidRDefault="00F45353" w:rsidP="00F45353">
      <w:pPr>
        <w:pStyle w:val="BodyText"/>
        <w:rPr>
          <w:lang w:eastAsia="en-US"/>
        </w:rPr>
      </w:pPr>
      <w:r>
        <w:rPr>
          <w:lang w:eastAsia="en-US"/>
        </w:rPr>
        <w:t>See 278 Request FHIR Bundle Resources section.</w:t>
      </w:r>
    </w:p>
    <w:p w14:paraId="4DB97EED" w14:textId="77777777" w:rsidR="00F45353" w:rsidRPr="00F45353" w:rsidRDefault="00F45353" w:rsidP="00F45353">
      <w:pPr>
        <w:pStyle w:val="BodyText"/>
        <w:rPr>
          <w:lang w:eastAsia="en-US"/>
        </w:rPr>
      </w:pPr>
    </w:p>
    <w:p w14:paraId="73F4FC7F" w14:textId="2DBB27C5" w:rsidR="00905AC3" w:rsidRDefault="00905AC3" w:rsidP="00F45353">
      <w:pPr>
        <w:pStyle w:val="Heading4"/>
        <w:keepNext/>
      </w:pPr>
      <w:r>
        <w:t>Claim</w:t>
      </w:r>
    </w:p>
    <w:p w14:paraId="779230DD" w14:textId="77777777" w:rsidR="00F45353" w:rsidRPr="00F45353" w:rsidRDefault="00F45353" w:rsidP="00F45353">
      <w:pPr>
        <w:pStyle w:val="BodyText"/>
        <w:rPr>
          <w:lang w:eastAsia="en-US"/>
        </w:rPr>
      </w:pPr>
      <w:r>
        <w:rPr>
          <w:lang w:eastAsia="en-US"/>
        </w:rPr>
        <w:t>See 278 Request FHIR Bundle Resources section.</w:t>
      </w:r>
    </w:p>
    <w:p w14:paraId="221E182D" w14:textId="77777777" w:rsidR="00F45353" w:rsidRPr="00F45353" w:rsidRDefault="00F45353" w:rsidP="00F45353">
      <w:pPr>
        <w:pStyle w:val="BodyText"/>
        <w:rPr>
          <w:lang w:eastAsia="en-US"/>
        </w:rPr>
      </w:pPr>
    </w:p>
    <w:p w14:paraId="18879A43" w14:textId="7FF18A2D" w:rsidR="00905AC3" w:rsidRDefault="00905AC3" w:rsidP="00F45353">
      <w:pPr>
        <w:pStyle w:val="Heading4"/>
        <w:keepNext/>
      </w:pPr>
      <w:r>
        <w:t>ClaimResponse</w:t>
      </w:r>
    </w:p>
    <w:p w14:paraId="71C00C43" w14:textId="77777777" w:rsidR="00F45353" w:rsidRPr="00F45353" w:rsidRDefault="00F45353" w:rsidP="00F45353">
      <w:pPr>
        <w:pStyle w:val="BodyText"/>
        <w:rPr>
          <w:lang w:eastAsia="en-US"/>
        </w:rPr>
      </w:pPr>
      <w:r>
        <w:rPr>
          <w:lang w:eastAsia="en-US"/>
        </w:rPr>
        <w:t>See 278 Request FHIR Bundle Resources section.</w:t>
      </w:r>
    </w:p>
    <w:p w14:paraId="3E69892B" w14:textId="77777777" w:rsidR="00F45353" w:rsidRPr="00F45353" w:rsidRDefault="00F45353" w:rsidP="00F45353">
      <w:pPr>
        <w:pStyle w:val="BodyText"/>
        <w:rPr>
          <w:lang w:eastAsia="en-US"/>
        </w:rPr>
      </w:pPr>
    </w:p>
    <w:p w14:paraId="2535B536" w14:textId="704EE9D7" w:rsidR="00905AC3" w:rsidRDefault="00905AC3" w:rsidP="00F45353">
      <w:pPr>
        <w:pStyle w:val="Heading4"/>
        <w:keepNext/>
      </w:pPr>
      <w:r>
        <w:t>Communication</w:t>
      </w:r>
    </w:p>
    <w:p w14:paraId="686B6DCB" w14:textId="77777777" w:rsidR="00F45353" w:rsidRPr="00F45353" w:rsidRDefault="00F45353" w:rsidP="00F45353">
      <w:pPr>
        <w:pStyle w:val="BodyText"/>
        <w:rPr>
          <w:lang w:eastAsia="en-US"/>
        </w:rPr>
      </w:pPr>
      <w:r>
        <w:rPr>
          <w:lang w:eastAsia="en-US"/>
        </w:rPr>
        <w:t>See 278 Request FHIR Bundle Resources section.</w:t>
      </w:r>
    </w:p>
    <w:p w14:paraId="6FA357C7" w14:textId="77777777" w:rsidR="00F45353" w:rsidRPr="00F45353" w:rsidRDefault="00F45353" w:rsidP="00F45353">
      <w:pPr>
        <w:pStyle w:val="BodyText"/>
        <w:rPr>
          <w:lang w:eastAsia="en-US"/>
        </w:rPr>
      </w:pPr>
    </w:p>
    <w:p w14:paraId="1875AD4A" w14:textId="1E6DC2EF" w:rsidR="00905AC3" w:rsidRDefault="00905AC3" w:rsidP="00F45353">
      <w:pPr>
        <w:pStyle w:val="Heading4"/>
        <w:keepNext/>
      </w:pPr>
      <w:r>
        <w:t>CommunicationRequest</w:t>
      </w:r>
    </w:p>
    <w:p w14:paraId="07E1D007" w14:textId="77777777" w:rsidR="00F45353" w:rsidRPr="00F45353" w:rsidRDefault="00F45353" w:rsidP="00F45353">
      <w:pPr>
        <w:pStyle w:val="BodyText"/>
        <w:rPr>
          <w:lang w:eastAsia="en-US"/>
        </w:rPr>
      </w:pPr>
      <w:r>
        <w:rPr>
          <w:lang w:eastAsia="en-US"/>
        </w:rPr>
        <w:t>See 278 Request FHIR Bundle Resources section.</w:t>
      </w:r>
    </w:p>
    <w:p w14:paraId="7C5FF25D" w14:textId="77777777" w:rsidR="00F45353" w:rsidRPr="00F45353" w:rsidRDefault="00F45353" w:rsidP="00F45353">
      <w:pPr>
        <w:pStyle w:val="BodyText"/>
        <w:rPr>
          <w:lang w:eastAsia="en-US"/>
        </w:rPr>
      </w:pPr>
    </w:p>
    <w:p w14:paraId="7585AD19" w14:textId="73DC1EF7" w:rsidR="00905AC3" w:rsidRDefault="00905AC3" w:rsidP="00F45353">
      <w:pPr>
        <w:pStyle w:val="Heading4"/>
        <w:keepNext/>
      </w:pPr>
      <w:r>
        <w:t>Condition</w:t>
      </w:r>
    </w:p>
    <w:p w14:paraId="0E4C39CE" w14:textId="77777777" w:rsidR="00F45353" w:rsidRPr="00F45353" w:rsidRDefault="00F45353" w:rsidP="00F45353">
      <w:pPr>
        <w:pStyle w:val="BodyText"/>
        <w:rPr>
          <w:lang w:eastAsia="en-US"/>
        </w:rPr>
      </w:pPr>
      <w:r>
        <w:rPr>
          <w:lang w:eastAsia="en-US"/>
        </w:rPr>
        <w:t>See 278 Request FHIR Bundle Resources section.</w:t>
      </w:r>
    </w:p>
    <w:p w14:paraId="7CF641EE" w14:textId="77777777" w:rsidR="00F45353" w:rsidRPr="00F45353" w:rsidRDefault="00F45353" w:rsidP="00F45353">
      <w:pPr>
        <w:pStyle w:val="BodyText"/>
        <w:rPr>
          <w:lang w:eastAsia="en-US"/>
        </w:rPr>
      </w:pPr>
    </w:p>
    <w:p w14:paraId="244E8149" w14:textId="5E9CE942" w:rsidR="00905AC3" w:rsidRDefault="00905AC3" w:rsidP="00F45353">
      <w:pPr>
        <w:pStyle w:val="Heading4"/>
        <w:keepNext/>
      </w:pPr>
      <w:r>
        <w:lastRenderedPageBreak/>
        <w:t>Coverage</w:t>
      </w:r>
    </w:p>
    <w:p w14:paraId="799A8D51" w14:textId="77777777" w:rsidR="00F45353" w:rsidRPr="00F45353" w:rsidRDefault="00F45353" w:rsidP="00F45353">
      <w:pPr>
        <w:pStyle w:val="BodyText"/>
        <w:rPr>
          <w:lang w:eastAsia="en-US"/>
        </w:rPr>
      </w:pPr>
      <w:r>
        <w:rPr>
          <w:lang w:eastAsia="en-US"/>
        </w:rPr>
        <w:t>See 278 Request FHIR Bundle Resources section.</w:t>
      </w:r>
    </w:p>
    <w:p w14:paraId="1D524E82" w14:textId="77777777" w:rsidR="00F45353" w:rsidRPr="00F45353" w:rsidRDefault="00F45353" w:rsidP="00F45353">
      <w:pPr>
        <w:pStyle w:val="BodyText"/>
        <w:rPr>
          <w:lang w:eastAsia="en-US"/>
        </w:rPr>
      </w:pPr>
    </w:p>
    <w:p w14:paraId="72C281E4" w14:textId="44AD68CF" w:rsidR="00905AC3" w:rsidRDefault="00905AC3" w:rsidP="00F45353">
      <w:pPr>
        <w:pStyle w:val="Heading4"/>
        <w:keepNext/>
      </w:pPr>
      <w:r>
        <w:t>Device</w:t>
      </w:r>
    </w:p>
    <w:p w14:paraId="740D33B3" w14:textId="77777777" w:rsidR="00F45353" w:rsidRPr="00F45353" w:rsidRDefault="00F45353" w:rsidP="00F45353">
      <w:pPr>
        <w:pStyle w:val="BodyText"/>
        <w:rPr>
          <w:lang w:eastAsia="en-US"/>
        </w:rPr>
      </w:pPr>
      <w:r>
        <w:rPr>
          <w:lang w:eastAsia="en-US"/>
        </w:rPr>
        <w:t>See 278 Request FHIR Bundle Resources section.</w:t>
      </w:r>
    </w:p>
    <w:p w14:paraId="392C5031" w14:textId="77777777" w:rsidR="00F45353" w:rsidRPr="00F45353" w:rsidRDefault="00F45353" w:rsidP="00F45353">
      <w:pPr>
        <w:pStyle w:val="BodyText"/>
        <w:rPr>
          <w:lang w:eastAsia="en-US"/>
        </w:rPr>
      </w:pPr>
    </w:p>
    <w:p w14:paraId="2AFE06C2" w14:textId="4B9AB340" w:rsidR="00905AC3" w:rsidRDefault="00905AC3" w:rsidP="00F45353">
      <w:pPr>
        <w:pStyle w:val="Heading4"/>
        <w:keepNext/>
      </w:pPr>
      <w:r>
        <w:t>DiagnosticReport</w:t>
      </w:r>
    </w:p>
    <w:p w14:paraId="4BE63AFA" w14:textId="77777777" w:rsidR="00F45353" w:rsidRPr="00F45353" w:rsidRDefault="00F45353" w:rsidP="00F45353">
      <w:pPr>
        <w:pStyle w:val="BodyText"/>
        <w:rPr>
          <w:lang w:eastAsia="en-US"/>
        </w:rPr>
      </w:pPr>
      <w:r>
        <w:rPr>
          <w:lang w:eastAsia="en-US"/>
        </w:rPr>
        <w:t>See 278 Request FHIR Bundle Resources section.</w:t>
      </w:r>
    </w:p>
    <w:p w14:paraId="39855A4E" w14:textId="77777777" w:rsidR="00F45353" w:rsidRPr="00F45353" w:rsidRDefault="00F45353" w:rsidP="00F45353">
      <w:pPr>
        <w:pStyle w:val="BodyText"/>
        <w:rPr>
          <w:lang w:eastAsia="en-US"/>
        </w:rPr>
      </w:pPr>
    </w:p>
    <w:p w14:paraId="6E560EED" w14:textId="08DB873A" w:rsidR="00905AC3" w:rsidRDefault="00905AC3" w:rsidP="00F45353">
      <w:pPr>
        <w:pStyle w:val="Heading4"/>
        <w:keepNext/>
      </w:pPr>
      <w:r>
        <w:t>Encounter</w:t>
      </w:r>
    </w:p>
    <w:p w14:paraId="4A3366F4" w14:textId="77777777" w:rsidR="00F45353" w:rsidRPr="00F45353" w:rsidRDefault="00F45353" w:rsidP="00F45353">
      <w:pPr>
        <w:pStyle w:val="BodyText"/>
        <w:rPr>
          <w:lang w:eastAsia="en-US"/>
        </w:rPr>
      </w:pPr>
      <w:r>
        <w:rPr>
          <w:lang w:eastAsia="en-US"/>
        </w:rPr>
        <w:t>See 278 Request FHIR Bundle Resources section.</w:t>
      </w:r>
    </w:p>
    <w:p w14:paraId="5A715E16" w14:textId="77777777" w:rsidR="00F45353" w:rsidRPr="00F45353" w:rsidRDefault="00F45353" w:rsidP="00F45353">
      <w:pPr>
        <w:pStyle w:val="BodyText"/>
        <w:rPr>
          <w:lang w:eastAsia="en-US"/>
        </w:rPr>
      </w:pPr>
    </w:p>
    <w:p w14:paraId="76877AC1" w14:textId="68DF81E7" w:rsidR="00905AC3" w:rsidRDefault="00905AC3" w:rsidP="00F45353">
      <w:pPr>
        <w:pStyle w:val="Heading4"/>
        <w:keepNext/>
      </w:pPr>
      <w:r>
        <w:t>EpisodeOfCare</w:t>
      </w:r>
    </w:p>
    <w:p w14:paraId="23941489" w14:textId="77777777" w:rsidR="00F45353" w:rsidRPr="00F45353" w:rsidRDefault="00F45353" w:rsidP="00F45353">
      <w:pPr>
        <w:pStyle w:val="BodyText"/>
        <w:rPr>
          <w:lang w:eastAsia="en-US"/>
        </w:rPr>
      </w:pPr>
      <w:r>
        <w:rPr>
          <w:lang w:eastAsia="en-US"/>
        </w:rPr>
        <w:t>See 278 Request FHIR Bundle Resources section.</w:t>
      </w:r>
    </w:p>
    <w:p w14:paraId="31018D3C" w14:textId="77777777" w:rsidR="00F45353" w:rsidRPr="00F45353" w:rsidRDefault="00F45353" w:rsidP="00F45353">
      <w:pPr>
        <w:pStyle w:val="BodyText"/>
        <w:rPr>
          <w:lang w:eastAsia="en-US"/>
        </w:rPr>
      </w:pPr>
    </w:p>
    <w:p w14:paraId="467D243E" w14:textId="61875FD8" w:rsidR="00905AC3" w:rsidRDefault="00905AC3" w:rsidP="00F45353">
      <w:pPr>
        <w:pStyle w:val="Heading4"/>
        <w:keepNext/>
      </w:pPr>
      <w:r>
        <w:t>HealthcareService</w:t>
      </w:r>
    </w:p>
    <w:p w14:paraId="1448762C" w14:textId="77777777" w:rsidR="00F45353" w:rsidRPr="00F45353" w:rsidRDefault="00F45353" w:rsidP="00F45353">
      <w:pPr>
        <w:pStyle w:val="BodyText"/>
        <w:rPr>
          <w:lang w:eastAsia="en-US"/>
        </w:rPr>
      </w:pPr>
      <w:r>
        <w:rPr>
          <w:lang w:eastAsia="en-US"/>
        </w:rPr>
        <w:t>See 278 Request FHIR Bundle Resources section.</w:t>
      </w:r>
    </w:p>
    <w:p w14:paraId="02E4882A" w14:textId="77777777" w:rsidR="00F45353" w:rsidRPr="00F45353" w:rsidRDefault="00F45353" w:rsidP="00F45353">
      <w:pPr>
        <w:pStyle w:val="BodyText"/>
        <w:rPr>
          <w:lang w:eastAsia="en-US"/>
        </w:rPr>
      </w:pPr>
    </w:p>
    <w:p w14:paraId="49E4282D" w14:textId="2174D503" w:rsidR="00905AC3" w:rsidRDefault="00905AC3" w:rsidP="00F45353">
      <w:pPr>
        <w:pStyle w:val="Heading4"/>
        <w:keepNext/>
      </w:pPr>
      <w:r>
        <w:t>Location</w:t>
      </w:r>
    </w:p>
    <w:p w14:paraId="45734EF6" w14:textId="77777777" w:rsidR="00F45353" w:rsidRPr="00F45353" w:rsidRDefault="00F45353" w:rsidP="00F45353">
      <w:pPr>
        <w:pStyle w:val="BodyText"/>
        <w:rPr>
          <w:lang w:eastAsia="en-US"/>
        </w:rPr>
      </w:pPr>
      <w:r>
        <w:rPr>
          <w:lang w:eastAsia="en-US"/>
        </w:rPr>
        <w:t>See 278 Request FHIR Bundle Resources section.</w:t>
      </w:r>
    </w:p>
    <w:p w14:paraId="3AEA3155" w14:textId="77777777" w:rsidR="00F45353" w:rsidRPr="00F45353" w:rsidRDefault="00F45353" w:rsidP="00F45353">
      <w:pPr>
        <w:pStyle w:val="BodyText"/>
        <w:rPr>
          <w:lang w:eastAsia="en-US"/>
        </w:rPr>
      </w:pPr>
    </w:p>
    <w:p w14:paraId="50E63564" w14:textId="1A1C8B04" w:rsidR="00905AC3" w:rsidRDefault="00905AC3" w:rsidP="00F45353">
      <w:pPr>
        <w:pStyle w:val="Heading4"/>
        <w:keepNext/>
      </w:pPr>
      <w:r>
        <w:t>MedicationAdministration</w:t>
      </w:r>
    </w:p>
    <w:p w14:paraId="3A241CA1" w14:textId="77777777" w:rsidR="00F45353" w:rsidRPr="00F45353" w:rsidRDefault="00F45353" w:rsidP="00F45353">
      <w:pPr>
        <w:pStyle w:val="BodyText"/>
        <w:rPr>
          <w:lang w:eastAsia="en-US"/>
        </w:rPr>
      </w:pPr>
      <w:r>
        <w:rPr>
          <w:lang w:eastAsia="en-US"/>
        </w:rPr>
        <w:t>See 278 Request FHIR Bundle Resources section.</w:t>
      </w:r>
    </w:p>
    <w:p w14:paraId="73A91F56" w14:textId="77777777" w:rsidR="00F45353" w:rsidRPr="00F45353" w:rsidRDefault="00F45353" w:rsidP="00F45353">
      <w:pPr>
        <w:pStyle w:val="BodyText"/>
        <w:rPr>
          <w:lang w:eastAsia="en-US"/>
        </w:rPr>
      </w:pPr>
    </w:p>
    <w:p w14:paraId="2A9B1E83" w14:textId="540DD166" w:rsidR="00905AC3" w:rsidRDefault="00905AC3" w:rsidP="00F45353">
      <w:pPr>
        <w:pStyle w:val="Heading4"/>
        <w:keepNext/>
      </w:pPr>
      <w:r>
        <w:t>MedicationDispense</w:t>
      </w:r>
    </w:p>
    <w:p w14:paraId="279EB6B5" w14:textId="77777777" w:rsidR="00F45353" w:rsidRPr="00F45353" w:rsidRDefault="00F45353" w:rsidP="00F45353">
      <w:pPr>
        <w:pStyle w:val="BodyText"/>
        <w:rPr>
          <w:lang w:eastAsia="en-US"/>
        </w:rPr>
      </w:pPr>
      <w:r>
        <w:rPr>
          <w:lang w:eastAsia="en-US"/>
        </w:rPr>
        <w:t>See 278 Request FHIR Bundle Resources section.</w:t>
      </w:r>
    </w:p>
    <w:p w14:paraId="166B2608" w14:textId="77777777" w:rsidR="00F45353" w:rsidRPr="00F45353" w:rsidRDefault="00F45353" w:rsidP="00F45353">
      <w:pPr>
        <w:pStyle w:val="BodyText"/>
        <w:rPr>
          <w:lang w:eastAsia="en-US"/>
        </w:rPr>
      </w:pPr>
    </w:p>
    <w:p w14:paraId="1BEE519F" w14:textId="312711B1" w:rsidR="00905AC3" w:rsidRDefault="00905AC3" w:rsidP="00F45353">
      <w:pPr>
        <w:pStyle w:val="Heading4"/>
        <w:keepNext/>
      </w:pPr>
      <w:r>
        <w:lastRenderedPageBreak/>
        <w:t>MessageHeader</w:t>
      </w:r>
    </w:p>
    <w:p w14:paraId="76415A6D" w14:textId="77777777" w:rsidR="00F45353" w:rsidRPr="00F45353" w:rsidRDefault="00F45353" w:rsidP="00F45353">
      <w:pPr>
        <w:pStyle w:val="BodyText"/>
        <w:rPr>
          <w:lang w:eastAsia="en-US"/>
        </w:rPr>
      </w:pPr>
      <w:r>
        <w:rPr>
          <w:lang w:eastAsia="en-US"/>
        </w:rPr>
        <w:t>See 278 Request FHIR Bundle Resources section.</w:t>
      </w:r>
    </w:p>
    <w:p w14:paraId="0ED40145" w14:textId="77777777" w:rsidR="00F45353" w:rsidRPr="00F45353" w:rsidRDefault="00F45353" w:rsidP="00F45353">
      <w:pPr>
        <w:pStyle w:val="BodyText"/>
        <w:rPr>
          <w:lang w:eastAsia="en-US"/>
        </w:rPr>
      </w:pPr>
    </w:p>
    <w:p w14:paraId="20BE05EC" w14:textId="42DE92C2" w:rsidR="00905AC3" w:rsidRDefault="00905AC3" w:rsidP="00F45353">
      <w:pPr>
        <w:pStyle w:val="Heading4"/>
        <w:keepNext/>
      </w:pPr>
      <w:r>
        <w:t>Observation</w:t>
      </w:r>
    </w:p>
    <w:p w14:paraId="0E331539" w14:textId="77777777" w:rsidR="00F45353" w:rsidRPr="00F45353" w:rsidRDefault="00F45353" w:rsidP="00F45353">
      <w:pPr>
        <w:pStyle w:val="BodyText"/>
        <w:rPr>
          <w:lang w:eastAsia="en-US"/>
        </w:rPr>
      </w:pPr>
      <w:r>
        <w:rPr>
          <w:lang w:eastAsia="en-US"/>
        </w:rPr>
        <w:t>See 278 Request FHIR Bundle Resources section.</w:t>
      </w:r>
    </w:p>
    <w:p w14:paraId="443707CD" w14:textId="77777777" w:rsidR="00F45353" w:rsidRPr="00F45353" w:rsidRDefault="00F45353" w:rsidP="00F45353">
      <w:pPr>
        <w:pStyle w:val="BodyText"/>
        <w:rPr>
          <w:lang w:eastAsia="en-US"/>
        </w:rPr>
      </w:pPr>
    </w:p>
    <w:p w14:paraId="34F5FB50" w14:textId="1ED2FA5B" w:rsidR="00905AC3" w:rsidRDefault="00905AC3" w:rsidP="00F45353">
      <w:pPr>
        <w:pStyle w:val="Heading4"/>
        <w:keepNext/>
      </w:pPr>
      <w:r>
        <w:t>OperationOutcome</w:t>
      </w:r>
    </w:p>
    <w:p w14:paraId="53B84B50" w14:textId="77777777" w:rsidR="00716D21" w:rsidRDefault="00716D21" w:rsidP="00716D21">
      <w:pPr>
        <w:pStyle w:val="BodyText"/>
        <w:keepNext/>
      </w:pPr>
      <w:r>
        <w:rPr>
          <w:noProof/>
        </w:rPr>
        <w:drawing>
          <wp:inline distT="0" distB="0" distL="0" distR="0" wp14:anchorId="195C3AFD" wp14:editId="024FA9D8">
            <wp:extent cx="6353175" cy="2009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53175" cy="2009775"/>
                    </a:xfrm>
                    <a:prstGeom prst="rect">
                      <a:avLst/>
                    </a:prstGeom>
                  </pic:spPr>
                </pic:pic>
              </a:graphicData>
            </a:graphic>
          </wp:inline>
        </w:drawing>
      </w:r>
    </w:p>
    <w:p w14:paraId="1EDB4649" w14:textId="5BA4CBD1" w:rsidR="00716D21" w:rsidRPr="00716D21" w:rsidRDefault="00716D21" w:rsidP="00716D21">
      <w:pPr>
        <w:pStyle w:val="Caption"/>
      </w:pPr>
      <w:r>
        <w:t xml:space="preserve">Figure </w:t>
      </w:r>
      <w:r w:rsidR="00516109">
        <w:fldChar w:fldCharType="begin"/>
      </w:r>
      <w:r w:rsidR="00516109">
        <w:instrText xml:space="preserve"> SEQ Figure \* ARABIC </w:instrText>
      </w:r>
      <w:r w:rsidR="00516109">
        <w:fldChar w:fldCharType="separate"/>
      </w:r>
      <w:r>
        <w:rPr>
          <w:noProof/>
        </w:rPr>
        <w:t>41</w:t>
      </w:r>
      <w:r w:rsidR="00516109">
        <w:rPr>
          <w:noProof/>
        </w:rPr>
        <w:fldChar w:fldCharType="end"/>
      </w:r>
      <w:r>
        <w:t xml:space="preserve"> Source </w:t>
      </w:r>
      <w:r w:rsidRPr="00424654">
        <w:t>http://www.hl7.org/fhir/operationoutcome.html</w:t>
      </w:r>
    </w:p>
    <w:p w14:paraId="5BB6F7F7" w14:textId="7541F7F0" w:rsidR="00905AC3" w:rsidRDefault="00905AC3" w:rsidP="00F45353">
      <w:pPr>
        <w:pStyle w:val="Heading4"/>
        <w:keepNext/>
      </w:pPr>
      <w:r>
        <w:t>Organization</w:t>
      </w:r>
    </w:p>
    <w:p w14:paraId="2195F47F" w14:textId="77777777" w:rsidR="00F45353" w:rsidRPr="00F45353" w:rsidRDefault="00F45353" w:rsidP="00F45353">
      <w:pPr>
        <w:pStyle w:val="BodyText"/>
        <w:rPr>
          <w:lang w:eastAsia="en-US"/>
        </w:rPr>
      </w:pPr>
      <w:r>
        <w:rPr>
          <w:lang w:eastAsia="en-US"/>
        </w:rPr>
        <w:t>See 278 Request FHIR Bundle Resources section.</w:t>
      </w:r>
    </w:p>
    <w:p w14:paraId="58C1E5B3" w14:textId="77777777" w:rsidR="00F45353" w:rsidRPr="00F45353" w:rsidRDefault="00F45353" w:rsidP="00F45353">
      <w:pPr>
        <w:pStyle w:val="BodyText"/>
        <w:rPr>
          <w:lang w:eastAsia="en-US"/>
        </w:rPr>
      </w:pPr>
    </w:p>
    <w:p w14:paraId="155398A6" w14:textId="7ED19C82" w:rsidR="00905AC3" w:rsidRDefault="00905AC3" w:rsidP="00F45353">
      <w:pPr>
        <w:pStyle w:val="Heading4"/>
        <w:keepNext/>
      </w:pPr>
      <w:r>
        <w:t>Patient</w:t>
      </w:r>
    </w:p>
    <w:p w14:paraId="4EFF9128" w14:textId="77777777" w:rsidR="00F45353" w:rsidRPr="00F45353" w:rsidRDefault="00F45353" w:rsidP="00F45353">
      <w:pPr>
        <w:pStyle w:val="BodyText"/>
        <w:rPr>
          <w:lang w:eastAsia="en-US"/>
        </w:rPr>
      </w:pPr>
      <w:r>
        <w:rPr>
          <w:lang w:eastAsia="en-US"/>
        </w:rPr>
        <w:t>See 278 Request FHIR Bundle Resources section.</w:t>
      </w:r>
    </w:p>
    <w:p w14:paraId="10D17844" w14:textId="77777777" w:rsidR="00F45353" w:rsidRPr="00F45353" w:rsidRDefault="00F45353" w:rsidP="00F45353">
      <w:pPr>
        <w:pStyle w:val="BodyText"/>
        <w:rPr>
          <w:lang w:eastAsia="en-US"/>
        </w:rPr>
      </w:pPr>
    </w:p>
    <w:p w14:paraId="4313CA95" w14:textId="4A6E1DD6" w:rsidR="00905AC3" w:rsidRDefault="00905AC3" w:rsidP="00F45353">
      <w:pPr>
        <w:pStyle w:val="Heading4"/>
        <w:keepNext/>
      </w:pPr>
      <w:r>
        <w:t>Practitioner</w:t>
      </w:r>
    </w:p>
    <w:p w14:paraId="2470D461" w14:textId="77777777" w:rsidR="00F45353" w:rsidRPr="00F45353" w:rsidRDefault="00F45353" w:rsidP="00F45353">
      <w:pPr>
        <w:pStyle w:val="BodyText"/>
        <w:rPr>
          <w:lang w:eastAsia="en-US"/>
        </w:rPr>
      </w:pPr>
      <w:r>
        <w:rPr>
          <w:lang w:eastAsia="en-US"/>
        </w:rPr>
        <w:t>See 278 Request FHIR Bundle Resources section.</w:t>
      </w:r>
    </w:p>
    <w:p w14:paraId="3D709E2C" w14:textId="77777777" w:rsidR="00F45353" w:rsidRPr="00F45353" w:rsidRDefault="00F45353" w:rsidP="00F45353">
      <w:pPr>
        <w:pStyle w:val="BodyText"/>
        <w:rPr>
          <w:lang w:eastAsia="en-US"/>
        </w:rPr>
      </w:pPr>
    </w:p>
    <w:p w14:paraId="694F8B65" w14:textId="7D7B8942" w:rsidR="00905AC3" w:rsidRDefault="00905AC3" w:rsidP="00F45353">
      <w:pPr>
        <w:pStyle w:val="Heading4"/>
        <w:keepNext/>
      </w:pPr>
      <w:r>
        <w:t>PractitionerRole</w:t>
      </w:r>
    </w:p>
    <w:p w14:paraId="168AC193" w14:textId="77777777" w:rsidR="00F45353" w:rsidRPr="00F45353" w:rsidRDefault="00F45353" w:rsidP="00F45353">
      <w:pPr>
        <w:pStyle w:val="BodyText"/>
        <w:rPr>
          <w:lang w:eastAsia="en-US"/>
        </w:rPr>
      </w:pPr>
      <w:r>
        <w:rPr>
          <w:lang w:eastAsia="en-US"/>
        </w:rPr>
        <w:t>See 278 Request FHIR Bundle Resources section.</w:t>
      </w:r>
    </w:p>
    <w:p w14:paraId="17905147" w14:textId="77777777" w:rsidR="00F45353" w:rsidRPr="00F45353" w:rsidRDefault="00F45353" w:rsidP="00F45353">
      <w:pPr>
        <w:pStyle w:val="BodyText"/>
        <w:rPr>
          <w:lang w:eastAsia="en-US"/>
        </w:rPr>
      </w:pPr>
    </w:p>
    <w:p w14:paraId="2BA396A8" w14:textId="074DA61C" w:rsidR="00905AC3" w:rsidRDefault="00905AC3" w:rsidP="00F45353">
      <w:pPr>
        <w:pStyle w:val="Heading4"/>
        <w:keepNext/>
      </w:pPr>
      <w:r>
        <w:t>Procedure</w:t>
      </w:r>
    </w:p>
    <w:p w14:paraId="4243B3FC" w14:textId="77777777" w:rsidR="00F45353" w:rsidRPr="00F45353" w:rsidRDefault="00F45353" w:rsidP="00F45353">
      <w:pPr>
        <w:pStyle w:val="BodyText"/>
        <w:rPr>
          <w:lang w:eastAsia="en-US"/>
        </w:rPr>
      </w:pPr>
      <w:r>
        <w:rPr>
          <w:lang w:eastAsia="en-US"/>
        </w:rPr>
        <w:t>See 278 Request FHIR Bundle Resources section.</w:t>
      </w:r>
    </w:p>
    <w:p w14:paraId="6430E164" w14:textId="77777777" w:rsidR="00F45353" w:rsidRPr="00F45353" w:rsidRDefault="00F45353" w:rsidP="00F45353">
      <w:pPr>
        <w:pStyle w:val="BodyText"/>
        <w:rPr>
          <w:lang w:eastAsia="en-US"/>
        </w:rPr>
      </w:pPr>
    </w:p>
    <w:p w14:paraId="3DD77343" w14:textId="48EA40D6" w:rsidR="00905AC3" w:rsidRDefault="00905AC3" w:rsidP="00F45353">
      <w:pPr>
        <w:pStyle w:val="Heading4"/>
        <w:keepNext/>
      </w:pPr>
      <w:r>
        <w:t xml:space="preserve">ProcessRequest </w:t>
      </w:r>
    </w:p>
    <w:p w14:paraId="111804C0" w14:textId="77777777" w:rsidR="00F45353" w:rsidRPr="00F45353" w:rsidRDefault="00F45353" w:rsidP="00F45353">
      <w:pPr>
        <w:pStyle w:val="BodyText"/>
        <w:rPr>
          <w:lang w:eastAsia="en-US"/>
        </w:rPr>
      </w:pPr>
      <w:r>
        <w:rPr>
          <w:lang w:eastAsia="en-US"/>
        </w:rPr>
        <w:t>See 278 Request FHIR Bundle Resources section.</w:t>
      </w:r>
    </w:p>
    <w:p w14:paraId="3A5CB1A6" w14:textId="77777777" w:rsidR="00F45353" w:rsidRPr="00F45353" w:rsidRDefault="00F45353" w:rsidP="00F45353">
      <w:pPr>
        <w:pStyle w:val="BodyText"/>
        <w:rPr>
          <w:lang w:eastAsia="en-US"/>
        </w:rPr>
      </w:pPr>
    </w:p>
    <w:p w14:paraId="0D6DAF14" w14:textId="5DC62237" w:rsidR="00905AC3" w:rsidRDefault="00905AC3" w:rsidP="00F45353">
      <w:pPr>
        <w:pStyle w:val="Heading4"/>
        <w:keepNext/>
      </w:pPr>
      <w:r>
        <w:t>RelatedPerson</w:t>
      </w:r>
    </w:p>
    <w:p w14:paraId="43C63D6C" w14:textId="77777777" w:rsidR="00F45353" w:rsidRPr="00F45353" w:rsidRDefault="00F45353" w:rsidP="00F45353">
      <w:pPr>
        <w:pStyle w:val="BodyText"/>
        <w:rPr>
          <w:lang w:eastAsia="en-US"/>
        </w:rPr>
      </w:pPr>
      <w:r>
        <w:rPr>
          <w:lang w:eastAsia="en-US"/>
        </w:rPr>
        <w:t>See 278 Request FHIR Bundle Resources section.</w:t>
      </w:r>
    </w:p>
    <w:p w14:paraId="617AEC40" w14:textId="77777777" w:rsidR="00F45353" w:rsidRPr="00F45353" w:rsidRDefault="00F45353" w:rsidP="00F45353">
      <w:pPr>
        <w:pStyle w:val="BodyText"/>
        <w:rPr>
          <w:lang w:eastAsia="en-US"/>
        </w:rPr>
      </w:pPr>
    </w:p>
    <w:p w14:paraId="4D73FE05" w14:textId="151B74F8" w:rsidR="00AB5ADD" w:rsidRDefault="00905AC3" w:rsidP="00F45353">
      <w:pPr>
        <w:pStyle w:val="Heading4"/>
        <w:keepNext/>
      </w:pPr>
      <w:r>
        <w:t>RiskAssessment</w:t>
      </w:r>
    </w:p>
    <w:p w14:paraId="5AD71B18" w14:textId="77777777" w:rsidR="00F45353" w:rsidRPr="00F45353" w:rsidRDefault="00F45353" w:rsidP="00F45353">
      <w:pPr>
        <w:pStyle w:val="BodyText"/>
        <w:rPr>
          <w:lang w:eastAsia="en-US"/>
        </w:rPr>
      </w:pPr>
      <w:r>
        <w:rPr>
          <w:lang w:eastAsia="en-US"/>
        </w:rPr>
        <w:t>See 278 Request FHIR Bundle Resources section.</w:t>
      </w:r>
    </w:p>
    <w:p w14:paraId="272F40D6" w14:textId="77777777" w:rsidR="00F45353" w:rsidRPr="00F45353" w:rsidRDefault="00F45353" w:rsidP="00F45353">
      <w:pPr>
        <w:pStyle w:val="BodyText"/>
        <w:rPr>
          <w:lang w:eastAsia="en-US"/>
        </w:rPr>
      </w:pPr>
    </w:p>
    <w:p w14:paraId="3E44121D" w14:textId="5C3C8B82" w:rsidR="00377177" w:rsidRPr="00FD586A" w:rsidRDefault="00377177" w:rsidP="00834A0C">
      <w:pPr>
        <w:pStyle w:val="Heading3"/>
        <w:keepNext/>
        <w:rPr>
          <w:sz w:val="24"/>
          <w:szCs w:val="24"/>
        </w:rPr>
      </w:pPr>
      <w:bookmarkStart w:id="115" w:name="_Toc508004784"/>
      <w:r w:rsidRPr="00FD586A">
        <w:rPr>
          <w:sz w:val="24"/>
          <w:szCs w:val="24"/>
        </w:rPr>
        <w:t xml:space="preserve">Embedded following </w:t>
      </w:r>
      <w:r w:rsidR="00875534" w:rsidRPr="00FD586A">
        <w:rPr>
          <w:sz w:val="24"/>
          <w:szCs w:val="24"/>
        </w:rPr>
        <w:t>columns</w:t>
      </w:r>
      <w:r w:rsidRPr="00FD586A">
        <w:rPr>
          <w:sz w:val="24"/>
          <w:szCs w:val="24"/>
        </w:rPr>
        <w:t>:</w:t>
      </w:r>
      <w:bookmarkEnd w:id="115"/>
    </w:p>
    <w:p w14:paraId="0A592D5A" w14:textId="77777777" w:rsidR="00377177" w:rsidRPr="008B0966" w:rsidRDefault="00377177" w:rsidP="00377177">
      <w:pPr>
        <w:pStyle w:val="Heading4"/>
        <w:numPr>
          <w:ilvl w:val="0"/>
          <w:numId w:val="21"/>
        </w:numPr>
        <w:rPr>
          <w:rFonts w:ascii="Verdana" w:hAnsi="Verdana"/>
          <w:b w:val="0"/>
          <w:szCs w:val="24"/>
        </w:rPr>
      </w:pPr>
      <w:r w:rsidRPr="008B0966">
        <w:rPr>
          <w:rFonts w:ascii="Verdana" w:hAnsi="Verdana"/>
          <w:b w:val="0"/>
          <w:szCs w:val="24"/>
        </w:rPr>
        <w:t>Element #</w:t>
      </w:r>
    </w:p>
    <w:p w14:paraId="713D9710" w14:textId="4656E6B1" w:rsidR="00377177" w:rsidRPr="008B0966" w:rsidRDefault="00377177" w:rsidP="00377177">
      <w:pPr>
        <w:pStyle w:val="Heading4"/>
        <w:numPr>
          <w:ilvl w:val="0"/>
          <w:numId w:val="21"/>
        </w:numPr>
        <w:rPr>
          <w:rFonts w:ascii="Verdana" w:hAnsi="Verdana"/>
          <w:b w:val="0"/>
          <w:szCs w:val="24"/>
        </w:rPr>
      </w:pPr>
      <w:r w:rsidRPr="008B0966">
        <w:rPr>
          <w:rFonts w:ascii="Verdana" w:hAnsi="Verdana"/>
          <w:b w:val="0"/>
          <w:szCs w:val="24"/>
        </w:rPr>
        <w:t>Max Length</w:t>
      </w:r>
    </w:p>
    <w:p w14:paraId="20094191" w14:textId="677904F9" w:rsidR="00377177" w:rsidRPr="008B0966" w:rsidRDefault="00377177" w:rsidP="00377177">
      <w:pPr>
        <w:pStyle w:val="Heading4"/>
        <w:numPr>
          <w:ilvl w:val="0"/>
          <w:numId w:val="21"/>
        </w:numPr>
        <w:rPr>
          <w:rFonts w:ascii="Verdana" w:hAnsi="Verdana"/>
          <w:b w:val="0"/>
          <w:szCs w:val="24"/>
        </w:rPr>
      </w:pPr>
      <w:r w:rsidRPr="008B0966">
        <w:rPr>
          <w:rFonts w:ascii="Verdana" w:hAnsi="Verdana"/>
          <w:b w:val="0"/>
          <w:szCs w:val="24"/>
        </w:rPr>
        <w:t>FSC Transaction Location</w:t>
      </w:r>
    </w:p>
    <w:p w14:paraId="548AAF6E" w14:textId="34112BCE" w:rsidR="00377177" w:rsidRPr="008B0966" w:rsidRDefault="00377177" w:rsidP="00377177">
      <w:pPr>
        <w:pStyle w:val="BodyText"/>
        <w:numPr>
          <w:ilvl w:val="0"/>
          <w:numId w:val="21"/>
        </w:numPr>
        <w:rPr>
          <w:rFonts w:ascii="Verdana" w:hAnsi="Verdana"/>
          <w:sz w:val="24"/>
          <w:szCs w:val="24"/>
          <w:lang w:eastAsia="en-US"/>
        </w:rPr>
      </w:pPr>
      <w:r w:rsidRPr="008B0966">
        <w:rPr>
          <w:rFonts w:ascii="Verdana" w:hAnsi="Verdana"/>
          <w:sz w:val="24"/>
          <w:szCs w:val="24"/>
          <w:lang w:eastAsia="en-US"/>
        </w:rPr>
        <w:t>FSC Comments</w:t>
      </w:r>
    </w:p>
    <w:p w14:paraId="2676BBD9" w14:textId="1A7CCA7E" w:rsidR="00377177" w:rsidRPr="008B0966" w:rsidRDefault="00377177" w:rsidP="00377177">
      <w:pPr>
        <w:pStyle w:val="BodyText"/>
        <w:numPr>
          <w:ilvl w:val="0"/>
          <w:numId w:val="21"/>
        </w:numPr>
        <w:rPr>
          <w:rFonts w:ascii="Verdana" w:hAnsi="Verdana"/>
          <w:sz w:val="24"/>
          <w:szCs w:val="24"/>
          <w:lang w:eastAsia="en-US"/>
        </w:rPr>
      </w:pPr>
      <w:r w:rsidRPr="008B0966">
        <w:rPr>
          <w:rFonts w:ascii="Verdana" w:hAnsi="Verdana"/>
          <w:sz w:val="24"/>
          <w:szCs w:val="24"/>
          <w:lang w:eastAsia="en-US"/>
        </w:rPr>
        <w:t>FHIR Resource</w:t>
      </w:r>
    </w:p>
    <w:p w14:paraId="11CA571E" w14:textId="40710287" w:rsidR="00377177" w:rsidRPr="008B0966" w:rsidRDefault="00377177" w:rsidP="00377177">
      <w:pPr>
        <w:pStyle w:val="BodyText"/>
        <w:numPr>
          <w:ilvl w:val="0"/>
          <w:numId w:val="21"/>
        </w:numPr>
        <w:rPr>
          <w:rFonts w:ascii="Verdana" w:hAnsi="Verdana"/>
          <w:sz w:val="24"/>
          <w:szCs w:val="24"/>
          <w:lang w:eastAsia="en-US"/>
        </w:rPr>
      </w:pPr>
      <w:r w:rsidRPr="008B0966">
        <w:rPr>
          <w:rFonts w:ascii="Verdana" w:hAnsi="Verdana"/>
          <w:sz w:val="24"/>
          <w:szCs w:val="24"/>
          <w:lang w:eastAsia="en-US"/>
        </w:rPr>
        <w:t>TASCore Comments</w:t>
      </w:r>
    </w:p>
    <w:p w14:paraId="4A3C9B9F" w14:textId="38205000" w:rsidR="00B92B9C" w:rsidRPr="00FD586A" w:rsidRDefault="00B92B9C" w:rsidP="00B92B9C">
      <w:pPr>
        <w:pStyle w:val="Heading1"/>
        <w:rPr>
          <w:sz w:val="32"/>
        </w:rPr>
      </w:pPr>
      <w:bookmarkStart w:id="116" w:name="_Toc508004785"/>
      <w:r w:rsidRPr="00FD586A">
        <w:rPr>
          <w:sz w:val="32"/>
        </w:rPr>
        <w:t>Appendix B - TASCore Mapping Rules</w:t>
      </w:r>
      <w:bookmarkEnd w:id="116"/>
    </w:p>
    <w:p w14:paraId="6289D580" w14:textId="77564668" w:rsidR="00B92B9C" w:rsidRPr="00FD586A" w:rsidRDefault="00B92B9C" w:rsidP="00B92B9C">
      <w:pPr>
        <w:pStyle w:val="Heading1"/>
        <w:rPr>
          <w:sz w:val="32"/>
        </w:rPr>
      </w:pPr>
      <w:bookmarkStart w:id="117" w:name="_Toc508004786"/>
      <w:r w:rsidRPr="00FD586A">
        <w:rPr>
          <w:sz w:val="32"/>
        </w:rPr>
        <w:t>Appendix C – TASCore Default Values</w:t>
      </w:r>
      <w:bookmarkEnd w:id="117"/>
      <w:r w:rsidRPr="00FD586A">
        <w:rPr>
          <w:sz w:val="32"/>
        </w:rPr>
        <w:t xml:space="preserve"> </w:t>
      </w:r>
    </w:p>
    <w:p w14:paraId="4286B744" w14:textId="77777777" w:rsidR="00B92B9C" w:rsidRPr="00FD586A" w:rsidRDefault="00B92B9C" w:rsidP="00B92B9C">
      <w:pPr>
        <w:pStyle w:val="Heading1"/>
        <w:rPr>
          <w:sz w:val="32"/>
        </w:rPr>
      </w:pPr>
      <w:bookmarkStart w:id="118" w:name="_Toc508004787"/>
      <w:r w:rsidRPr="00FD586A">
        <w:rPr>
          <w:sz w:val="32"/>
        </w:rPr>
        <w:t>Appendix D – FSC Mapping Rules</w:t>
      </w:r>
      <w:bookmarkEnd w:id="118"/>
    </w:p>
    <w:p w14:paraId="71ADE399" w14:textId="097E741C" w:rsidR="00B92B9C" w:rsidRPr="00FD586A" w:rsidRDefault="00B92B9C" w:rsidP="00B92B9C">
      <w:pPr>
        <w:pStyle w:val="Heading1"/>
        <w:rPr>
          <w:sz w:val="32"/>
        </w:rPr>
      </w:pPr>
      <w:bookmarkStart w:id="119" w:name="_Toc508004788"/>
      <w:r w:rsidRPr="00FD586A">
        <w:rPr>
          <w:sz w:val="32"/>
        </w:rPr>
        <w:t>Appendix E – FSC Default Values</w:t>
      </w:r>
      <w:bookmarkEnd w:id="119"/>
      <w:r w:rsidRPr="00FD586A">
        <w:rPr>
          <w:sz w:val="32"/>
        </w:rPr>
        <w:t xml:space="preserve"> </w:t>
      </w:r>
    </w:p>
    <w:p w14:paraId="4AA9DDC6" w14:textId="77777777" w:rsidR="00B92B9C" w:rsidRPr="00B92B9C" w:rsidRDefault="00B92B9C" w:rsidP="00B92B9C">
      <w:pPr>
        <w:pStyle w:val="BodyText"/>
        <w:rPr>
          <w:lang w:eastAsia="en-US"/>
        </w:rPr>
      </w:pPr>
    </w:p>
    <w:p w14:paraId="7CBFBB85" w14:textId="77777777" w:rsidR="00B92B9C" w:rsidRPr="00B92B9C" w:rsidRDefault="00B92B9C" w:rsidP="00B92B9C">
      <w:pPr>
        <w:pStyle w:val="BodyText"/>
        <w:rPr>
          <w:lang w:eastAsia="en-US"/>
        </w:rPr>
      </w:pPr>
    </w:p>
    <w:sectPr w:rsidR="00B92B9C" w:rsidRPr="00B92B9C" w:rsidSect="005940C4">
      <w:pgSz w:w="15840" w:h="12240" w:orient="landscape"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0BEB6" w14:textId="77777777" w:rsidR="00516109" w:rsidRDefault="00516109">
      <w:r>
        <w:separator/>
      </w:r>
    </w:p>
    <w:p w14:paraId="6EC13204" w14:textId="77777777" w:rsidR="00516109" w:rsidRDefault="00516109"/>
  </w:endnote>
  <w:endnote w:type="continuationSeparator" w:id="0">
    <w:p w14:paraId="5994D3B5" w14:textId="77777777" w:rsidR="00516109" w:rsidRDefault="00516109">
      <w:r>
        <w:continuationSeparator/>
      </w:r>
    </w:p>
    <w:p w14:paraId="3D8AB1E7" w14:textId="77777777" w:rsidR="00516109" w:rsidRDefault="005161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ngsana New">
    <w:panose1 w:val="02020603050405020304"/>
    <w:charset w:val="00"/>
    <w:family w:val="roman"/>
    <w:pitch w:val="variable"/>
    <w:sig w:usb0="81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01EFB" w14:textId="77777777" w:rsidR="00FB6E91" w:rsidRDefault="00FB6E91" w:rsidP="009F7C75">
    <w:pPr>
      <w:pStyle w:val="Footer"/>
      <w:ind w:right="360"/>
      <w:rPr>
        <w:rStyle w:val="PageNumber"/>
      </w:rPr>
    </w:pPr>
    <w:r>
      <w:t>eClaims Iteration 4</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rStyle w:val="PageNumber"/>
      </w:rPr>
      <w:tab/>
      <w:t>June 2010</w:t>
    </w:r>
  </w:p>
  <w:p w14:paraId="05501EFC" w14:textId="77777777" w:rsidR="00FB6E91" w:rsidRDefault="00FB6E91">
    <w:pPr>
      <w:pStyle w:val="Footer"/>
    </w:pPr>
    <w:r>
      <w:t>Interface Control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01EFD" w14:textId="744325D5" w:rsidR="00FB6E91" w:rsidRDefault="00FB6E91" w:rsidP="009F7C75">
    <w:pPr>
      <w:pStyle w:val="Footer"/>
      <w:ind w:right="360"/>
      <w:rPr>
        <w:rStyle w:val="PageNumber"/>
      </w:rPr>
    </w:pPr>
    <w:r>
      <w:t>MCCF eBilling</w:t>
    </w:r>
    <w:r>
      <w:rPr>
        <w:rStyle w:val="PageNumber"/>
      </w:rPr>
      <w:tab/>
    </w:r>
    <w:r>
      <w:rPr>
        <w:rStyle w:val="PageNumber"/>
      </w:rPr>
      <w:fldChar w:fldCharType="begin"/>
    </w:r>
    <w:r>
      <w:rPr>
        <w:rStyle w:val="PageNumber"/>
      </w:rPr>
      <w:instrText xml:space="preserve"> PAGE </w:instrText>
    </w:r>
    <w:r>
      <w:rPr>
        <w:rStyle w:val="PageNumber"/>
      </w:rPr>
      <w:fldChar w:fldCharType="separate"/>
    </w:r>
    <w:r w:rsidR="008E000E">
      <w:rPr>
        <w:rStyle w:val="PageNumber"/>
        <w:noProof/>
      </w:rPr>
      <w:t>23</w:t>
    </w:r>
    <w:r>
      <w:rPr>
        <w:rStyle w:val="PageNumber"/>
      </w:rPr>
      <w:fldChar w:fldCharType="end"/>
    </w:r>
    <w:r>
      <w:rPr>
        <w:rStyle w:val="PageNumber"/>
      </w:rPr>
      <w:tab/>
      <w:t>February 2018</w:t>
    </w:r>
  </w:p>
  <w:p w14:paraId="05501EFE" w14:textId="77777777" w:rsidR="00FB6E91" w:rsidRDefault="00FB6E91">
    <w:pPr>
      <w:pStyle w:val="Footer"/>
    </w:pPr>
    <w:r>
      <w:t>Interface Control Document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01EFF" w14:textId="77777777" w:rsidR="00FB6E91" w:rsidRDefault="00FB6E91" w:rsidP="009F7C75">
    <w:pPr>
      <w:pStyle w:val="Footer"/>
      <w:ind w:right="360"/>
      <w:rPr>
        <w:rStyle w:val="PageNumber"/>
      </w:rPr>
    </w:pPr>
    <w:r>
      <w:t>eBilling Build 3</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ab/>
      <w:t>March 2014</w:t>
    </w:r>
  </w:p>
  <w:p w14:paraId="05501F00" w14:textId="77777777" w:rsidR="00FB6E91" w:rsidRDefault="00FB6E91">
    <w:pPr>
      <w:pStyle w:val="Footer"/>
    </w:pPr>
    <w:r>
      <w:t>Interface Control Document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01F02" w14:textId="77777777" w:rsidR="00FB6E91" w:rsidRDefault="00FB6E91" w:rsidP="007B65D7">
    <w:pPr>
      <w:pStyle w:val="Footer"/>
      <w:rPr>
        <w:rStyle w:val="PageNumber"/>
      </w:rPr>
    </w:pPr>
    <w:r>
      <w:t>eBilling Build 3</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rPr>
        <w:rStyle w:val="PageNumber"/>
      </w:rPr>
      <w:tab/>
      <w:t>March 2014</w:t>
    </w:r>
  </w:p>
  <w:p w14:paraId="05501F03" w14:textId="77777777" w:rsidR="00FB6E91" w:rsidRPr="007B65D7" w:rsidRDefault="00FB6E91" w:rsidP="007B65D7">
    <w:pPr>
      <w:pStyle w:val="Footer"/>
    </w:pPr>
    <w:r>
      <w:rPr>
        <w:rStyle w:val="PageNumber"/>
      </w:rPr>
      <w:t>Interface Control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70DC91" w14:textId="77777777" w:rsidR="00516109" w:rsidRDefault="00516109">
      <w:r>
        <w:separator/>
      </w:r>
    </w:p>
    <w:p w14:paraId="5ACA8E86" w14:textId="77777777" w:rsidR="00516109" w:rsidRDefault="00516109"/>
  </w:footnote>
  <w:footnote w:type="continuationSeparator" w:id="0">
    <w:p w14:paraId="23A04212" w14:textId="77777777" w:rsidR="00516109" w:rsidRDefault="00516109">
      <w:r>
        <w:continuationSeparator/>
      </w:r>
    </w:p>
    <w:p w14:paraId="56137418" w14:textId="77777777" w:rsidR="00516109" w:rsidRDefault="005161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501F01" w14:textId="77777777" w:rsidR="00FB6E91" w:rsidRPr="001336D2" w:rsidRDefault="00FB6E91">
    <w:pPr>
      <w:rPr>
        <w:color w:val="FF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4848479C"/>
    <w:lvl w:ilvl="0">
      <w:start w:val="1"/>
      <w:numFmt w:val="decimal"/>
      <w:pStyle w:val="ListNumber2"/>
      <w:lvlText w:val="%1."/>
      <w:lvlJc w:val="left"/>
      <w:pPr>
        <w:tabs>
          <w:tab w:val="num" w:pos="1080"/>
        </w:tabs>
        <w:ind w:left="1080" w:hanging="360"/>
      </w:pPr>
    </w:lvl>
  </w:abstractNum>
  <w:abstractNum w:abstractNumId="1" w15:restartNumberingAfterBreak="0">
    <w:nsid w:val="FFFFFF88"/>
    <w:multiLevelType w:val="singleLevel"/>
    <w:tmpl w:val="887C8F78"/>
    <w:lvl w:ilvl="0">
      <w:start w:val="1"/>
      <w:numFmt w:val="decimal"/>
      <w:pStyle w:val="ListNumber"/>
      <w:lvlText w:val="%1."/>
      <w:lvlJc w:val="left"/>
      <w:pPr>
        <w:tabs>
          <w:tab w:val="num" w:pos="360"/>
        </w:tabs>
        <w:ind w:left="360" w:hanging="360"/>
      </w:pPr>
    </w:lvl>
  </w:abstractNum>
  <w:abstractNum w:abstractNumId="2" w15:restartNumberingAfterBreak="0">
    <w:nsid w:val="FFFFFF89"/>
    <w:multiLevelType w:val="singleLevel"/>
    <w:tmpl w:val="E29E7818"/>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5566EBF"/>
    <w:multiLevelType w:val="hybridMultilevel"/>
    <w:tmpl w:val="DC7053CE"/>
    <w:lvl w:ilvl="0" w:tplc="3EA6E02A">
      <w:start w:val="1"/>
      <w:numFmt w:val="bullet"/>
      <w:lvlText w:val=""/>
      <w:lvlJc w:val="left"/>
      <w:pPr>
        <w:ind w:left="144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C81F81"/>
    <w:multiLevelType w:val="hybridMultilevel"/>
    <w:tmpl w:val="B3F2FA90"/>
    <w:lvl w:ilvl="0" w:tplc="3EA6E02A">
      <w:start w:val="1"/>
      <w:numFmt w:val="bullet"/>
      <w:lvlText w:val=""/>
      <w:lvlJc w:val="left"/>
      <w:pPr>
        <w:ind w:left="144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6C3577"/>
    <w:multiLevelType w:val="hybridMultilevel"/>
    <w:tmpl w:val="C5828E9A"/>
    <w:lvl w:ilvl="0" w:tplc="38A6C352">
      <w:start w:val="1"/>
      <w:numFmt w:val="lowerLetter"/>
      <w:pStyle w:val="BodyTextLettered1"/>
      <w:lvlText w:val="%1."/>
      <w:lvlJc w:val="left"/>
      <w:pPr>
        <w:tabs>
          <w:tab w:val="num" w:pos="1080"/>
        </w:tabs>
        <w:ind w:left="1080" w:hanging="360"/>
      </w:pPr>
      <w:rPr>
        <w:rFonts w:hint="default"/>
      </w:rPr>
    </w:lvl>
    <w:lvl w:ilvl="1" w:tplc="97CCD7BA" w:tentative="1">
      <w:start w:val="1"/>
      <w:numFmt w:val="lowerLetter"/>
      <w:lvlText w:val="%2."/>
      <w:lvlJc w:val="left"/>
      <w:pPr>
        <w:tabs>
          <w:tab w:val="num" w:pos="1800"/>
        </w:tabs>
        <w:ind w:left="1800" w:hanging="360"/>
      </w:pPr>
    </w:lvl>
    <w:lvl w:ilvl="2" w:tplc="992E0F6E" w:tentative="1">
      <w:start w:val="1"/>
      <w:numFmt w:val="lowerRoman"/>
      <w:lvlText w:val="%3."/>
      <w:lvlJc w:val="right"/>
      <w:pPr>
        <w:tabs>
          <w:tab w:val="num" w:pos="2520"/>
        </w:tabs>
        <w:ind w:left="2520" w:hanging="180"/>
      </w:pPr>
    </w:lvl>
    <w:lvl w:ilvl="3" w:tplc="2AA69446" w:tentative="1">
      <w:start w:val="1"/>
      <w:numFmt w:val="decimal"/>
      <w:lvlText w:val="%4."/>
      <w:lvlJc w:val="left"/>
      <w:pPr>
        <w:tabs>
          <w:tab w:val="num" w:pos="3240"/>
        </w:tabs>
        <w:ind w:left="3240" w:hanging="360"/>
      </w:pPr>
    </w:lvl>
    <w:lvl w:ilvl="4" w:tplc="EEC6AE96" w:tentative="1">
      <w:start w:val="1"/>
      <w:numFmt w:val="lowerLetter"/>
      <w:lvlText w:val="%5."/>
      <w:lvlJc w:val="left"/>
      <w:pPr>
        <w:tabs>
          <w:tab w:val="num" w:pos="3960"/>
        </w:tabs>
        <w:ind w:left="3960" w:hanging="360"/>
      </w:pPr>
    </w:lvl>
    <w:lvl w:ilvl="5" w:tplc="2D7EBAFC" w:tentative="1">
      <w:start w:val="1"/>
      <w:numFmt w:val="lowerRoman"/>
      <w:lvlText w:val="%6."/>
      <w:lvlJc w:val="right"/>
      <w:pPr>
        <w:tabs>
          <w:tab w:val="num" w:pos="4680"/>
        </w:tabs>
        <w:ind w:left="4680" w:hanging="180"/>
      </w:pPr>
    </w:lvl>
    <w:lvl w:ilvl="6" w:tplc="EE78F25A" w:tentative="1">
      <w:start w:val="1"/>
      <w:numFmt w:val="decimal"/>
      <w:lvlText w:val="%7."/>
      <w:lvlJc w:val="left"/>
      <w:pPr>
        <w:tabs>
          <w:tab w:val="num" w:pos="5400"/>
        </w:tabs>
        <w:ind w:left="5400" w:hanging="360"/>
      </w:pPr>
    </w:lvl>
    <w:lvl w:ilvl="7" w:tplc="01F46506" w:tentative="1">
      <w:start w:val="1"/>
      <w:numFmt w:val="lowerLetter"/>
      <w:lvlText w:val="%8."/>
      <w:lvlJc w:val="left"/>
      <w:pPr>
        <w:tabs>
          <w:tab w:val="num" w:pos="6120"/>
        </w:tabs>
        <w:ind w:left="6120" w:hanging="360"/>
      </w:pPr>
    </w:lvl>
    <w:lvl w:ilvl="8" w:tplc="29E4881C" w:tentative="1">
      <w:start w:val="1"/>
      <w:numFmt w:val="lowerRoman"/>
      <w:lvlText w:val="%9."/>
      <w:lvlJc w:val="right"/>
      <w:pPr>
        <w:tabs>
          <w:tab w:val="num" w:pos="6840"/>
        </w:tabs>
        <w:ind w:left="6840" w:hanging="180"/>
      </w:pPr>
    </w:lvl>
  </w:abstractNum>
  <w:abstractNum w:abstractNumId="6" w15:restartNumberingAfterBreak="0">
    <w:nsid w:val="0FCA68B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6696C95"/>
    <w:multiLevelType w:val="hybridMultilevel"/>
    <w:tmpl w:val="B7BC218C"/>
    <w:lvl w:ilvl="0" w:tplc="3EA6E02A">
      <w:start w:val="1"/>
      <w:numFmt w:val="bullet"/>
      <w:lvlText w:val=""/>
      <w:lvlJc w:val="left"/>
      <w:pPr>
        <w:ind w:left="144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7D20ECE"/>
    <w:multiLevelType w:val="hybridMultilevel"/>
    <w:tmpl w:val="F05C971A"/>
    <w:lvl w:ilvl="0" w:tplc="0872648E">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6533B"/>
    <w:multiLevelType w:val="hybridMultilevel"/>
    <w:tmpl w:val="8D4069DA"/>
    <w:lvl w:ilvl="0" w:tplc="3EA6E02A">
      <w:start w:val="1"/>
      <w:numFmt w:val="bullet"/>
      <w:lvlText w:val=""/>
      <w:lvlJc w:val="left"/>
      <w:pPr>
        <w:ind w:left="144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BE65E1D"/>
    <w:multiLevelType w:val="hybridMultilevel"/>
    <w:tmpl w:val="B532D11C"/>
    <w:lvl w:ilvl="0" w:tplc="3EA6E02A">
      <w:start w:val="1"/>
      <w:numFmt w:val="bullet"/>
      <w:lvlText w:val=""/>
      <w:lvlJc w:val="left"/>
      <w:pPr>
        <w:ind w:left="144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9E3AC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4E044C3"/>
    <w:multiLevelType w:val="hybridMultilevel"/>
    <w:tmpl w:val="84448962"/>
    <w:lvl w:ilvl="0" w:tplc="3EA6E02A">
      <w:start w:val="1"/>
      <w:numFmt w:val="bullet"/>
      <w:lvlText w:val=""/>
      <w:lvlJc w:val="left"/>
      <w:pPr>
        <w:ind w:left="144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2F0A9A"/>
    <w:multiLevelType w:val="hybridMultilevel"/>
    <w:tmpl w:val="BDF641B0"/>
    <w:lvl w:ilvl="0" w:tplc="3EA6E02A">
      <w:start w:val="1"/>
      <w:numFmt w:val="bullet"/>
      <w:lvlText w:val=""/>
      <w:lvlJc w:val="left"/>
      <w:pPr>
        <w:ind w:left="144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A574283"/>
    <w:multiLevelType w:val="hybridMultilevel"/>
    <w:tmpl w:val="A26A6E9A"/>
    <w:lvl w:ilvl="0" w:tplc="61BCCE06">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FE309DA"/>
    <w:multiLevelType w:val="hybridMultilevel"/>
    <w:tmpl w:val="4DC847EE"/>
    <w:lvl w:ilvl="0" w:tplc="3EA6E02A">
      <w:start w:val="1"/>
      <w:numFmt w:val="bullet"/>
      <w:lvlText w:val=""/>
      <w:lvlJc w:val="left"/>
      <w:pPr>
        <w:ind w:left="144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EB3F48"/>
    <w:multiLevelType w:val="hybridMultilevel"/>
    <w:tmpl w:val="B8BC9D6E"/>
    <w:lvl w:ilvl="0" w:tplc="3EA6E02A">
      <w:start w:val="1"/>
      <w:numFmt w:val="bullet"/>
      <w:lvlText w:val=""/>
      <w:lvlJc w:val="left"/>
      <w:pPr>
        <w:ind w:left="144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81571F7"/>
    <w:multiLevelType w:val="hybridMultilevel"/>
    <w:tmpl w:val="606A1AEC"/>
    <w:lvl w:ilvl="0" w:tplc="3EA6E02A">
      <w:start w:val="1"/>
      <w:numFmt w:val="bullet"/>
      <w:pStyle w:val="BodyTextBullet2"/>
      <w:lvlText w:val=""/>
      <w:lvlJc w:val="left"/>
      <w:pPr>
        <w:ind w:left="144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CE17311"/>
    <w:multiLevelType w:val="hybridMultilevel"/>
    <w:tmpl w:val="43C69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175359"/>
    <w:multiLevelType w:val="hybridMultilevel"/>
    <w:tmpl w:val="9A123CDA"/>
    <w:lvl w:ilvl="0" w:tplc="3EA6E02A">
      <w:start w:val="1"/>
      <w:numFmt w:val="bullet"/>
      <w:lvlText w:val=""/>
      <w:lvlJc w:val="left"/>
      <w:pPr>
        <w:ind w:left="1440" w:hanging="360"/>
      </w:pPr>
      <w:rPr>
        <w:rFonts w:ascii="Wingdings" w:hAnsi="Wingdings"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09">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ED37129"/>
    <w:multiLevelType w:val="hybridMultilevel"/>
    <w:tmpl w:val="889653CC"/>
    <w:lvl w:ilvl="0" w:tplc="2356EF8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B1173E"/>
    <w:multiLevelType w:val="hybridMultilevel"/>
    <w:tmpl w:val="2640D13E"/>
    <w:lvl w:ilvl="0" w:tplc="04090001">
      <w:start w:val="1"/>
      <w:numFmt w:val="lowerLetter"/>
      <w:pStyle w:val="BodyTextLettered2"/>
      <w:lvlText w:val="%1."/>
      <w:lvlJc w:val="left"/>
      <w:pPr>
        <w:tabs>
          <w:tab w:val="num" w:pos="1440"/>
        </w:tabs>
        <w:ind w:left="1440" w:hanging="360"/>
      </w:pPr>
      <w:rPr>
        <w:rFonts w:hint="default"/>
      </w:rPr>
    </w:lvl>
    <w:lvl w:ilvl="1" w:tplc="04090003">
      <w:start w:val="1"/>
      <w:numFmt w:val="bullet"/>
      <w:lvlText w:val=""/>
      <w:lvlJc w:val="left"/>
      <w:pPr>
        <w:tabs>
          <w:tab w:val="num" w:pos="2160"/>
        </w:tabs>
        <w:ind w:left="2160" w:hanging="360"/>
      </w:pPr>
      <w:rPr>
        <w:rFonts w:ascii="Symbol" w:hAnsi="Symbol" w:hint="default"/>
        <w:color w:val="auto"/>
      </w:r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22" w15:restartNumberingAfterBreak="0">
    <w:nsid w:val="7F9D06EE"/>
    <w:multiLevelType w:val="hybridMultilevel"/>
    <w:tmpl w:val="29E0F7D2"/>
    <w:lvl w:ilvl="0" w:tplc="DA22F30E">
      <w:start w:val="1"/>
      <w:numFmt w:val="bullet"/>
      <w:pStyle w:val="BodyText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0"/>
  </w:num>
  <w:num w:numId="3">
    <w:abstractNumId w:val="5"/>
  </w:num>
  <w:num w:numId="4">
    <w:abstractNumId w:val="21"/>
  </w:num>
  <w:num w:numId="5">
    <w:abstractNumId w:val="22"/>
  </w:num>
  <w:num w:numId="6">
    <w:abstractNumId w:val="17"/>
  </w:num>
  <w:num w:numId="7">
    <w:abstractNumId w:val="14"/>
  </w:num>
  <w:num w:numId="8">
    <w:abstractNumId w:val="11"/>
  </w:num>
  <w:num w:numId="9">
    <w:abstractNumId w:val="6"/>
  </w:num>
  <w:num w:numId="10">
    <w:abstractNumId w:val="1"/>
  </w:num>
  <w:num w:numId="11">
    <w:abstractNumId w:val="4"/>
  </w:num>
  <w:num w:numId="12">
    <w:abstractNumId w:val="3"/>
  </w:num>
  <w:num w:numId="13">
    <w:abstractNumId w:val="16"/>
  </w:num>
  <w:num w:numId="14">
    <w:abstractNumId w:val="10"/>
  </w:num>
  <w:num w:numId="15">
    <w:abstractNumId w:val="13"/>
  </w:num>
  <w:num w:numId="16">
    <w:abstractNumId w:val="9"/>
  </w:num>
  <w:num w:numId="17">
    <w:abstractNumId w:val="7"/>
  </w:num>
  <w:num w:numId="18">
    <w:abstractNumId w:val="12"/>
  </w:num>
  <w:num w:numId="19">
    <w:abstractNumId w:val="19"/>
  </w:num>
  <w:num w:numId="20">
    <w:abstractNumId w:val="15"/>
  </w:num>
  <w:num w:numId="21">
    <w:abstractNumId w:val="20"/>
  </w:num>
  <w:num w:numId="22">
    <w:abstractNumId w:val="8"/>
  </w:num>
  <w:num w:numId="23">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1"/>
  <w:activeWritingStyle w:appName="MSWord" w:lang="fr-FR" w:vendorID="64" w:dllVersion="6" w:nlCheck="1" w:checkStyle="1"/>
  <w:activeWritingStyle w:appName="MSWord" w:lang="es-ES" w:vendorID="64" w:dllVersion="6" w:nlCheck="1" w:checkStyle="1"/>
  <w:activeWritingStyle w:appName="MSWord" w:lang="en-US" w:vendorID="64" w:dllVersion="0" w:nlCheck="1" w:checkStyle="0"/>
  <w:proofState w:spelling="clean" w:grammar="clean"/>
  <w:attachedTemplate r:id="rId1"/>
  <w:stylePaneFormatFilter w:val="3528" w:allStyles="0" w:customStyles="0" w:latentStyles="0" w:stylesInUse="1" w:headingStyles="1" w:numberingStyles="0" w:tableStyles="0" w:directFormattingOnRuns="1" w:directFormattingOnParagraphs="0" w:directFormattingOnNumbering="1" w:directFormattingOnTables="0" w:clearFormatting="1" w:top3HeadingStyles="1" w:visibleStyles="0" w:alternateStyleNames="0"/>
  <w:stylePaneSortMethod w:val="0000"/>
  <w:documentProtection w:formatting="1" w:enforcement="0"/>
  <w:defaultTabStop w:val="720"/>
  <w:clickAndTypeStyle w:val="BodyText"/>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52B0"/>
    <w:rsid w:val="0000086B"/>
    <w:rsid w:val="000017E7"/>
    <w:rsid w:val="00001899"/>
    <w:rsid w:val="00001C8C"/>
    <w:rsid w:val="00004137"/>
    <w:rsid w:val="0000474D"/>
    <w:rsid w:val="0000488B"/>
    <w:rsid w:val="000063A7"/>
    <w:rsid w:val="0000675B"/>
    <w:rsid w:val="0000698B"/>
    <w:rsid w:val="00006CE3"/>
    <w:rsid w:val="00006DB8"/>
    <w:rsid w:val="000073CD"/>
    <w:rsid w:val="00007CC9"/>
    <w:rsid w:val="00010140"/>
    <w:rsid w:val="00010D6B"/>
    <w:rsid w:val="0001136D"/>
    <w:rsid w:val="000114B6"/>
    <w:rsid w:val="00011EE6"/>
    <w:rsid w:val="0001226E"/>
    <w:rsid w:val="000142A0"/>
    <w:rsid w:val="00014715"/>
    <w:rsid w:val="000171DA"/>
    <w:rsid w:val="00020082"/>
    <w:rsid w:val="000212B7"/>
    <w:rsid w:val="00021CAD"/>
    <w:rsid w:val="00023270"/>
    <w:rsid w:val="00023511"/>
    <w:rsid w:val="000243B3"/>
    <w:rsid w:val="000246A0"/>
    <w:rsid w:val="00024C78"/>
    <w:rsid w:val="000256CE"/>
    <w:rsid w:val="000263BB"/>
    <w:rsid w:val="00030342"/>
    <w:rsid w:val="0003034C"/>
    <w:rsid w:val="00031343"/>
    <w:rsid w:val="00031907"/>
    <w:rsid w:val="000352F4"/>
    <w:rsid w:val="000371B5"/>
    <w:rsid w:val="00037AD4"/>
    <w:rsid w:val="00041F69"/>
    <w:rsid w:val="000426BB"/>
    <w:rsid w:val="00045887"/>
    <w:rsid w:val="0004591D"/>
    <w:rsid w:val="0004636C"/>
    <w:rsid w:val="000479A7"/>
    <w:rsid w:val="00050337"/>
    <w:rsid w:val="00051952"/>
    <w:rsid w:val="00055A46"/>
    <w:rsid w:val="00056AE9"/>
    <w:rsid w:val="000612EB"/>
    <w:rsid w:val="00062C58"/>
    <w:rsid w:val="00067AC8"/>
    <w:rsid w:val="000702CE"/>
    <w:rsid w:val="00071609"/>
    <w:rsid w:val="00071F6E"/>
    <w:rsid w:val="00072280"/>
    <w:rsid w:val="00072FCC"/>
    <w:rsid w:val="00073275"/>
    <w:rsid w:val="0007330F"/>
    <w:rsid w:val="0007382D"/>
    <w:rsid w:val="00074879"/>
    <w:rsid w:val="00080039"/>
    <w:rsid w:val="000814FF"/>
    <w:rsid w:val="00082DC9"/>
    <w:rsid w:val="000833D1"/>
    <w:rsid w:val="000852ED"/>
    <w:rsid w:val="000855D3"/>
    <w:rsid w:val="00086014"/>
    <w:rsid w:val="00086F75"/>
    <w:rsid w:val="00090448"/>
    <w:rsid w:val="00090AE2"/>
    <w:rsid w:val="00090B9D"/>
    <w:rsid w:val="00091273"/>
    <w:rsid w:val="0009164F"/>
    <w:rsid w:val="00094463"/>
    <w:rsid w:val="00096992"/>
    <w:rsid w:val="0009752E"/>
    <w:rsid w:val="00097D78"/>
    <w:rsid w:val="000A0099"/>
    <w:rsid w:val="000A0764"/>
    <w:rsid w:val="000A100B"/>
    <w:rsid w:val="000A7B20"/>
    <w:rsid w:val="000B11AD"/>
    <w:rsid w:val="000B156B"/>
    <w:rsid w:val="000B23F8"/>
    <w:rsid w:val="000C01E6"/>
    <w:rsid w:val="000C1BAC"/>
    <w:rsid w:val="000C1F69"/>
    <w:rsid w:val="000C3757"/>
    <w:rsid w:val="000C79B8"/>
    <w:rsid w:val="000C7B8D"/>
    <w:rsid w:val="000D16C8"/>
    <w:rsid w:val="000D341A"/>
    <w:rsid w:val="000D715D"/>
    <w:rsid w:val="000E0A48"/>
    <w:rsid w:val="000E1D0A"/>
    <w:rsid w:val="000E21B5"/>
    <w:rsid w:val="000E4C82"/>
    <w:rsid w:val="000E4C92"/>
    <w:rsid w:val="000E5594"/>
    <w:rsid w:val="000E59A0"/>
    <w:rsid w:val="000E67D1"/>
    <w:rsid w:val="000E67FF"/>
    <w:rsid w:val="000E7B19"/>
    <w:rsid w:val="000F2916"/>
    <w:rsid w:val="000F3438"/>
    <w:rsid w:val="000F3725"/>
    <w:rsid w:val="000F3733"/>
    <w:rsid w:val="000F38F1"/>
    <w:rsid w:val="000F62AB"/>
    <w:rsid w:val="000F7319"/>
    <w:rsid w:val="0010179F"/>
    <w:rsid w:val="00102C53"/>
    <w:rsid w:val="00104399"/>
    <w:rsid w:val="00105938"/>
    <w:rsid w:val="0010664C"/>
    <w:rsid w:val="00106685"/>
    <w:rsid w:val="00107971"/>
    <w:rsid w:val="00110B3B"/>
    <w:rsid w:val="00111074"/>
    <w:rsid w:val="0011412C"/>
    <w:rsid w:val="00115BE9"/>
    <w:rsid w:val="00116343"/>
    <w:rsid w:val="00117745"/>
    <w:rsid w:val="00117A3B"/>
    <w:rsid w:val="00117B6E"/>
    <w:rsid w:val="0012060D"/>
    <w:rsid w:val="00120BEC"/>
    <w:rsid w:val="00125C1D"/>
    <w:rsid w:val="001264E8"/>
    <w:rsid w:val="001270AB"/>
    <w:rsid w:val="001278A1"/>
    <w:rsid w:val="001278C3"/>
    <w:rsid w:val="00133156"/>
    <w:rsid w:val="001336D2"/>
    <w:rsid w:val="00134C52"/>
    <w:rsid w:val="00136094"/>
    <w:rsid w:val="0014468B"/>
    <w:rsid w:val="001453A5"/>
    <w:rsid w:val="00145CF3"/>
    <w:rsid w:val="00146C7B"/>
    <w:rsid w:val="00147C5F"/>
    <w:rsid w:val="00151087"/>
    <w:rsid w:val="001545AE"/>
    <w:rsid w:val="00154C8F"/>
    <w:rsid w:val="001569E6"/>
    <w:rsid w:val="001574A4"/>
    <w:rsid w:val="00160824"/>
    <w:rsid w:val="00160CB2"/>
    <w:rsid w:val="00161E54"/>
    <w:rsid w:val="001624C3"/>
    <w:rsid w:val="00162E7B"/>
    <w:rsid w:val="00162F6E"/>
    <w:rsid w:val="00163E68"/>
    <w:rsid w:val="00165AB8"/>
    <w:rsid w:val="00172D7F"/>
    <w:rsid w:val="00175B6F"/>
    <w:rsid w:val="00176911"/>
    <w:rsid w:val="00180235"/>
    <w:rsid w:val="001802A6"/>
    <w:rsid w:val="00181ADF"/>
    <w:rsid w:val="001832E0"/>
    <w:rsid w:val="0018396C"/>
    <w:rsid w:val="001850DD"/>
    <w:rsid w:val="00185707"/>
    <w:rsid w:val="00186009"/>
    <w:rsid w:val="001876CC"/>
    <w:rsid w:val="00187CA5"/>
    <w:rsid w:val="00191289"/>
    <w:rsid w:val="00192A67"/>
    <w:rsid w:val="00193FF0"/>
    <w:rsid w:val="00194B33"/>
    <w:rsid w:val="00195AEB"/>
    <w:rsid w:val="00196DE2"/>
    <w:rsid w:val="00196F00"/>
    <w:rsid w:val="001A0118"/>
    <w:rsid w:val="001A0A2A"/>
    <w:rsid w:val="001A192A"/>
    <w:rsid w:val="001A21E1"/>
    <w:rsid w:val="001A30A0"/>
    <w:rsid w:val="001A32F9"/>
    <w:rsid w:val="001A380C"/>
    <w:rsid w:val="001A3C5C"/>
    <w:rsid w:val="001A3D48"/>
    <w:rsid w:val="001A4C49"/>
    <w:rsid w:val="001A57F5"/>
    <w:rsid w:val="001B12AE"/>
    <w:rsid w:val="001B1BA5"/>
    <w:rsid w:val="001B54E4"/>
    <w:rsid w:val="001B5C83"/>
    <w:rsid w:val="001B6D58"/>
    <w:rsid w:val="001C0031"/>
    <w:rsid w:val="001C1A0A"/>
    <w:rsid w:val="001C2FCA"/>
    <w:rsid w:val="001C5800"/>
    <w:rsid w:val="001C5EA6"/>
    <w:rsid w:val="001C69AB"/>
    <w:rsid w:val="001C6D26"/>
    <w:rsid w:val="001C713F"/>
    <w:rsid w:val="001C77D1"/>
    <w:rsid w:val="001D14AC"/>
    <w:rsid w:val="001D1C21"/>
    <w:rsid w:val="001D3222"/>
    <w:rsid w:val="001D6650"/>
    <w:rsid w:val="001D69F5"/>
    <w:rsid w:val="001E040B"/>
    <w:rsid w:val="001E1E32"/>
    <w:rsid w:val="001E40E8"/>
    <w:rsid w:val="001E4B39"/>
    <w:rsid w:val="001E4EA2"/>
    <w:rsid w:val="001E55B8"/>
    <w:rsid w:val="001E6142"/>
    <w:rsid w:val="001E6E2D"/>
    <w:rsid w:val="001F2379"/>
    <w:rsid w:val="001F2E54"/>
    <w:rsid w:val="001F388B"/>
    <w:rsid w:val="001F3B92"/>
    <w:rsid w:val="001F5466"/>
    <w:rsid w:val="001F5DEB"/>
    <w:rsid w:val="001F702C"/>
    <w:rsid w:val="001F74AA"/>
    <w:rsid w:val="00203CBD"/>
    <w:rsid w:val="00210034"/>
    <w:rsid w:val="002109B4"/>
    <w:rsid w:val="00211B52"/>
    <w:rsid w:val="00214349"/>
    <w:rsid w:val="002143E8"/>
    <w:rsid w:val="00214639"/>
    <w:rsid w:val="002157ED"/>
    <w:rsid w:val="0021620A"/>
    <w:rsid w:val="00216F89"/>
    <w:rsid w:val="00217034"/>
    <w:rsid w:val="00217A1E"/>
    <w:rsid w:val="00221697"/>
    <w:rsid w:val="0022223F"/>
    <w:rsid w:val="002230A8"/>
    <w:rsid w:val="002230C1"/>
    <w:rsid w:val="00224B2E"/>
    <w:rsid w:val="002253CD"/>
    <w:rsid w:val="002273CA"/>
    <w:rsid w:val="00230CC8"/>
    <w:rsid w:val="00234111"/>
    <w:rsid w:val="00234740"/>
    <w:rsid w:val="00234F14"/>
    <w:rsid w:val="002408A1"/>
    <w:rsid w:val="002413BB"/>
    <w:rsid w:val="0024184C"/>
    <w:rsid w:val="00242177"/>
    <w:rsid w:val="0024295E"/>
    <w:rsid w:val="00242CCE"/>
    <w:rsid w:val="002432C6"/>
    <w:rsid w:val="00243801"/>
    <w:rsid w:val="002438CE"/>
    <w:rsid w:val="002440FC"/>
    <w:rsid w:val="00244579"/>
    <w:rsid w:val="00245216"/>
    <w:rsid w:val="002464A9"/>
    <w:rsid w:val="0024725B"/>
    <w:rsid w:val="00247C7D"/>
    <w:rsid w:val="002505AA"/>
    <w:rsid w:val="002506FF"/>
    <w:rsid w:val="002529B6"/>
    <w:rsid w:val="00252BD5"/>
    <w:rsid w:val="00252F1E"/>
    <w:rsid w:val="00256419"/>
    <w:rsid w:val="00256F04"/>
    <w:rsid w:val="00257CD3"/>
    <w:rsid w:val="00260372"/>
    <w:rsid w:val="00263416"/>
    <w:rsid w:val="002646C1"/>
    <w:rsid w:val="00266D60"/>
    <w:rsid w:val="00267512"/>
    <w:rsid w:val="002676DD"/>
    <w:rsid w:val="00274BB7"/>
    <w:rsid w:val="002753B5"/>
    <w:rsid w:val="002759DA"/>
    <w:rsid w:val="002765D0"/>
    <w:rsid w:val="002766C5"/>
    <w:rsid w:val="00277CE7"/>
    <w:rsid w:val="002808E4"/>
    <w:rsid w:val="00282EDE"/>
    <w:rsid w:val="002864F1"/>
    <w:rsid w:val="00291AE3"/>
    <w:rsid w:val="002950A2"/>
    <w:rsid w:val="00296309"/>
    <w:rsid w:val="002A06F6"/>
    <w:rsid w:val="002A0C8C"/>
    <w:rsid w:val="002A1614"/>
    <w:rsid w:val="002A1F6B"/>
    <w:rsid w:val="002A204C"/>
    <w:rsid w:val="002A2EE5"/>
    <w:rsid w:val="002A2FF8"/>
    <w:rsid w:val="002A3847"/>
    <w:rsid w:val="002A4719"/>
    <w:rsid w:val="002A62AF"/>
    <w:rsid w:val="002A71DF"/>
    <w:rsid w:val="002B01FC"/>
    <w:rsid w:val="002B16A9"/>
    <w:rsid w:val="002B3C02"/>
    <w:rsid w:val="002C0ABF"/>
    <w:rsid w:val="002C0DF1"/>
    <w:rsid w:val="002C1296"/>
    <w:rsid w:val="002C39A9"/>
    <w:rsid w:val="002C3B31"/>
    <w:rsid w:val="002C5C98"/>
    <w:rsid w:val="002C6335"/>
    <w:rsid w:val="002D0C49"/>
    <w:rsid w:val="002D13A7"/>
    <w:rsid w:val="002D1A6C"/>
    <w:rsid w:val="002D37B7"/>
    <w:rsid w:val="002D3EF6"/>
    <w:rsid w:val="002D40E3"/>
    <w:rsid w:val="002D5204"/>
    <w:rsid w:val="002E122E"/>
    <w:rsid w:val="002E12C4"/>
    <w:rsid w:val="002E1CB7"/>
    <w:rsid w:val="002E1D8C"/>
    <w:rsid w:val="002E22F6"/>
    <w:rsid w:val="002E2968"/>
    <w:rsid w:val="002E2D8C"/>
    <w:rsid w:val="002E3512"/>
    <w:rsid w:val="002E3ADB"/>
    <w:rsid w:val="002E6555"/>
    <w:rsid w:val="002E697A"/>
    <w:rsid w:val="002E7077"/>
    <w:rsid w:val="002E737D"/>
    <w:rsid w:val="002E751D"/>
    <w:rsid w:val="002E76AB"/>
    <w:rsid w:val="002F0076"/>
    <w:rsid w:val="002F3C0F"/>
    <w:rsid w:val="002F4596"/>
    <w:rsid w:val="002F5410"/>
    <w:rsid w:val="002F5EFA"/>
    <w:rsid w:val="002F7C83"/>
    <w:rsid w:val="003005A5"/>
    <w:rsid w:val="00300FF4"/>
    <w:rsid w:val="00302507"/>
    <w:rsid w:val="00302F52"/>
    <w:rsid w:val="003046F0"/>
    <w:rsid w:val="003048D9"/>
    <w:rsid w:val="00305338"/>
    <w:rsid w:val="0030610C"/>
    <w:rsid w:val="0030639C"/>
    <w:rsid w:val="00306E11"/>
    <w:rsid w:val="0030769F"/>
    <w:rsid w:val="0030791E"/>
    <w:rsid w:val="00310CC1"/>
    <w:rsid w:val="003110DB"/>
    <w:rsid w:val="003114C9"/>
    <w:rsid w:val="0031169A"/>
    <w:rsid w:val="003128B2"/>
    <w:rsid w:val="00313577"/>
    <w:rsid w:val="00313BE2"/>
    <w:rsid w:val="00313F2A"/>
    <w:rsid w:val="00313F35"/>
    <w:rsid w:val="00314AE8"/>
    <w:rsid w:val="00314B90"/>
    <w:rsid w:val="003153A9"/>
    <w:rsid w:val="00315D3C"/>
    <w:rsid w:val="003160DE"/>
    <w:rsid w:val="0031639E"/>
    <w:rsid w:val="00316651"/>
    <w:rsid w:val="00316E1B"/>
    <w:rsid w:val="00317686"/>
    <w:rsid w:val="0032241E"/>
    <w:rsid w:val="00325466"/>
    <w:rsid w:val="003256F3"/>
    <w:rsid w:val="00326279"/>
    <w:rsid w:val="00326966"/>
    <w:rsid w:val="0032720D"/>
    <w:rsid w:val="00327268"/>
    <w:rsid w:val="00327568"/>
    <w:rsid w:val="00330F1B"/>
    <w:rsid w:val="00342E0C"/>
    <w:rsid w:val="00343639"/>
    <w:rsid w:val="003446BC"/>
    <w:rsid w:val="00344A1C"/>
    <w:rsid w:val="00346959"/>
    <w:rsid w:val="003477A4"/>
    <w:rsid w:val="0035005C"/>
    <w:rsid w:val="00350155"/>
    <w:rsid w:val="00351368"/>
    <w:rsid w:val="003528DE"/>
    <w:rsid w:val="00353152"/>
    <w:rsid w:val="0035693E"/>
    <w:rsid w:val="00362AB7"/>
    <w:rsid w:val="003635BD"/>
    <w:rsid w:val="0036519F"/>
    <w:rsid w:val="00366EF2"/>
    <w:rsid w:val="0037013A"/>
    <w:rsid w:val="003713C8"/>
    <w:rsid w:val="0037310E"/>
    <w:rsid w:val="00374141"/>
    <w:rsid w:val="003746FF"/>
    <w:rsid w:val="00374D17"/>
    <w:rsid w:val="00376DD4"/>
    <w:rsid w:val="0037705A"/>
    <w:rsid w:val="00377177"/>
    <w:rsid w:val="0038145C"/>
    <w:rsid w:val="00381ACF"/>
    <w:rsid w:val="003828F1"/>
    <w:rsid w:val="00382D1E"/>
    <w:rsid w:val="00385415"/>
    <w:rsid w:val="0038788F"/>
    <w:rsid w:val="00392B05"/>
    <w:rsid w:val="00393E8A"/>
    <w:rsid w:val="00394B50"/>
    <w:rsid w:val="003975A4"/>
    <w:rsid w:val="003A0BED"/>
    <w:rsid w:val="003A158C"/>
    <w:rsid w:val="003A2865"/>
    <w:rsid w:val="003A45A2"/>
    <w:rsid w:val="003A45F8"/>
    <w:rsid w:val="003A47B0"/>
    <w:rsid w:val="003A4971"/>
    <w:rsid w:val="003B0B98"/>
    <w:rsid w:val="003B176B"/>
    <w:rsid w:val="003B19FF"/>
    <w:rsid w:val="003B3DCB"/>
    <w:rsid w:val="003B6FE5"/>
    <w:rsid w:val="003B74C8"/>
    <w:rsid w:val="003B7504"/>
    <w:rsid w:val="003C23F2"/>
    <w:rsid w:val="003C2662"/>
    <w:rsid w:val="003C30F5"/>
    <w:rsid w:val="003D0F64"/>
    <w:rsid w:val="003D1C66"/>
    <w:rsid w:val="003D4ED3"/>
    <w:rsid w:val="003D5238"/>
    <w:rsid w:val="003D59EF"/>
    <w:rsid w:val="003D5CCD"/>
    <w:rsid w:val="003D72CF"/>
    <w:rsid w:val="003D7B6F"/>
    <w:rsid w:val="003D7EA1"/>
    <w:rsid w:val="003E03CF"/>
    <w:rsid w:val="003E08F5"/>
    <w:rsid w:val="003E1770"/>
    <w:rsid w:val="003E1F74"/>
    <w:rsid w:val="003E4BB3"/>
    <w:rsid w:val="003E7124"/>
    <w:rsid w:val="003F0357"/>
    <w:rsid w:val="003F0E04"/>
    <w:rsid w:val="003F1E2F"/>
    <w:rsid w:val="003F4789"/>
    <w:rsid w:val="003F565F"/>
    <w:rsid w:val="003F7DF6"/>
    <w:rsid w:val="003F7E75"/>
    <w:rsid w:val="00400F9F"/>
    <w:rsid w:val="004021CC"/>
    <w:rsid w:val="00402706"/>
    <w:rsid w:val="004032AA"/>
    <w:rsid w:val="00404639"/>
    <w:rsid w:val="00405072"/>
    <w:rsid w:val="00406FAE"/>
    <w:rsid w:val="004145D9"/>
    <w:rsid w:val="004154BD"/>
    <w:rsid w:val="0041577C"/>
    <w:rsid w:val="00415F42"/>
    <w:rsid w:val="0042119A"/>
    <w:rsid w:val="00423003"/>
    <w:rsid w:val="00423A58"/>
    <w:rsid w:val="00424320"/>
    <w:rsid w:val="00426867"/>
    <w:rsid w:val="00431825"/>
    <w:rsid w:val="00431B07"/>
    <w:rsid w:val="00432E41"/>
    <w:rsid w:val="0043311D"/>
    <w:rsid w:val="00433216"/>
    <w:rsid w:val="004337F4"/>
    <w:rsid w:val="00433816"/>
    <w:rsid w:val="004360EF"/>
    <w:rsid w:val="004368C6"/>
    <w:rsid w:val="004371FC"/>
    <w:rsid w:val="004373D3"/>
    <w:rsid w:val="00437D19"/>
    <w:rsid w:val="00440838"/>
    <w:rsid w:val="00440A78"/>
    <w:rsid w:val="00441440"/>
    <w:rsid w:val="0044405E"/>
    <w:rsid w:val="00444266"/>
    <w:rsid w:val="004444C0"/>
    <w:rsid w:val="00446705"/>
    <w:rsid w:val="00447263"/>
    <w:rsid w:val="00450F5F"/>
    <w:rsid w:val="00451181"/>
    <w:rsid w:val="00451699"/>
    <w:rsid w:val="00451EC5"/>
    <w:rsid w:val="0045262A"/>
    <w:rsid w:val="00452DB6"/>
    <w:rsid w:val="00453AF7"/>
    <w:rsid w:val="0045645C"/>
    <w:rsid w:val="0045649E"/>
    <w:rsid w:val="00456859"/>
    <w:rsid w:val="004568A3"/>
    <w:rsid w:val="00462168"/>
    <w:rsid w:val="00462ECC"/>
    <w:rsid w:val="00463C9A"/>
    <w:rsid w:val="00464741"/>
    <w:rsid w:val="00465DF8"/>
    <w:rsid w:val="00466D6B"/>
    <w:rsid w:val="00466DC9"/>
    <w:rsid w:val="00467C2B"/>
    <w:rsid w:val="0047144B"/>
    <w:rsid w:val="00473584"/>
    <w:rsid w:val="00474A82"/>
    <w:rsid w:val="00474BBC"/>
    <w:rsid w:val="00475169"/>
    <w:rsid w:val="00475EA5"/>
    <w:rsid w:val="00475EEE"/>
    <w:rsid w:val="004767BE"/>
    <w:rsid w:val="00476A82"/>
    <w:rsid w:val="004774A2"/>
    <w:rsid w:val="0047750D"/>
    <w:rsid w:val="00477EC1"/>
    <w:rsid w:val="0048016C"/>
    <w:rsid w:val="004817D1"/>
    <w:rsid w:val="00482F05"/>
    <w:rsid w:val="0048455F"/>
    <w:rsid w:val="00484DF4"/>
    <w:rsid w:val="0048501A"/>
    <w:rsid w:val="00485111"/>
    <w:rsid w:val="004860B4"/>
    <w:rsid w:val="004869B1"/>
    <w:rsid w:val="004870FA"/>
    <w:rsid w:val="0049132B"/>
    <w:rsid w:val="0049181D"/>
    <w:rsid w:val="0049377F"/>
    <w:rsid w:val="004972E1"/>
    <w:rsid w:val="00497EF5"/>
    <w:rsid w:val="004A0C7F"/>
    <w:rsid w:val="004A1592"/>
    <w:rsid w:val="004A281E"/>
    <w:rsid w:val="004A28E1"/>
    <w:rsid w:val="004A6038"/>
    <w:rsid w:val="004A7779"/>
    <w:rsid w:val="004B15AD"/>
    <w:rsid w:val="004B19B2"/>
    <w:rsid w:val="004B4E30"/>
    <w:rsid w:val="004B64EC"/>
    <w:rsid w:val="004B7CC8"/>
    <w:rsid w:val="004B7D1A"/>
    <w:rsid w:val="004C0028"/>
    <w:rsid w:val="004C2319"/>
    <w:rsid w:val="004C522D"/>
    <w:rsid w:val="004C76A6"/>
    <w:rsid w:val="004C76AD"/>
    <w:rsid w:val="004D0E26"/>
    <w:rsid w:val="004D1A22"/>
    <w:rsid w:val="004D3CB7"/>
    <w:rsid w:val="004D3FB6"/>
    <w:rsid w:val="004D5CD2"/>
    <w:rsid w:val="004D7CF9"/>
    <w:rsid w:val="004E1927"/>
    <w:rsid w:val="004E4DC1"/>
    <w:rsid w:val="004F0FB3"/>
    <w:rsid w:val="004F1F89"/>
    <w:rsid w:val="004F2C99"/>
    <w:rsid w:val="004F3A80"/>
    <w:rsid w:val="004F692A"/>
    <w:rsid w:val="00500EE1"/>
    <w:rsid w:val="005041D5"/>
    <w:rsid w:val="00504BC1"/>
    <w:rsid w:val="00504DD3"/>
    <w:rsid w:val="00506513"/>
    <w:rsid w:val="00507012"/>
    <w:rsid w:val="00515EB2"/>
    <w:rsid w:val="00515F2A"/>
    <w:rsid w:val="00516109"/>
    <w:rsid w:val="00520FDF"/>
    <w:rsid w:val="0052687A"/>
    <w:rsid w:val="00526AC1"/>
    <w:rsid w:val="00527B5C"/>
    <w:rsid w:val="00530D34"/>
    <w:rsid w:val="00531CD9"/>
    <w:rsid w:val="005327F9"/>
    <w:rsid w:val="00532B92"/>
    <w:rsid w:val="00532CFF"/>
    <w:rsid w:val="00533440"/>
    <w:rsid w:val="005356F9"/>
    <w:rsid w:val="00537C1A"/>
    <w:rsid w:val="00542949"/>
    <w:rsid w:val="00542C6C"/>
    <w:rsid w:val="00543E06"/>
    <w:rsid w:val="005440EB"/>
    <w:rsid w:val="00550503"/>
    <w:rsid w:val="005530C0"/>
    <w:rsid w:val="00553FC0"/>
    <w:rsid w:val="00554B8F"/>
    <w:rsid w:val="00560154"/>
    <w:rsid w:val="00560616"/>
    <w:rsid w:val="005606E8"/>
    <w:rsid w:val="00561829"/>
    <w:rsid w:val="0056232B"/>
    <w:rsid w:val="005647C7"/>
    <w:rsid w:val="0056618E"/>
    <w:rsid w:val="00566724"/>
    <w:rsid w:val="00566D6A"/>
    <w:rsid w:val="00567604"/>
    <w:rsid w:val="005677AB"/>
    <w:rsid w:val="00567E5B"/>
    <w:rsid w:val="005719C3"/>
    <w:rsid w:val="005726BE"/>
    <w:rsid w:val="00573231"/>
    <w:rsid w:val="00573889"/>
    <w:rsid w:val="00574B3C"/>
    <w:rsid w:val="005750FD"/>
    <w:rsid w:val="00575A45"/>
    <w:rsid w:val="00575CFA"/>
    <w:rsid w:val="00575F3E"/>
    <w:rsid w:val="005768BC"/>
    <w:rsid w:val="00576B05"/>
    <w:rsid w:val="00580AD6"/>
    <w:rsid w:val="005852DF"/>
    <w:rsid w:val="00585881"/>
    <w:rsid w:val="00586DF2"/>
    <w:rsid w:val="00591BDD"/>
    <w:rsid w:val="00591D04"/>
    <w:rsid w:val="00593E82"/>
    <w:rsid w:val="005940C4"/>
    <w:rsid w:val="005942BF"/>
    <w:rsid w:val="0059462C"/>
    <w:rsid w:val="00594DEE"/>
    <w:rsid w:val="00594E97"/>
    <w:rsid w:val="005A0FEA"/>
    <w:rsid w:val="005A22F8"/>
    <w:rsid w:val="005A24B2"/>
    <w:rsid w:val="005A2AE6"/>
    <w:rsid w:val="005A51A5"/>
    <w:rsid w:val="005A54D2"/>
    <w:rsid w:val="005A56B4"/>
    <w:rsid w:val="005A722B"/>
    <w:rsid w:val="005A753D"/>
    <w:rsid w:val="005B207F"/>
    <w:rsid w:val="005B2C5D"/>
    <w:rsid w:val="005B2D04"/>
    <w:rsid w:val="005B392E"/>
    <w:rsid w:val="005B3B50"/>
    <w:rsid w:val="005B631B"/>
    <w:rsid w:val="005B6A29"/>
    <w:rsid w:val="005C1B76"/>
    <w:rsid w:val="005C2354"/>
    <w:rsid w:val="005C446F"/>
    <w:rsid w:val="005C4562"/>
    <w:rsid w:val="005D18C5"/>
    <w:rsid w:val="005D368C"/>
    <w:rsid w:val="005D3B22"/>
    <w:rsid w:val="005D46C3"/>
    <w:rsid w:val="005D549D"/>
    <w:rsid w:val="005D7968"/>
    <w:rsid w:val="005E0B43"/>
    <w:rsid w:val="005E16EF"/>
    <w:rsid w:val="005E19F1"/>
    <w:rsid w:val="005E2300"/>
    <w:rsid w:val="005E2AF9"/>
    <w:rsid w:val="005E2E31"/>
    <w:rsid w:val="005E45E9"/>
    <w:rsid w:val="005E654F"/>
    <w:rsid w:val="005F1D3A"/>
    <w:rsid w:val="005F558A"/>
    <w:rsid w:val="005F7200"/>
    <w:rsid w:val="0060149D"/>
    <w:rsid w:val="0060529E"/>
    <w:rsid w:val="00605771"/>
    <w:rsid w:val="00605CF7"/>
    <w:rsid w:val="00606B5F"/>
    <w:rsid w:val="0061119D"/>
    <w:rsid w:val="00611AF1"/>
    <w:rsid w:val="00621033"/>
    <w:rsid w:val="00621DC0"/>
    <w:rsid w:val="00623D4F"/>
    <w:rsid w:val="0062473D"/>
    <w:rsid w:val="00627B18"/>
    <w:rsid w:val="006310DA"/>
    <w:rsid w:val="00635C19"/>
    <w:rsid w:val="00637151"/>
    <w:rsid w:val="0064184D"/>
    <w:rsid w:val="00642849"/>
    <w:rsid w:val="00645F3C"/>
    <w:rsid w:val="00647266"/>
    <w:rsid w:val="00651EE8"/>
    <w:rsid w:val="0065443F"/>
    <w:rsid w:val="00654500"/>
    <w:rsid w:val="00655A00"/>
    <w:rsid w:val="00655F23"/>
    <w:rsid w:val="006627CB"/>
    <w:rsid w:val="00663B92"/>
    <w:rsid w:val="00664D4F"/>
    <w:rsid w:val="0066591C"/>
    <w:rsid w:val="00665BF6"/>
    <w:rsid w:val="0066707E"/>
    <w:rsid w:val="006670D2"/>
    <w:rsid w:val="00667E47"/>
    <w:rsid w:val="00672377"/>
    <w:rsid w:val="00672430"/>
    <w:rsid w:val="006725AA"/>
    <w:rsid w:val="006734D2"/>
    <w:rsid w:val="0067493C"/>
    <w:rsid w:val="00675BBF"/>
    <w:rsid w:val="00677085"/>
    <w:rsid w:val="00677451"/>
    <w:rsid w:val="00680463"/>
    <w:rsid w:val="00680563"/>
    <w:rsid w:val="00682B43"/>
    <w:rsid w:val="00683EB5"/>
    <w:rsid w:val="006856F2"/>
    <w:rsid w:val="00685B11"/>
    <w:rsid w:val="00685E9E"/>
    <w:rsid w:val="0068687B"/>
    <w:rsid w:val="00687182"/>
    <w:rsid w:val="00687A85"/>
    <w:rsid w:val="00690276"/>
    <w:rsid w:val="0069054A"/>
    <w:rsid w:val="00691431"/>
    <w:rsid w:val="00691AEA"/>
    <w:rsid w:val="00693CE1"/>
    <w:rsid w:val="00693D87"/>
    <w:rsid w:val="00693FE6"/>
    <w:rsid w:val="0069449C"/>
    <w:rsid w:val="00694F87"/>
    <w:rsid w:val="00695E9B"/>
    <w:rsid w:val="006976CF"/>
    <w:rsid w:val="006A155A"/>
    <w:rsid w:val="006A20A1"/>
    <w:rsid w:val="006A2ED7"/>
    <w:rsid w:val="006A37E1"/>
    <w:rsid w:val="006A4B74"/>
    <w:rsid w:val="006A6AE0"/>
    <w:rsid w:val="006A7029"/>
    <w:rsid w:val="006A74AF"/>
    <w:rsid w:val="006A7603"/>
    <w:rsid w:val="006B17A7"/>
    <w:rsid w:val="006B3547"/>
    <w:rsid w:val="006B3844"/>
    <w:rsid w:val="006B4DBA"/>
    <w:rsid w:val="006B6422"/>
    <w:rsid w:val="006B683D"/>
    <w:rsid w:val="006B6E61"/>
    <w:rsid w:val="006B782F"/>
    <w:rsid w:val="006C162A"/>
    <w:rsid w:val="006C3858"/>
    <w:rsid w:val="006C450E"/>
    <w:rsid w:val="006C75A8"/>
    <w:rsid w:val="006C7B2E"/>
    <w:rsid w:val="006D0DE4"/>
    <w:rsid w:val="006D1685"/>
    <w:rsid w:val="006D1C9B"/>
    <w:rsid w:val="006D4142"/>
    <w:rsid w:val="006D42C1"/>
    <w:rsid w:val="006D5A19"/>
    <w:rsid w:val="006D68D8"/>
    <w:rsid w:val="006D68DA"/>
    <w:rsid w:val="006E003D"/>
    <w:rsid w:val="006E0345"/>
    <w:rsid w:val="006E26E0"/>
    <w:rsid w:val="006E32B4"/>
    <w:rsid w:val="006E32E0"/>
    <w:rsid w:val="006E4909"/>
    <w:rsid w:val="006E4B3F"/>
    <w:rsid w:val="006E5531"/>
    <w:rsid w:val="006E6316"/>
    <w:rsid w:val="006E75DD"/>
    <w:rsid w:val="006F0EC9"/>
    <w:rsid w:val="006F2D70"/>
    <w:rsid w:val="006F6D65"/>
    <w:rsid w:val="00700082"/>
    <w:rsid w:val="00700808"/>
    <w:rsid w:val="00700BC1"/>
    <w:rsid w:val="00701D8D"/>
    <w:rsid w:val="0070248B"/>
    <w:rsid w:val="00702C3C"/>
    <w:rsid w:val="00703E85"/>
    <w:rsid w:val="007046A6"/>
    <w:rsid w:val="00704FAD"/>
    <w:rsid w:val="007053CD"/>
    <w:rsid w:val="00705722"/>
    <w:rsid w:val="007075BC"/>
    <w:rsid w:val="00707AEA"/>
    <w:rsid w:val="00707C85"/>
    <w:rsid w:val="00710D20"/>
    <w:rsid w:val="00711B19"/>
    <w:rsid w:val="00711CF2"/>
    <w:rsid w:val="00712217"/>
    <w:rsid w:val="007122DE"/>
    <w:rsid w:val="00714730"/>
    <w:rsid w:val="00715F75"/>
    <w:rsid w:val="00716D21"/>
    <w:rsid w:val="00722016"/>
    <w:rsid w:val="0072263E"/>
    <w:rsid w:val="007238FF"/>
    <w:rsid w:val="007247C0"/>
    <w:rsid w:val="0072569B"/>
    <w:rsid w:val="007269EC"/>
    <w:rsid w:val="0072725E"/>
    <w:rsid w:val="0072774F"/>
    <w:rsid w:val="00730277"/>
    <w:rsid w:val="0073046E"/>
    <w:rsid w:val="0073078F"/>
    <w:rsid w:val="007316E5"/>
    <w:rsid w:val="00732B9E"/>
    <w:rsid w:val="00732F3D"/>
    <w:rsid w:val="00734939"/>
    <w:rsid w:val="00736B0D"/>
    <w:rsid w:val="00736B78"/>
    <w:rsid w:val="0074152D"/>
    <w:rsid w:val="00741F47"/>
    <w:rsid w:val="00742E23"/>
    <w:rsid w:val="00744AA0"/>
    <w:rsid w:val="00744F0F"/>
    <w:rsid w:val="00747156"/>
    <w:rsid w:val="00747568"/>
    <w:rsid w:val="007476C6"/>
    <w:rsid w:val="00747890"/>
    <w:rsid w:val="0075005F"/>
    <w:rsid w:val="00751E5A"/>
    <w:rsid w:val="007537E2"/>
    <w:rsid w:val="00754318"/>
    <w:rsid w:val="00754387"/>
    <w:rsid w:val="007575A2"/>
    <w:rsid w:val="00757E8C"/>
    <w:rsid w:val="007618A0"/>
    <w:rsid w:val="00762B08"/>
    <w:rsid w:val="00762B56"/>
    <w:rsid w:val="00763DBB"/>
    <w:rsid w:val="00765B2D"/>
    <w:rsid w:val="00765E89"/>
    <w:rsid w:val="00774A20"/>
    <w:rsid w:val="007809A2"/>
    <w:rsid w:val="00781144"/>
    <w:rsid w:val="00781C05"/>
    <w:rsid w:val="0078333C"/>
    <w:rsid w:val="00784AAE"/>
    <w:rsid w:val="00785323"/>
    <w:rsid w:val="00785750"/>
    <w:rsid w:val="007864FA"/>
    <w:rsid w:val="00786756"/>
    <w:rsid w:val="007875FC"/>
    <w:rsid w:val="0078769E"/>
    <w:rsid w:val="00787C9F"/>
    <w:rsid w:val="00790697"/>
    <w:rsid w:val="00790D03"/>
    <w:rsid w:val="007926DE"/>
    <w:rsid w:val="0079375A"/>
    <w:rsid w:val="00794176"/>
    <w:rsid w:val="00794188"/>
    <w:rsid w:val="007943A8"/>
    <w:rsid w:val="007A35C2"/>
    <w:rsid w:val="007A39CC"/>
    <w:rsid w:val="007A4B35"/>
    <w:rsid w:val="007A54EE"/>
    <w:rsid w:val="007A55D2"/>
    <w:rsid w:val="007A759E"/>
    <w:rsid w:val="007A7B34"/>
    <w:rsid w:val="007B08CC"/>
    <w:rsid w:val="007B1B0C"/>
    <w:rsid w:val="007B3CEE"/>
    <w:rsid w:val="007B54F4"/>
    <w:rsid w:val="007B65D7"/>
    <w:rsid w:val="007B693F"/>
    <w:rsid w:val="007C2637"/>
    <w:rsid w:val="007C440B"/>
    <w:rsid w:val="007C4FC1"/>
    <w:rsid w:val="007C78DE"/>
    <w:rsid w:val="007D0EF3"/>
    <w:rsid w:val="007D21C3"/>
    <w:rsid w:val="007D22F9"/>
    <w:rsid w:val="007D2C5E"/>
    <w:rsid w:val="007D3AE8"/>
    <w:rsid w:val="007D5ECC"/>
    <w:rsid w:val="007D680B"/>
    <w:rsid w:val="007E05D4"/>
    <w:rsid w:val="007E155F"/>
    <w:rsid w:val="007E1C43"/>
    <w:rsid w:val="007E1F3F"/>
    <w:rsid w:val="007E343F"/>
    <w:rsid w:val="007E4370"/>
    <w:rsid w:val="007E71D7"/>
    <w:rsid w:val="007F20D5"/>
    <w:rsid w:val="007F2B4D"/>
    <w:rsid w:val="007F3397"/>
    <w:rsid w:val="007F3A74"/>
    <w:rsid w:val="007F6892"/>
    <w:rsid w:val="007F767C"/>
    <w:rsid w:val="00801B32"/>
    <w:rsid w:val="008052DE"/>
    <w:rsid w:val="00805B82"/>
    <w:rsid w:val="00806872"/>
    <w:rsid w:val="00811706"/>
    <w:rsid w:val="008134FE"/>
    <w:rsid w:val="00815C2E"/>
    <w:rsid w:val="008218AA"/>
    <w:rsid w:val="00821FD9"/>
    <w:rsid w:val="008231E7"/>
    <w:rsid w:val="00823603"/>
    <w:rsid w:val="00823E39"/>
    <w:rsid w:val="00824C90"/>
    <w:rsid w:val="00825719"/>
    <w:rsid w:val="00827B22"/>
    <w:rsid w:val="00830812"/>
    <w:rsid w:val="008308C2"/>
    <w:rsid w:val="00832B13"/>
    <w:rsid w:val="008333B3"/>
    <w:rsid w:val="008335F1"/>
    <w:rsid w:val="00834A0C"/>
    <w:rsid w:val="00835470"/>
    <w:rsid w:val="00835C22"/>
    <w:rsid w:val="00836EC6"/>
    <w:rsid w:val="00840BEB"/>
    <w:rsid w:val="008423A9"/>
    <w:rsid w:val="008433DB"/>
    <w:rsid w:val="008443B6"/>
    <w:rsid w:val="00845BB9"/>
    <w:rsid w:val="008469C6"/>
    <w:rsid w:val="00847DB0"/>
    <w:rsid w:val="00851812"/>
    <w:rsid w:val="00851F0C"/>
    <w:rsid w:val="00852C2C"/>
    <w:rsid w:val="0085465E"/>
    <w:rsid w:val="00856A08"/>
    <w:rsid w:val="00857FB4"/>
    <w:rsid w:val="008604BC"/>
    <w:rsid w:val="0086218A"/>
    <w:rsid w:val="00862454"/>
    <w:rsid w:val="00863B21"/>
    <w:rsid w:val="00864116"/>
    <w:rsid w:val="00864D55"/>
    <w:rsid w:val="00871E3C"/>
    <w:rsid w:val="008720B8"/>
    <w:rsid w:val="008725F2"/>
    <w:rsid w:val="008751EC"/>
    <w:rsid w:val="00875534"/>
    <w:rsid w:val="00875671"/>
    <w:rsid w:val="008770A8"/>
    <w:rsid w:val="008771A6"/>
    <w:rsid w:val="00880C3D"/>
    <w:rsid w:val="008818D8"/>
    <w:rsid w:val="0088450F"/>
    <w:rsid w:val="008874E9"/>
    <w:rsid w:val="00887D77"/>
    <w:rsid w:val="008902C2"/>
    <w:rsid w:val="008906D6"/>
    <w:rsid w:val="00892971"/>
    <w:rsid w:val="00894131"/>
    <w:rsid w:val="00894184"/>
    <w:rsid w:val="008955D5"/>
    <w:rsid w:val="008962E1"/>
    <w:rsid w:val="00897F4D"/>
    <w:rsid w:val="008A1731"/>
    <w:rsid w:val="008A4AE4"/>
    <w:rsid w:val="008A57DC"/>
    <w:rsid w:val="008A5A23"/>
    <w:rsid w:val="008A5B78"/>
    <w:rsid w:val="008A783A"/>
    <w:rsid w:val="008B0966"/>
    <w:rsid w:val="008B3D1F"/>
    <w:rsid w:val="008B430E"/>
    <w:rsid w:val="008B568B"/>
    <w:rsid w:val="008B644E"/>
    <w:rsid w:val="008B795C"/>
    <w:rsid w:val="008C0642"/>
    <w:rsid w:val="008C1BAD"/>
    <w:rsid w:val="008C274E"/>
    <w:rsid w:val="008C2AB7"/>
    <w:rsid w:val="008C2F21"/>
    <w:rsid w:val="008C4576"/>
    <w:rsid w:val="008C5347"/>
    <w:rsid w:val="008C7548"/>
    <w:rsid w:val="008C7AB2"/>
    <w:rsid w:val="008D0916"/>
    <w:rsid w:val="008D191D"/>
    <w:rsid w:val="008D248D"/>
    <w:rsid w:val="008D2661"/>
    <w:rsid w:val="008D2ED5"/>
    <w:rsid w:val="008D3BE9"/>
    <w:rsid w:val="008D4E31"/>
    <w:rsid w:val="008D6920"/>
    <w:rsid w:val="008D6B9A"/>
    <w:rsid w:val="008E000E"/>
    <w:rsid w:val="008E222D"/>
    <w:rsid w:val="008E25D1"/>
    <w:rsid w:val="008E2EA6"/>
    <w:rsid w:val="008E3EF4"/>
    <w:rsid w:val="008E4A67"/>
    <w:rsid w:val="008E661A"/>
    <w:rsid w:val="008E6958"/>
    <w:rsid w:val="008E71CB"/>
    <w:rsid w:val="008E7EB0"/>
    <w:rsid w:val="008F298E"/>
    <w:rsid w:val="008F2C53"/>
    <w:rsid w:val="008F2F7F"/>
    <w:rsid w:val="008F43AA"/>
    <w:rsid w:val="008F6E18"/>
    <w:rsid w:val="008F6FEF"/>
    <w:rsid w:val="00900106"/>
    <w:rsid w:val="009011D4"/>
    <w:rsid w:val="00901D12"/>
    <w:rsid w:val="00903133"/>
    <w:rsid w:val="009038F8"/>
    <w:rsid w:val="00905AC3"/>
    <w:rsid w:val="00906711"/>
    <w:rsid w:val="00913179"/>
    <w:rsid w:val="00914D7B"/>
    <w:rsid w:val="00914F3F"/>
    <w:rsid w:val="00917948"/>
    <w:rsid w:val="00917E47"/>
    <w:rsid w:val="00920F55"/>
    <w:rsid w:val="00922708"/>
    <w:rsid w:val="009249B9"/>
    <w:rsid w:val="009269D6"/>
    <w:rsid w:val="009313FE"/>
    <w:rsid w:val="00931F47"/>
    <w:rsid w:val="009346CB"/>
    <w:rsid w:val="00934908"/>
    <w:rsid w:val="009366BC"/>
    <w:rsid w:val="0093693E"/>
    <w:rsid w:val="00937759"/>
    <w:rsid w:val="009407E3"/>
    <w:rsid w:val="0094096A"/>
    <w:rsid w:val="00942690"/>
    <w:rsid w:val="009453C1"/>
    <w:rsid w:val="0094609A"/>
    <w:rsid w:val="009467DD"/>
    <w:rsid w:val="00947C9C"/>
    <w:rsid w:val="0095133D"/>
    <w:rsid w:val="009525C8"/>
    <w:rsid w:val="009535CD"/>
    <w:rsid w:val="00957B95"/>
    <w:rsid w:val="00960CF5"/>
    <w:rsid w:val="00961AC3"/>
    <w:rsid w:val="00962670"/>
    <w:rsid w:val="00967C1C"/>
    <w:rsid w:val="009721C9"/>
    <w:rsid w:val="00972758"/>
    <w:rsid w:val="00972D14"/>
    <w:rsid w:val="00973853"/>
    <w:rsid w:val="009763BD"/>
    <w:rsid w:val="009768C6"/>
    <w:rsid w:val="00977019"/>
    <w:rsid w:val="009771D5"/>
    <w:rsid w:val="00977A7D"/>
    <w:rsid w:val="009810ED"/>
    <w:rsid w:val="00981768"/>
    <w:rsid w:val="00984A5F"/>
    <w:rsid w:val="00984DA0"/>
    <w:rsid w:val="00985E18"/>
    <w:rsid w:val="009868B4"/>
    <w:rsid w:val="00990AF3"/>
    <w:rsid w:val="00991613"/>
    <w:rsid w:val="00991C63"/>
    <w:rsid w:val="009921F2"/>
    <w:rsid w:val="00992EC2"/>
    <w:rsid w:val="00995F9B"/>
    <w:rsid w:val="00996E0A"/>
    <w:rsid w:val="009A09A6"/>
    <w:rsid w:val="009A4073"/>
    <w:rsid w:val="009A4D03"/>
    <w:rsid w:val="009A4EB3"/>
    <w:rsid w:val="009A5C19"/>
    <w:rsid w:val="009A77D0"/>
    <w:rsid w:val="009A7E16"/>
    <w:rsid w:val="009B11D4"/>
    <w:rsid w:val="009B1957"/>
    <w:rsid w:val="009B25D6"/>
    <w:rsid w:val="009B2B69"/>
    <w:rsid w:val="009B3CD1"/>
    <w:rsid w:val="009B403C"/>
    <w:rsid w:val="009B4612"/>
    <w:rsid w:val="009C2895"/>
    <w:rsid w:val="009C3E6B"/>
    <w:rsid w:val="009C4C5F"/>
    <w:rsid w:val="009C53F3"/>
    <w:rsid w:val="009C5E0B"/>
    <w:rsid w:val="009C675B"/>
    <w:rsid w:val="009C7BF5"/>
    <w:rsid w:val="009C7E75"/>
    <w:rsid w:val="009D2A6B"/>
    <w:rsid w:val="009D2A80"/>
    <w:rsid w:val="009D35C7"/>
    <w:rsid w:val="009D368C"/>
    <w:rsid w:val="009D4125"/>
    <w:rsid w:val="009D484C"/>
    <w:rsid w:val="009D527A"/>
    <w:rsid w:val="009D7A1B"/>
    <w:rsid w:val="009E0A5F"/>
    <w:rsid w:val="009E329E"/>
    <w:rsid w:val="009E47D3"/>
    <w:rsid w:val="009E7F72"/>
    <w:rsid w:val="009F3FC7"/>
    <w:rsid w:val="009F5A95"/>
    <w:rsid w:val="009F6D13"/>
    <w:rsid w:val="009F77D2"/>
    <w:rsid w:val="009F7C75"/>
    <w:rsid w:val="009F7FBA"/>
    <w:rsid w:val="00A00368"/>
    <w:rsid w:val="00A00F5B"/>
    <w:rsid w:val="00A00F73"/>
    <w:rsid w:val="00A027E8"/>
    <w:rsid w:val="00A04018"/>
    <w:rsid w:val="00A05CA6"/>
    <w:rsid w:val="00A069C4"/>
    <w:rsid w:val="00A1217D"/>
    <w:rsid w:val="00A121AD"/>
    <w:rsid w:val="00A123B6"/>
    <w:rsid w:val="00A13C83"/>
    <w:rsid w:val="00A149C0"/>
    <w:rsid w:val="00A15EFE"/>
    <w:rsid w:val="00A15FA6"/>
    <w:rsid w:val="00A21B43"/>
    <w:rsid w:val="00A22F68"/>
    <w:rsid w:val="00A23167"/>
    <w:rsid w:val="00A233D7"/>
    <w:rsid w:val="00A23441"/>
    <w:rsid w:val="00A23805"/>
    <w:rsid w:val="00A2490E"/>
    <w:rsid w:val="00A24CF9"/>
    <w:rsid w:val="00A252A5"/>
    <w:rsid w:val="00A25C20"/>
    <w:rsid w:val="00A30414"/>
    <w:rsid w:val="00A3145A"/>
    <w:rsid w:val="00A322B9"/>
    <w:rsid w:val="00A372DD"/>
    <w:rsid w:val="00A37A7B"/>
    <w:rsid w:val="00A43AA1"/>
    <w:rsid w:val="00A44EFF"/>
    <w:rsid w:val="00A46A8D"/>
    <w:rsid w:val="00A47192"/>
    <w:rsid w:val="00A47265"/>
    <w:rsid w:val="00A502A4"/>
    <w:rsid w:val="00A509E6"/>
    <w:rsid w:val="00A52A73"/>
    <w:rsid w:val="00A53320"/>
    <w:rsid w:val="00A61C79"/>
    <w:rsid w:val="00A62070"/>
    <w:rsid w:val="00A62CE1"/>
    <w:rsid w:val="00A630E2"/>
    <w:rsid w:val="00A6311E"/>
    <w:rsid w:val="00A640B1"/>
    <w:rsid w:val="00A65FCF"/>
    <w:rsid w:val="00A66281"/>
    <w:rsid w:val="00A67FEB"/>
    <w:rsid w:val="00A71FC1"/>
    <w:rsid w:val="00A723A5"/>
    <w:rsid w:val="00A7484F"/>
    <w:rsid w:val="00A753C8"/>
    <w:rsid w:val="00A75C68"/>
    <w:rsid w:val="00A8157A"/>
    <w:rsid w:val="00A81667"/>
    <w:rsid w:val="00A83D56"/>
    <w:rsid w:val="00A83DF3"/>
    <w:rsid w:val="00A83EB5"/>
    <w:rsid w:val="00A91736"/>
    <w:rsid w:val="00A91D6C"/>
    <w:rsid w:val="00A927F2"/>
    <w:rsid w:val="00A93D74"/>
    <w:rsid w:val="00A969A5"/>
    <w:rsid w:val="00A97AE6"/>
    <w:rsid w:val="00A97FA5"/>
    <w:rsid w:val="00AA0F64"/>
    <w:rsid w:val="00AA337E"/>
    <w:rsid w:val="00AA4299"/>
    <w:rsid w:val="00AA6982"/>
    <w:rsid w:val="00AB1D21"/>
    <w:rsid w:val="00AB3DC7"/>
    <w:rsid w:val="00AB5ADD"/>
    <w:rsid w:val="00AB7C56"/>
    <w:rsid w:val="00AC5131"/>
    <w:rsid w:val="00AD074D"/>
    <w:rsid w:val="00AD0E9F"/>
    <w:rsid w:val="00AD2180"/>
    <w:rsid w:val="00AD22B9"/>
    <w:rsid w:val="00AD2556"/>
    <w:rsid w:val="00AD47A7"/>
    <w:rsid w:val="00AD4C2E"/>
    <w:rsid w:val="00AD50AE"/>
    <w:rsid w:val="00AD641E"/>
    <w:rsid w:val="00AD7584"/>
    <w:rsid w:val="00AE1BB6"/>
    <w:rsid w:val="00AE247E"/>
    <w:rsid w:val="00AE2C69"/>
    <w:rsid w:val="00AE39FA"/>
    <w:rsid w:val="00AE667B"/>
    <w:rsid w:val="00AE6C67"/>
    <w:rsid w:val="00AE7348"/>
    <w:rsid w:val="00AF18E0"/>
    <w:rsid w:val="00AF36BB"/>
    <w:rsid w:val="00AF5211"/>
    <w:rsid w:val="00AF5A0B"/>
    <w:rsid w:val="00B01310"/>
    <w:rsid w:val="00B021EE"/>
    <w:rsid w:val="00B03986"/>
    <w:rsid w:val="00B04771"/>
    <w:rsid w:val="00B04C7B"/>
    <w:rsid w:val="00B04ED4"/>
    <w:rsid w:val="00B05A54"/>
    <w:rsid w:val="00B06431"/>
    <w:rsid w:val="00B1043D"/>
    <w:rsid w:val="00B10EA5"/>
    <w:rsid w:val="00B10FEF"/>
    <w:rsid w:val="00B11E06"/>
    <w:rsid w:val="00B15696"/>
    <w:rsid w:val="00B2123A"/>
    <w:rsid w:val="00B21D77"/>
    <w:rsid w:val="00B2472D"/>
    <w:rsid w:val="00B24BC9"/>
    <w:rsid w:val="00B251CF"/>
    <w:rsid w:val="00B254C3"/>
    <w:rsid w:val="00B25D94"/>
    <w:rsid w:val="00B277E2"/>
    <w:rsid w:val="00B30D8A"/>
    <w:rsid w:val="00B317A0"/>
    <w:rsid w:val="00B32C21"/>
    <w:rsid w:val="00B34C39"/>
    <w:rsid w:val="00B34C8C"/>
    <w:rsid w:val="00B34F09"/>
    <w:rsid w:val="00B361A1"/>
    <w:rsid w:val="00B4073A"/>
    <w:rsid w:val="00B40964"/>
    <w:rsid w:val="00B421F2"/>
    <w:rsid w:val="00B435C2"/>
    <w:rsid w:val="00B53CAB"/>
    <w:rsid w:val="00B551F2"/>
    <w:rsid w:val="00B563AA"/>
    <w:rsid w:val="00B57337"/>
    <w:rsid w:val="00B6187D"/>
    <w:rsid w:val="00B61D1B"/>
    <w:rsid w:val="00B651ED"/>
    <w:rsid w:val="00B65F7A"/>
    <w:rsid w:val="00B6651C"/>
    <w:rsid w:val="00B665DF"/>
    <w:rsid w:val="00B6706C"/>
    <w:rsid w:val="00B70B67"/>
    <w:rsid w:val="00B717A6"/>
    <w:rsid w:val="00B719D8"/>
    <w:rsid w:val="00B71D49"/>
    <w:rsid w:val="00B72344"/>
    <w:rsid w:val="00B73065"/>
    <w:rsid w:val="00B7474F"/>
    <w:rsid w:val="00B74D4A"/>
    <w:rsid w:val="00B75915"/>
    <w:rsid w:val="00B75CF1"/>
    <w:rsid w:val="00B80143"/>
    <w:rsid w:val="00B811B1"/>
    <w:rsid w:val="00B81B81"/>
    <w:rsid w:val="00B83AD0"/>
    <w:rsid w:val="00B83CE8"/>
    <w:rsid w:val="00B83F9C"/>
    <w:rsid w:val="00B84E33"/>
    <w:rsid w:val="00B8557F"/>
    <w:rsid w:val="00B85C65"/>
    <w:rsid w:val="00B87052"/>
    <w:rsid w:val="00B8745A"/>
    <w:rsid w:val="00B92868"/>
    <w:rsid w:val="00B9299D"/>
    <w:rsid w:val="00B92B9C"/>
    <w:rsid w:val="00B93A92"/>
    <w:rsid w:val="00B940D6"/>
    <w:rsid w:val="00B944F1"/>
    <w:rsid w:val="00B9499D"/>
    <w:rsid w:val="00B9508C"/>
    <w:rsid w:val="00B959D1"/>
    <w:rsid w:val="00B96E63"/>
    <w:rsid w:val="00BA0832"/>
    <w:rsid w:val="00BA08F1"/>
    <w:rsid w:val="00BA0CF5"/>
    <w:rsid w:val="00BA0E74"/>
    <w:rsid w:val="00BA15EC"/>
    <w:rsid w:val="00BA230D"/>
    <w:rsid w:val="00BA56A5"/>
    <w:rsid w:val="00BA5CCC"/>
    <w:rsid w:val="00BA72A8"/>
    <w:rsid w:val="00BB3CFB"/>
    <w:rsid w:val="00BB53FE"/>
    <w:rsid w:val="00BC0494"/>
    <w:rsid w:val="00BC0F9E"/>
    <w:rsid w:val="00BC1D9A"/>
    <w:rsid w:val="00BC2C41"/>
    <w:rsid w:val="00BC2D41"/>
    <w:rsid w:val="00BC626B"/>
    <w:rsid w:val="00BC6AEC"/>
    <w:rsid w:val="00BD2A9F"/>
    <w:rsid w:val="00BD2B2D"/>
    <w:rsid w:val="00BD2D43"/>
    <w:rsid w:val="00BD6860"/>
    <w:rsid w:val="00BD7307"/>
    <w:rsid w:val="00BE2793"/>
    <w:rsid w:val="00BE27DF"/>
    <w:rsid w:val="00BE3423"/>
    <w:rsid w:val="00BE51AD"/>
    <w:rsid w:val="00BE75C1"/>
    <w:rsid w:val="00BE7AD9"/>
    <w:rsid w:val="00BF0023"/>
    <w:rsid w:val="00BF1EB7"/>
    <w:rsid w:val="00BF3B86"/>
    <w:rsid w:val="00BF5925"/>
    <w:rsid w:val="00BF626B"/>
    <w:rsid w:val="00BF72DB"/>
    <w:rsid w:val="00BF7513"/>
    <w:rsid w:val="00BF76EE"/>
    <w:rsid w:val="00BF7AE3"/>
    <w:rsid w:val="00BF7B9A"/>
    <w:rsid w:val="00C00570"/>
    <w:rsid w:val="00C0250B"/>
    <w:rsid w:val="00C030E1"/>
    <w:rsid w:val="00C03950"/>
    <w:rsid w:val="00C05706"/>
    <w:rsid w:val="00C0570E"/>
    <w:rsid w:val="00C063D6"/>
    <w:rsid w:val="00C07F90"/>
    <w:rsid w:val="00C10749"/>
    <w:rsid w:val="00C10862"/>
    <w:rsid w:val="00C12BC8"/>
    <w:rsid w:val="00C13654"/>
    <w:rsid w:val="00C138D6"/>
    <w:rsid w:val="00C155C6"/>
    <w:rsid w:val="00C1560D"/>
    <w:rsid w:val="00C15A1F"/>
    <w:rsid w:val="00C17200"/>
    <w:rsid w:val="00C206A5"/>
    <w:rsid w:val="00C2195E"/>
    <w:rsid w:val="00C22AA2"/>
    <w:rsid w:val="00C22D2B"/>
    <w:rsid w:val="00C244EB"/>
    <w:rsid w:val="00C25AB8"/>
    <w:rsid w:val="00C30A2D"/>
    <w:rsid w:val="00C32C56"/>
    <w:rsid w:val="00C36612"/>
    <w:rsid w:val="00C3678B"/>
    <w:rsid w:val="00C368F4"/>
    <w:rsid w:val="00C3695B"/>
    <w:rsid w:val="00C36ED5"/>
    <w:rsid w:val="00C4036F"/>
    <w:rsid w:val="00C409C8"/>
    <w:rsid w:val="00C418B4"/>
    <w:rsid w:val="00C42FC5"/>
    <w:rsid w:val="00C44243"/>
    <w:rsid w:val="00C4490D"/>
    <w:rsid w:val="00C44C32"/>
    <w:rsid w:val="00C453CB"/>
    <w:rsid w:val="00C46387"/>
    <w:rsid w:val="00C543F5"/>
    <w:rsid w:val="00C54796"/>
    <w:rsid w:val="00C56A93"/>
    <w:rsid w:val="00C6087E"/>
    <w:rsid w:val="00C64DE7"/>
    <w:rsid w:val="00C6642B"/>
    <w:rsid w:val="00C6667A"/>
    <w:rsid w:val="00C66C1F"/>
    <w:rsid w:val="00C66FCE"/>
    <w:rsid w:val="00C70A6D"/>
    <w:rsid w:val="00C70E79"/>
    <w:rsid w:val="00C7187A"/>
    <w:rsid w:val="00C7204F"/>
    <w:rsid w:val="00C7211B"/>
    <w:rsid w:val="00C73183"/>
    <w:rsid w:val="00C7495F"/>
    <w:rsid w:val="00C80A7E"/>
    <w:rsid w:val="00C80C2E"/>
    <w:rsid w:val="00C80E9B"/>
    <w:rsid w:val="00C81CB9"/>
    <w:rsid w:val="00C81DF2"/>
    <w:rsid w:val="00C83B66"/>
    <w:rsid w:val="00C85AAC"/>
    <w:rsid w:val="00C9029C"/>
    <w:rsid w:val="00C91FB0"/>
    <w:rsid w:val="00C92DA2"/>
    <w:rsid w:val="00C9317B"/>
    <w:rsid w:val="00C93BF9"/>
    <w:rsid w:val="00C93DEB"/>
    <w:rsid w:val="00C945A0"/>
    <w:rsid w:val="00C946FE"/>
    <w:rsid w:val="00C951AA"/>
    <w:rsid w:val="00C96FD1"/>
    <w:rsid w:val="00CA0F07"/>
    <w:rsid w:val="00CA357F"/>
    <w:rsid w:val="00CA4660"/>
    <w:rsid w:val="00CA56BA"/>
    <w:rsid w:val="00CA6130"/>
    <w:rsid w:val="00CA6515"/>
    <w:rsid w:val="00CA7AB3"/>
    <w:rsid w:val="00CA7E10"/>
    <w:rsid w:val="00CA7FB9"/>
    <w:rsid w:val="00CB0578"/>
    <w:rsid w:val="00CB0923"/>
    <w:rsid w:val="00CB161C"/>
    <w:rsid w:val="00CB2A72"/>
    <w:rsid w:val="00CB4EAF"/>
    <w:rsid w:val="00CB73B5"/>
    <w:rsid w:val="00CC0FC1"/>
    <w:rsid w:val="00CC10A6"/>
    <w:rsid w:val="00CC1A4D"/>
    <w:rsid w:val="00CC2AC0"/>
    <w:rsid w:val="00CC2E40"/>
    <w:rsid w:val="00CC2F16"/>
    <w:rsid w:val="00CC37D8"/>
    <w:rsid w:val="00CC439B"/>
    <w:rsid w:val="00CC5008"/>
    <w:rsid w:val="00CC6025"/>
    <w:rsid w:val="00CC65CD"/>
    <w:rsid w:val="00CC6633"/>
    <w:rsid w:val="00CC7269"/>
    <w:rsid w:val="00CD08DC"/>
    <w:rsid w:val="00CD0980"/>
    <w:rsid w:val="00CD22BA"/>
    <w:rsid w:val="00CD26F0"/>
    <w:rsid w:val="00CD4F2E"/>
    <w:rsid w:val="00CE0452"/>
    <w:rsid w:val="00CE3C3C"/>
    <w:rsid w:val="00CE41B2"/>
    <w:rsid w:val="00CE4A22"/>
    <w:rsid w:val="00CE4D3F"/>
    <w:rsid w:val="00CE5970"/>
    <w:rsid w:val="00CE61F4"/>
    <w:rsid w:val="00CE66E7"/>
    <w:rsid w:val="00CE7420"/>
    <w:rsid w:val="00CF0005"/>
    <w:rsid w:val="00CF19AD"/>
    <w:rsid w:val="00CF3A12"/>
    <w:rsid w:val="00CF5A82"/>
    <w:rsid w:val="00D008F5"/>
    <w:rsid w:val="00D00D87"/>
    <w:rsid w:val="00D0249C"/>
    <w:rsid w:val="00D039E6"/>
    <w:rsid w:val="00D051DD"/>
    <w:rsid w:val="00D07AB5"/>
    <w:rsid w:val="00D131CC"/>
    <w:rsid w:val="00D17320"/>
    <w:rsid w:val="00D17591"/>
    <w:rsid w:val="00D22874"/>
    <w:rsid w:val="00D2637C"/>
    <w:rsid w:val="00D271EB"/>
    <w:rsid w:val="00D3114D"/>
    <w:rsid w:val="00D32322"/>
    <w:rsid w:val="00D335F3"/>
    <w:rsid w:val="00D342FA"/>
    <w:rsid w:val="00D3642C"/>
    <w:rsid w:val="00D36926"/>
    <w:rsid w:val="00D40B4D"/>
    <w:rsid w:val="00D41202"/>
    <w:rsid w:val="00D41E05"/>
    <w:rsid w:val="00D44019"/>
    <w:rsid w:val="00D450AB"/>
    <w:rsid w:val="00D4529D"/>
    <w:rsid w:val="00D464D2"/>
    <w:rsid w:val="00D474A0"/>
    <w:rsid w:val="00D47D2B"/>
    <w:rsid w:val="00D51655"/>
    <w:rsid w:val="00D51E68"/>
    <w:rsid w:val="00D60C86"/>
    <w:rsid w:val="00D624A5"/>
    <w:rsid w:val="00D65C7F"/>
    <w:rsid w:val="00D672E7"/>
    <w:rsid w:val="00D713C8"/>
    <w:rsid w:val="00D714B0"/>
    <w:rsid w:val="00D738F5"/>
    <w:rsid w:val="00D75A6C"/>
    <w:rsid w:val="00D82623"/>
    <w:rsid w:val="00D830C5"/>
    <w:rsid w:val="00D833E9"/>
    <w:rsid w:val="00D83562"/>
    <w:rsid w:val="00D83C56"/>
    <w:rsid w:val="00D8449D"/>
    <w:rsid w:val="00D851D4"/>
    <w:rsid w:val="00D851D7"/>
    <w:rsid w:val="00D87E85"/>
    <w:rsid w:val="00D91390"/>
    <w:rsid w:val="00D916CC"/>
    <w:rsid w:val="00D935AD"/>
    <w:rsid w:val="00D94171"/>
    <w:rsid w:val="00D952B0"/>
    <w:rsid w:val="00D954EC"/>
    <w:rsid w:val="00D962CD"/>
    <w:rsid w:val="00D97F71"/>
    <w:rsid w:val="00DA03EF"/>
    <w:rsid w:val="00DA1F84"/>
    <w:rsid w:val="00DA2A60"/>
    <w:rsid w:val="00DA3F72"/>
    <w:rsid w:val="00DA4822"/>
    <w:rsid w:val="00DA5C27"/>
    <w:rsid w:val="00DA7BE7"/>
    <w:rsid w:val="00DA7E40"/>
    <w:rsid w:val="00DB11C8"/>
    <w:rsid w:val="00DB1AD7"/>
    <w:rsid w:val="00DB4035"/>
    <w:rsid w:val="00DB4A3F"/>
    <w:rsid w:val="00DB5BBA"/>
    <w:rsid w:val="00DB68A5"/>
    <w:rsid w:val="00DC28BD"/>
    <w:rsid w:val="00DC2A6D"/>
    <w:rsid w:val="00DC3FD5"/>
    <w:rsid w:val="00DC4595"/>
    <w:rsid w:val="00DC49E2"/>
    <w:rsid w:val="00DC5945"/>
    <w:rsid w:val="00DD2A5E"/>
    <w:rsid w:val="00DD3F1A"/>
    <w:rsid w:val="00DD565E"/>
    <w:rsid w:val="00DD6972"/>
    <w:rsid w:val="00DD6BA1"/>
    <w:rsid w:val="00DE0798"/>
    <w:rsid w:val="00DE1624"/>
    <w:rsid w:val="00DE1F09"/>
    <w:rsid w:val="00DE3CDC"/>
    <w:rsid w:val="00DE6120"/>
    <w:rsid w:val="00DE6212"/>
    <w:rsid w:val="00DF1DD9"/>
    <w:rsid w:val="00DF1FD3"/>
    <w:rsid w:val="00DF23B3"/>
    <w:rsid w:val="00DF38CD"/>
    <w:rsid w:val="00DF5F4C"/>
    <w:rsid w:val="00DF6A33"/>
    <w:rsid w:val="00E0099D"/>
    <w:rsid w:val="00E02B61"/>
    <w:rsid w:val="00E02FAE"/>
    <w:rsid w:val="00E03070"/>
    <w:rsid w:val="00E03C4A"/>
    <w:rsid w:val="00E05961"/>
    <w:rsid w:val="00E1138B"/>
    <w:rsid w:val="00E13DA1"/>
    <w:rsid w:val="00E1612A"/>
    <w:rsid w:val="00E1774A"/>
    <w:rsid w:val="00E20616"/>
    <w:rsid w:val="00E220BA"/>
    <w:rsid w:val="00E2245D"/>
    <w:rsid w:val="00E2301D"/>
    <w:rsid w:val="00E2381D"/>
    <w:rsid w:val="00E24621"/>
    <w:rsid w:val="00E2463A"/>
    <w:rsid w:val="00E24E6F"/>
    <w:rsid w:val="00E301AA"/>
    <w:rsid w:val="00E3386A"/>
    <w:rsid w:val="00E37ECB"/>
    <w:rsid w:val="00E401C4"/>
    <w:rsid w:val="00E41483"/>
    <w:rsid w:val="00E42E2A"/>
    <w:rsid w:val="00E43E3A"/>
    <w:rsid w:val="00E44601"/>
    <w:rsid w:val="00E45798"/>
    <w:rsid w:val="00E4684F"/>
    <w:rsid w:val="00E47D1B"/>
    <w:rsid w:val="00E50647"/>
    <w:rsid w:val="00E5241B"/>
    <w:rsid w:val="00E524D6"/>
    <w:rsid w:val="00E5309F"/>
    <w:rsid w:val="00E543DC"/>
    <w:rsid w:val="00E54E10"/>
    <w:rsid w:val="00E57CF1"/>
    <w:rsid w:val="00E6202B"/>
    <w:rsid w:val="00E622B0"/>
    <w:rsid w:val="00E63C94"/>
    <w:rsid w:val="00E648C4"/>
    <w:rsid w:val="00E6530D"/>
    <w:rsid w:val="00E67B7F"/>
    <w:rsid w:val="00E67E51"/>
    <w:rsid w:val="00E71453"/>
    <w:rsid w:val="00E76E04"/>
    <w:rsid w:val="00E76F69"/>
    <w:rsid w:val="00E773E8"/>
    <w:rsid w:val="00E80FE4"/>
    <w:rsid w:val="00E82B33"/>
    <w:rsid w:val="00E83725"/>
    <w:rsid w:val="00E84EFB"/>
    <w:rsid w:val="00E8701B"/>
    <w:rsid w:val="00E9007C"/>
    <w:rsid w:val="00E902F9"/>
    <w:rsid w:val="00E91E51"/>
    <w:rsid w:val="00E94993"/>
    <w:rsid w:val="00E95AF9"/>
    <w:rsid w:val="00E95CA0"/>
    <w:rsid w:val="00E96B4B"/>
    <w:rsid w:val="00EA0A27"/>
    <w:rsid w:val="00EA105F"/>
    <w:rsid w:val="00EA13F2"/>
    <w:rsid w:val="00EA1C70"/>
    <w:rsid w:val="00EA4253"/>
    <w:rsid w:val="00EA4B53"/>
    <w:rsid w:val="00EA5025"/>
    <w:rsid w:val="00EA5924"/>
    <w:rsid w:val="00EA5EBB"/>
    <w:rsid w:val="00EA6E32"/>
    <w:rsid w:val="00EA7B79"/>
    <w:rsid w:val="00EB2513"/>
    <w:rsid w:val="00EB30CA"/>
    <w:rsid w:val="00EB3D71"/>
    <w:rsid w:val="00EB45EC"/>
    <w:rsid w:val="00EB771E"/>
    <w:rsid w:val="00EB7F5F"/>
    <w:rsid w:val="00EC0593"/>
    <w:rsid w:val="00EC0D1B"/>
    <w:rsid w:val="00EC0D31"/>
    <w:rsid w:val="00EC51AF"/>
    <w:rsid w:val="00EC5E00"/>
    <w:rsid w:val="00EC7328"/>
    <w:rsid w:val="00ED0491"/>
    <w:rsid w:val="00ED04D0"/>
    <w:rsid w:val="00ED4712"/>
    <w:rsid w:val="00ED529B"/>
    <w:rsid w:val="00ED5F73"/>
    <w:rsid w:val="00ED691D"/>
    <w:rsid w:val="00ED699D"/>
    <w:rsid w:val="00EE02DF"/>
    <w:rsid w:val="00EE094E"/>
    <w:rsid w:val="00EE2385"/>
    <w:rsid w:val="00EE402C"/>
    <w:rsid w:val="00EE435F"/>
    <w:rsid w:val="00EE4456"/>
    <w:rsid w:val="00EE57C6"/>
    <w:rsid w:val="00EE6E15"/>
    <w:rsid w:val="00EE7995"/>
    <w:rsid w:val="00EE7AFC"/>
    <w:rsid w:val="00EF0921"/>
    <w:rsid w:val="00EF24E0"/>
    <w:rsid w:val="00EF3062"/>
    <w:rsid w:val="00EF43F5"/>
    <w:rsid w:val="00EF5B1C"/>
    <w:rsid w:val="00EF7720"/>
    <w:rsid w:val="00F0365F"/>
    <w:rsid w:val="00F04816"/>
    <w:rsid w:val="00F0489C"/>
    <w:rsid w:val="00F05B25"/>
    <w:rsid w:val="00F0743A"/>
    <w:rsid w:val="00F07523"/>
    <w:rsid w:val="00F0770F"/>
    <w:rsid w:val="00F07C33"/>
    <w:rsid w:val="00F07DCE"/>
    <w:rsid w:val="00F110BF"/>
    <w:rsid w:val="00F14E36"/>
    <w:rsid w:val="00F16471"/>
    <w:rsid w:val="00F167AB"/>
    <w:rsid w:val="00F1757E"/>
    <w:rsid w:val="00F214A8"/>
    <w:rsid w:val="00F23AE7"/>
    <w:rsid w:val="00F24184"/>
    <w:rsid w:val="00F248ED"/>
    <w:rsid w:val="00F25239"/>
    <w:rsid w:val="00F261D7"/>
    <w:rsid w:val="00F26C34"/>
    <w:rsid w:val="00F27548"/>
    <w:rsid w:val="00F27AFA"/>
    <w:rsid w:val="00F30146"/>
    <w:rsid w:val="00F32FAE"/>
    <w:rsid w:val="00F33DEC"/>
    <w:rsid w:val="00F344B0"/>
    <w:rsid w:val="00F35627"/>
    <w:rsid w:val="00F35673"/>
    <w:rsid w:val="00F35B8B"/>
    <w:rsid w:val="00F361F8"/>
    <w:rsid w:val="00F366BE"/>
    <w:rsid w:val="00F40001"/>
    <w:rsid w:val="00F4062E"/>
    <w:rsid w:val="00F40CA3"/>
    <w:rsid w:val="00F4182E"/>
    <w:rsid w:val="00F42168"/>
    <w:rsid w:val="00F44896"/>
    <w:rsid w:val="00F44F3B"/>
    <w:rsid w:val="00F45071"/>
    <w:rsid w:val="00F45353"/>
    <w:rsid w:val="00F470F8"/>
    <w:rsid w:val="00F4754C"/>
    <w:rsid w:val="00F50013"/>
    <w:rsid w:val="00F5014A"/>
    <w:rsid w:val="00F51B3C"/>
    <w:rsid w:val="00F520FE"/>
    <w:rsid w:val="00F527C1"/>
    <w:rsid w:val="00F52901"/>
    <w:rsid w:val="00F530CF"/>
    <w:rsid w:val="00F5366B"/>
    <w:rsid w:val="00F54831"/>
    <w:rsid w:val="00F5512D"/>
    <w:rsid w:val="00F56506"/>
    <w:rsid w:val="00F57F42"/>
    <w:rsid w:val="00F601FD"/>
    <w:rsid w:val="00F611AA"/>
    <w:rsid w:val="00F62674"/>
    <w:rsid w:val="00F62C4F"/>
    <w:rsid w:val="00F64F84"/>
    <w:rsid w:val="00F6698D"/>
    <w:rsid w:val="00F66AB8"/>
    <w:rsid w:val="00F67C34"/>
    <w:rsid w:val="00F7274D"/>
    <w:rsid w:val="00F72D64"/>
    <w:rsid w:val="00F74505"/>
    <w:rsid w:val="00F755CB"/>
    <w:rsid w:val="00F75A49"/>
    <w:rsid w:val="00F76666"/>
    <w:rsid w:val="00F80401"/>
    <w:rsid w:val="00F8099E"/>
    <w:rsid w:val="00F8296B"/>
    <w:rsid w:val="00F8578B"/>
    <w:rsid w:val="00F864DA"/>
    <w:rsid w:val="00F86D4D"/>
    <w:rsid w:val="00F87701"/>
    <w:rsid w:val="00F879AC"/>
    <w:rsid w:val="00F908CE"/>
    <w:rsid w:val="00F92B7E"/>
    <w:rsid w:val="00F93D5E"/>
    <w:rsid w:val="00F93D97"/>
    <w:rsid w:val="00F94C8A"/>
    <w:rsid w:val="00F97E82"/>
    <w:rsid w:val="00FA25B6"/>
    <w:rsid w:val="00FA46EA"/>
    <w:rsid w:val="00FA4DD0"/>
    <w:rsid w:val="00FA5B5C"/>
    <w:rsid w:val="00FA5EDC"/>
    <w:rsid w:val="00FA639D"/>
    <w:rsid w:val="00FA6427"/>
    <w:rsid w:val="00FA70C1"/>
    <w:rsid w:val="00FB19C7"/>
    <w:rsid w:val="00FB4620"/>
    <w:rsid w:val="00FB547D"/>
    <w:rsid w:val="00FB61BA"/>
    <w:rsid w:val="00FB6ADE"/>
    <w:rsid w:val="00FB6E91"/>
    <w:rsid w:val="00FB7484"/>
    <w:rsid w:val="00FC2EAB"/>
    <w:rsid w:val="00FC3DFB"/>
    <w:rsid w:val="00FC44FC"/>
    <w:rsid w:val="00FC7A04"/>
    <w:rsid w:val="00FC7D55"/>
    <w:rsid w:val="00FD2EEB"/>
    <w:rsid w:val="00FD3180"/>
    <w:rsid w:val="00FD586A"/>
    <w:rsid w:val="00FD58AE"/>
    <w:rsid w:val="00FE0067"/>
    <w:rsid w:val="00FE1601"/>
    <w:rsid w:val="00FE29B0"/>
    <w:rsid w:val="00FE3863"/>
    <w:rsid w:val="00FE6260"/>
    <w:rsid w:val="00FE6B2C"/>
    <w:rsid w:val="00FE71A0"/>
    <w:rsid w:val="00FE7D92"/>
    <w:rsid w:val="00FF07F3"/>
    <w:rsid w:val="00FF0D6A"/>
    <w:rsid w:val="00FF26FB"/>
    <w:rsid w:val="00FF2C6A"/>
    <w:rsid w:val="00FF34D2"/>
    <w:rsid w:val="00FF37C9"/>
    <w:rsid w:val="00FF4D71"/>
    <w:rsid w:val="00FF58B0"/>
    <w:rsid w:val="00FF60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4FEDE9"/>
  <w15:docId w15:val="{12401340-1AF9-44D9-95C5-3C2639389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C7B2E"/>
    <w:rPr>
      <w:rFonts w:ascii="Arial" w:hAnsi="Arial"/>
      <w:sz w:val="22"/>
      <w:szCs w:val="24"/>
    </w:rPr>
  </w:style>
  <w:style w:type="paragraph" w:styleId="Heading1">
    <w:name w:val="heading 1"/>
    <w:next w:val="BodyText"/>
    <w:link w:val="Heading1Char"/>
    <w:qFormat/>
    <w:rsid w:val="00D916CC"/>
    <w:pPr>
      <w:keepNext/>
      <w:numPr>
        <w:numId w:val="9"/>
      </w:numPr>
      <w:autoSpaceDE w:val="0"/>
      <w:autoSpaceDN w:val="0"/>
      <w:adjustRightInd w:val="0"/>
      <w:spacing w:before="120" w:after="120"/>
      <w:outlineLvl w:val="0"/>
    </w:pPr>
    <w:rPr>
      <w:rFonts w:ascii="Arial" w:hAnsi="Arial" w:cs="Arial"/>
      <w:b/>
      <w:bCs/>
      <w:kern w:val="32"/>
      <w:sz w:val="28"/>
      <w:szCs w:val="32"/>
    </w:rPr>
  </w:style>
  <w:style w:type="paragraph" w:styleId="Heading2">
    <w:name w:val="heading 2"/>
    <w:next w:val="BodyText"/>
    <w:link w:val="Heading2Char"/>
    <w:qFormat/>
    <w:rsid w:val="00D916CC"/>
    <w:pPr>
      <w:numPr>
        <w:ilvl w:val="1"/>
        <w:numId w:val="9"/>
      </w:numPr>
      <w:tabs>
        <w:tab w:val="left" w:pos="900"/>
      </w:tabs>
      <w:spacing w:before="120" w:after="120"/>
      <w:outlineLvl w:val="1"/>
    </w:pPr>
    <w:rPr>
      <w:rFonts w:ascii="Arial" w:hAnsi="Arial" w:cs="Arial"/>
      <w:b/>
      <w:iCs/>
      <w:kern w:val="32"/>
      <w:sz w:val="24"/>
      <w:szCs w:val="28"/>
    </w:rPr>
  </w:style>
  <w:style w:type="paragraph" w:styleId="Heading3">
    <w:name w:val="heading 3"/>
    <w:next w:val="BodyText"/>
    <w:link w:val="Heading3Char"/>
    <w:qFormat/>
    <w:rsid w:val="00D916CC"/>
    <w:pPr>
      <w:numPr>
        <w:ilvl w:val="2"/>
        <w:numId w:val="9"/>
      </w:numPr>
      <w:spacing w:before="120" w:after="120"/>
      <w:outlineLvl w:val="2"/>
    </w:pPr>
    <w:rPr>
      <w:rFonts w:ascii="Arial" w:hAnsi="Arial" w:cs="Arial"/>
      <w:b/>
      <w:bCs/>
      <w:iCs/>
      <w:kern w:val="32"/>
      <w:sz w:val="22"/>
      <w:szCs w:val="26"/>
    </w:rPr>
  </w:style>
  <w:style w:type="paragraph" w:styleId="Heading4">
    <w:name w:val="heading 4"/>
    <w:next w:val="BodyText"/>
    <w:link w:val="Heading4Char"/>
    <w:qFormat/>
    <w:rsid w:val="00D713C8"/>
    <w:pPr>
      <w:numPr>
        <w:ilvl w:val="3"/>
        <w:numId w:val="9"/>
      </w:numPr>
      <w:spacing w:after="120"/>
      <w:outlineLvl w:val="3"/>
    </w:pPr>
    <w:rPr>
      <w:rFonts w:ascii="Arial" w:hAnsi="Arial" w:cs="Arial"/>
      <w:b/>
      <w:kern w:val="32"/>
      <w:sz w:val="24"/>
      <w:szCs w:val="28"/>
    </w:rPr>
  </w:style>
  <w:style w:type="paragraph" w:styleId="Heading5">
    <w:name w:val="heading 5"/>
    <w:basedOn w:val="Normal"/>
    <w:next w:val="Normal"/>
    <w:link w:val="Heading5Char"/>
    <w:qFormat/>
    <w:rsid w:val="00F601FD"/>
    <w:pPr>
      <w:numPr>
        <w:ilvl w:val="4"/>
        <w:numId w:val="9"/>
      </w:numPr>
      <w:spacing w:before="240" w:after="60"/>
      <w:outlineLvl w:val="4"/>
    </w:pPr>
    <w:rPr>
      <w:b/>
      <w:bCs/>
      <w:i/>
      <w:iCs/>
      <w:sz w:val="26"/>
      <w:szCs w:val="26"/>
    </w:rPr>
  </w:style>
  <w:style w:type="paragraph" w:styleId="Heading6">
    <w:name w:val="heading 6"/>
    <w:basedOn w:val="Normal"/>
    <w:next w:val="Normal"/>
    <w:link w:val="Heading6Char"/>
    <w:qFormat/>
    <w:rsid w:val="00F601FD"/>
    <w:pPr>
      <w:numPr>
        <w:ilvl w:val="5"/>
        <w:numId w:val="9"/>
      </w:numPr>
      <w:spacing w:before="240" w:after="60"/>
      <w:outlineLvl w:val="5"/>
    </w:pPr>
    <w:rPr>
      <w:rFonts w:ascii="Times New Roman" w:hAnsi="Times New Roman"/>
      <w:b/>
      <w:bCs/>
      <w:szCs w:val="22"/>
    </w:rPr>
  </w:style>
  <w:style w:type="paragraph" w:styleId="Heading7">
    <w:name w:val="heading 7"/>
    <w:basedOn w:val="Normal"/>
    <w:next w:val="Normal"/>
    <w:link w:val="Heading7Char"/>
    <w:qFormat/>
    <w:rsid w:val="00F601FD"/>
    <w:pPr>
      <w:numPr>
        <w:ilvl w:val="6"/>
        <w:numId w:val="9"/>
      </w:numPr>
      <w:spacing w:before="240" w:after="60"/>
      <w:outlineLvl w:val="6"/>
    </w:pPr>
    <w:rPr>
      <w:rFonts w:ascii="Times New Roman" w:hAnsi="Times New Roman"/>
      <w:sz w:val="24"/>
    </w:rPr>
  </w:style>
  <w:style w:type="paragraph" w:styleId="Heading8">
    <w:name w:val="heading 8"/>
    <w:basedOn w:val="Normal"/>
    <w:next w:val="Normal"/>
    <w:link w:val="Heading8Char"/>
    <w:qFormat/>
    <w:rsid w:val="00F601FD"/>
    <w:pPr>
      <w:numPr>
        <w:ilvl w:val="7"/>
        <w:numId w:val="9"/>
      </w:numPr>
      <w:spacing w:before="240" w:after="60"/>
      <w:outlineLvl w:val="7"/>
    </w:pPr>
    <w:rPr>
      <w:rFonts w:ascii="Times New Roman" w:hAnsi="Times New Roman"/>
      <w:i/>
      <w:iCs/>
      <w:sz w:val="24"/>
    </w:rPr>
  </w:style>
  <w:style w:type="paragraph" w:styleId="Heading9">
    <w:name w:val="heading 9"/>
    <w:basedOn w:val="Normal"/>
    <w:next w:val="Normal"/>
    <w:link w:val="Heading9Char"/>
    <w:qFormat/>
    <w:rsid w:val="00F601FD"/>
    <w:pPr>
      <w:numPr>
        <w:ilvl w:val="8"/>
        <w:numId w:val="9"/>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C85AAC"/>
    <w:pPr>
      <w:tabs>
        <w:tab w:val="left" w:pos="1134"/>
      </w:tabs>
      <w:spacing w:before="120" w:after="120"/>
    </w:pPr>
    <w:rPr>
      <w:rFonts w:eastAsia="MS Mincho"/>
      <w:sz w:val="20"/>
      <w:szCs w:val="22"/>
      <w:lang w:eastAsia="en-GB"/>
    </w:rPr>
  </w:style>
  <w:style w:type="character" w:customStyle="1" w:styleId="BodyTextChar">
    <w:name w:val="Body Text Char"/>
    <w:link w:val="BodyText"/>
    <w:rsid w:val="00C85AAC"/>
    <w:rPr>
      <w:rFonts w:ascii="Arial" w:eastAsia="MS Mincho" w:hAnsi="Arial"/>
      <w:szCs w:val="22"/>
      <w:lang w:eastAsia="en-GB"/>
    </w:rPr>
  </w:style>
  <w:style w:type="character" w:customStyle="1" w:styleId="Heading1Char">
    <w:name w:val="Heading 1 Char"/>
    <w:link w:val="Heading1"/>
    <w:rsid w:val="00AE39FA"/>
    <w:rPr>
      <w:rFonts w:ascii="Arial" w:hAnsi="Arial" w:cs="Arial"/>
      <w:b/>
      <w:bCs/>
      <w:kern w:val="32"/>
      <w:sz w:val="28"/>
      <w:szCs w:val="32"/>
    </w:rPr>
  </w:style>
  <w:style w:type="character" w:customStyle="1" w:styleId="Heading2Char">
    <w:name w:val="Heading 2 Char"/>
    <w:link w:val="Heading2"/>
    <w:rsid w:val="00A91D6C"/>
    <w:rPr>
      <w:rFonts w:ascii="Arial" w:hAnsi="Arial" w:cs="Arial"/>
      <w:b/>
      <w:iCs/>
      <w:kern w:val="32"/>
      <w:sz w:val="24"/>
      <w:szCs w:val="28"/>
    </w:rPr>
  </w:style>
  <w:style w:type="character" w:customStyle="1" w:styleId="Heading3Char">
    <w:name w:val="Heading 3 Char"/>
    <w:link w:val="Heading3"/>
    <w:rsid w:val="00D916CC"/>
    <w:rPr>
      <w:rFonts w:ascii="Arial" w:hAnsi="Arial" w:cs="Arial"/>
      <w:b/>
      <w:bCs/>
      <w:iCs/>
      <w:kern w:val="32"/>
      <w:sz w:val="22"/>
      <w:szCs w:val="26"/>
    </w:rPr>
  </w:style>
  <w:style w:type="character" w:customStyle="1" w:styleId="Heading4Char">
    <w:name w:val="Heading 4 Char"/>
    <w:link w:val="Heading4"/>
    <w:rsid w:val="0064184D"/>
    <w:rPr>
      <w:rFonts w:ascii="Arial" w:hAnsi="Arial" w:cs="Arial"/>
      <w:b/>
      <w:kern w:val="32"/>
      <w:sz w:val="24"/>
      <w:szCs w:val="28"/>
    </w:rPr>
  </w:style>
  <w:style w:type="character" w:customStyle="1" w:styleId="Heading5Char">
    <w:name w:val="Heading 5 Char"/>
    <w:link w:val="Heading5"/>
    <w:rsid w:val="0064184D"/>
    <w:rPr>
      <w:rFonts w:ascii="Arial" w:hAnsi="Arial"/>
      <w:b/>
      <w:bCs/>
      <w:i/>
      <w:iCs/>
      <w:sz w:val="26"/>
      <w:szCs w:val="26"/>
    </w:rPr>
  </w:style>
  <w:style w:type="character" w:customStyle="1" w:styleId="Heading6Char">
    <w:name w:val="Heading 6 Char"/>
    <w:link w:val="Heading6"/>
    <w:rsid w:val="0064184D"/>
    <w:rPr>
      <w:b/>
      <w:bCs/>
      <w:sz w:val="22"/>
      <w:szCs w:val="22"/>
    </w:rPr>
  </w:style>
  <w:style w:type="character" w:customStyle="1" w:styleId="Heading7Char">
    <w:name w:val="Heading 7 Char"/>
    <w:link w:val="Heading7"/>
    <w:rsid w:val="0064184D"/>
    <w:rPr>
      <w:sz w:val="24"/>
      <w:szCs w:val="24"/>
    </w:rPr>
  </w:style>
  <w:style w:type="character" w:customStyle="1" w:styleId="Heading8Char">
    <w:name w:val="Heading 8 Char"/>
    <w:link w:val="Heading8"/>
    <w:rsid w:val="0064184D"/>
    <w:rPr>
      <w:i/>
      <w:iCs/>
      <w:sz w:val="24"/>
      <w:szCs w:val="24"/>
    </w:rPr>
  </w:style>
  <w:style w:type="character" w:customStyle="1" w:styleId="Heading9Char">
    <w:name w:val="Heading 9 Char"/>
    <w:link w:val="Heading9"/>
    <w:rsid w:val="0064184D"/>
    <w:rPr>
      <w:rFonts w:ascii="Arial" w:hAnsi="Arial" w:cs="Arial"/>
      <w:sz w:val="22"/>
      <w:szCs w:val="22"/>
    </w:rPr>
  </w:style>
  <w:style w:type="paragraph" w:styleId="BalloonText">
    <w:name w:val="Balloon Text"/>
    <w:basedOn w:val="Normal"/>
    <w:link w:val="BalloonTextChar"/>
    <w:rsid w:val="00F64F84"/>
    <w:rPr>
      <w:rFonts w:ascii="Tahoma" w:hAnsi="Tahoma" w:cs="Tahoma"/>
      <w:sz w:val="16"/>
      <w:szCs w:val="16"/>
    </w:rPr>
  </w:style>
  <w:style w:type="character" w:customStyle="1" w:styleId="BalloonTextChar">
    <w:name w:val="Balloon Text Char"/>
    <w:basedOn w:val="DefaultParagraphFont"/>
    <w:link w:val="BalloonText"/>
    <w:rsid w:val="00F64F84"/>
    <w:rPr>
      <w:rFonts w:ascii="Tahoma" w:hAnsi="Tahoma" w:cs="Tahoma"/>
      <w:sz w:val="16"/>
      <w:szCs w:val="16"/>
    </w:rPr>
  </w:style>
  <w:style w:type="character" w:styleId="Hyperlink">
    <w:name w:val="Hyperlink"/>
    <w:uiPriority w:val="99"/>
    <w:rsid w:val="00F601FD"/>
    <w:rPr>
      <w:color w:val="0000FF"/>
      <w:u w:val="single"/>
    </w:rPr>
  </w:style>
  <w:style w:type="paragraph" w:styleId="Title">
    <w:name w:val="Title"/>
    <w:link w:val="TitleChar"/>
    <w:qFormat/>
    <w:rsid w:val="00D713C8"/>
    <w:pPr>
      <w:autoSpaceDE w:val="0"/>
      <w:autoSpaceDN w:val="0"/>
      <w:adjustRightInd w:val="0"/>
      <w:spacing w:after="360"/>
      <w:jc w:val="center"/>
    </w:pPr>
    <w:rPr>
      <w:rFonts w:ascii="Arial" w:hAnsi="Arial" w:cs="Arial"/>
      <w:b/>
      <w:bCs/>
      <w:sz w:val="36"/>
      <w:szCs w:val="32"/>
    </w:rPr>
  </w:style>
  <w:style w:type="character" w:customStyle="1" w:styleId="TitleChar">
    <w:name w:val="Title Char"/>
    <w:link w:val="Title"/>
    <w:rsid w:val="0064184D"/>
    <w:rPr>
      <w:rFonts w:ascii="Arial" w:hAnsi="Arial" w:cs="Arial"/>
      <w:b/>
      <w:bCs/>
      <w:sz w:val="36"/>
      <w:szCs w:val="32"/>
      <w:lang w:val="en-US" w:eastAsia="en-US" w:bidi="ar-SA"/>
    </w:rPr>
  </w:style>
  <w:style w:type="paragraph" w:customStyle="1" w:styleId="Title2">
    <w:name w:val="Title 2"/>
    <w:rsid w:val="00D713C8"/>
    <w:pPr>
      <w:spacing w:before="120" w:after="120"/>
      <w:jc w:val="center"/>
    </w:pPr>
    <w:rPr>
      <w:rFonts w:ascii="Arial" w:hAnsi="Arial" w:cs="Arial"/>
      <w:b/>
      <w:bCs/>
      <w:sz w:val="28"/>
      <w:szCs w:val="32"/>
    </w:rPr>
  </w:style>
  <w:style w:type="paragraph" w:customStyle="1" w:styleId="TableHeading">
    <w:name w:val="Table Heading"/>
    <w:rsid w:val="00217A1E"/>
    <w:pPr>
      <w:spacing w:before="60" w:after="60"/>
    </w:pPr>
    <w:rPr>
      <w:rFonts w:ascii="Arial" w:hAnsi="Arial" w:cs="Arial"/>
      <w:b/>
      <w:szCs w:val="22"/>
    </w:rPr>
  </w:style>
  <w:style w:type="paragraph" w:customStyle="1" w:styleId="TableText">
    <w:name w:val="Table Text"/>
    <w:rsid w:val="00451EC5"/>
    <w:pPr>
      <w:spacing w:before="60" w:after="60"/>
    </w:pPr>
    <w:rPr>
      <w:rFonts w:ascii="Arial" w:hAnsi="Arial" w:cs="Arial"/>
      <w:sz w:val="18"/>
    </w:rPr>
  </w:style>
  <w:style w:type="paragraph" w:customStyle="1" w:styleId="BodyTextBullet1">
    <w:name w:val="Body Text Bullet 1"/>
    <w:rsid w:val="002759DA"/>
    <w:pPr>
      <w:numPr>
        <w:numId w:val="5"/>
      </w:numPr>
      <w:spacing w:before="60" w:after="60"/>
    </w:pPr>
    <w:rPr>
      <w:rFonts w:ascii="Arial" w:hAnsi="Arial"/>
    </w:rPr>
  </w:style>
  <w:style w:type="paragraph" w:styleId="TOC1">
    <w:name w:val="toc 1"/>
    <w:basedOn w:val="Normal"/>
    <w:next w:val="Normal"/>
    <w:uiPriority w:val="39"/>
    <w:rsid w:val="00591BDD"/>
    <w:pPr>
      <w:spacing w:before="120" w:after="120"/>
    </w:pPr>
    <w:rPr>
      <w:b/>
      <w:bCs/>
      <w:szCs w:val="20"/>
    </w:rPr>
  </w:style>
  <w:style w:type="paragraph" w:styleId="TOC2">
    <w:name w:val="toc 2"/>
    <w:basedOn w:val="Normal"/>
    <w:next w:val="Normal"/>
    <w:uiPriority w:val="39"/>
    <w:rsid w:val="00591BDD"/>
    <w:pPr>
      <w:ind w:left="220"/>
    </w:pPr>
    <w:rPr>
      <w:b/>
      <w:sz w:val="20"/>
      <w:szCs w:val="20"/>
    </w:rPr>
  </w:style>
  <w:style w:type="paragraph" w:styleId="TOC3">
    <w:name w:val="toc 3"/>
    <w:basedOn w:val="Normal"/>
    <w:next w:val="Normal"/>
    <w:uiPriority w:val="39"/>
    <w:rsid w:val="00591BDD"/>
    <w:pPr>
      <w:ind w:left="440"/>
    </w:pPr>
    <w:rPr>
      <w:iCs/>
      <w:sz w:val="20"/>
      <w:szCs w:val="20"/>
    </w:rPr>
  </w:style>
  <w:style w:type="paragraph" w:customStyle="1" w:styleId="BodyTextBullet2">
    <w:name w:val="Body Text Bullet 2"/>
    <w:rsid w:val="00C368F4"/>
    <w:pPr>
      <w:numPr>
        <w:numId w:val="6"/>
      </w:numPr>
      <w:spacing w:before="60" w:after="60"/>
    </w:pPr>
    <w:rPr>
      <w:rFonts w:ascii="Arial" w:hAnsi="Arial"/>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link w:val="FooterChar"/>
    <w:rsid w:val="00A97FA5"/>
    <w:pPr>
      <w:tabs>
        <w:tab w:val="center" w:pos="4680"/>
        <w:tab w:val="right" w:pos="9360"/>
      </w:tabs>
    </w:pPr>
    <w:rPr>
      <w:rFonts w:ascii="Arial" w:hAnsi="Arial" w:cs="Tahoma"/>
      <w:szCs w:val="16"/>
    </w:rPr>
  </w:style>
  <w:style w:type="character" w:customStyle="1" w:styleId="FooterChar">
    <w:name w:val="Footer Char"/>
    <w:link w:val="Footer"/>
    <w:rsid w:val="00A97FA5"/>
    <w:rPr>
      <w:rFonts w:ascii="Arial" w:hAnsi="Arial" w:cs="Tahoma"/>
      <w:szCs w:val="16"/>
      <w:lang w:val="en-US" w:eastAsia="en-US" w:bidi="ar-SA"/>
    </w:rPr>
  </w:style>
  <w:style w:type="character" w:styleId="PageNumber">
    <w:name w:val="page number"/>
    <w:basedOn w:val="DefaultParagraphFont"/>
    <w:rsid w:val="002E751D"/>
  </w:style>
  <w:style w:type="table" w:styleId="TableGrid">
    <w:name w:val="Table Grid"/>
    <w:basedOn w:val="TableNormal"/>
    <w:uiPriority w:val="59"/>
    <w:rsid w:val="004511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rsid w:val="006F6D65"/>
    <w:pPr>
      <w:ind w:left="660"/>
    </w:pPr>
    <w:rPr>
      <w:rFonts w:ascii="Times New Roman" w:hAnsi="Times New Roman"/>
      <w:sz w:val="18"/>
      <w:szCs w:val="18"/>
    </w:rPr>
  </w:style>
  <w:style w:type="paragraph" w:customStyle="1" w:styleId="VersionNumber">
    <w:name w:val="Version Number"/>
    <w:semiHidden/>
    <w:rsid w:val="00D952B0"/>
    <w:pPr>
      <w:spacing w:before="160" w:after="60"/>
      <w:jc w:val="right"/>
    </w:pPr>
    <w:rPr>
      <w:rFonts w:ascii="Helvetica" w:eastAsia="MS Mincho" w:hAnsi="Helvetica"/>
      <w:color w:val="003366"/>
      <w:szCs w:val="24"/>
      <w:lang w:val="en-GB" w:eastAsia="en-GB"/>
    </w:rPr>
  </w:style>
  <w:style w:type="paragraph" w:styleId="Index1">
    <w:name w:val="index 1"/>
    <w:basedOn w:val="Normal"/>
    <w:next w:val="Normal"/>
    <w:autoRedefine/>
    <w:semiHidden/>
    <w:rsid w:val="00D952B0"/>
    <w:pPr>
      <w:spacing w:before="120" w:after="120" w:line="300" w:lineRule="auto"/>
      <w:ind w:left="200" w:hanging="200"/>
    </w:pPr>
    <w:rPr>
      <w:rFonts w:eastAsia="MS Mincho"/>
      <w:sz w:val="20"/>
      <w:szCs w:val="20"/>
      <w:lang w:eastAsia="en-GB"/>
    </w:rPr>
  </w:style>
  <w:style w:type="paragraph" w:customStyle="1" w:styleId="Appendix">
    <w:name w:val="Appendix"/>
    <w:next w:val="Normal"/>
    <w:semiHidden/>
    <w:rsid w:val="00D952B0"/>
    <w:pPr>
      <w:keepNext/>
      <w:pageBreakBefore/>
      <w:tabs>
        <w:tab w:val="num" w:pos="1080"/>
        <w:tab w:val="left" w:pos="1134"/>
      </w:tabs>
      <w:spacing w:before="60" w:after="240" w:line="300" w:lineRule="auto"/>
      <w:ind w:left="1134" w:hanging="1134"/>
    </w:pPr>
    <w:rPr>
      <w:rFonts w:ascii="Helvetica" w:eastAsia="MS Mincho" w:hAnsi="Helvetica" w:cs="Arial"/>
      <w:b/>
      <w:bCs/>
      <w:color w:val="98968A"/>
      <w:kern w:val="32"/>
      <w:sz w:val="48"/>
      <w:szCs w:val="48"/>
      <w:lang w:val="en-GB" w:eastAsia="en-GB"/>
    </w:rPr>
  </w:style>
  <w:style w:type="paragraph" w:customStyle="1" w:styleId="TOCHeader">
    <w:name w:val="TOC Header"/>
    <w:rsid w:val="00D952B0"/>
    <w:pPr>
      <w:keepNext/>
      <w:spacing w:before="60" w:after="240"/>
    </w:pPr>
    <w:rPr>
      <w:rFonts w:ascii="Helvetica" w:eastAsia="MS Mincho" w:hAnsi="Helvetica"/>
      <w:b/>
      <w:color w:val="98968A"/>
      <w:kern w:val="48"/>
      <w:sz w:val="48"/>
      <w:szCs w:val="48"/>
      <w:lang w:val="en-GB" w:eastAsia="en-GB"/>
    </w:rPr>
  </w:style>
  <w:style w:type="paragraph" w:styleId="TableofFigures">
    <w:name w:val="table of figures"/>
    <w:basedOn w:val="Normal"/>
    <w:next w:val="Normal"/>
    <w:semiHidden/>
    <w:rsid w:val="00D952B0"/>
    <w:pPr>
      <w:spacing w:line="300" w:lineRule="auto"/>
    </w:pPr>
    <w:rPr>
      <w:rFonts w:eastAsia="MS Mincho"/>
      <w:i/>
      <w:iCs/>
      <w:sz w:val="20"/>
      <w:szCs w:val="20"/>
      <w:lang w:eastAsia="en-GB"/>
    </w:rPr>
  </w:style>
  <w:style w:type="paragraph" w:styleId="NormalWeb">
    <w:name w:val="Normal (Web)"/>
    <w:basedOn w:val="Normal"/>
    <w:rsid w:val="00D952B0"/>
    <w:pPr>
      <w:spacing w:before="100" w:beforeAutospacing="1" w:after="100" w:afterAutospacing="1"/>
    </w:pPr>
    <w:rPr>
      <w:rFonts w:eastAsia="MS Mincho"/>
      <w:sz w:val="24"/>
      <w:lang w:eastAsia="ja-JP"/>
    </w:rPr>
  </w:style>
  <w:style w:type="paragraph" w:styleId="TOC5">
    <w:name w:val="toc 5"/>
    <w:basedOn w:val="Normal"/>
    <w:next w:val="Normal"/>
    <w:autoRedefine/>
    <w:uiPriority w:val="39"/>
    <w:rsid w:val="00D952B0"/>
    <w:pPr>
      <w:ind w:left="880"/>
    </w:pPr>
    <w:rPr>
      <w:rFonts w:ascii="Times New Roman" w:hAnsi="Times New Roman"/>
      <w:sz w:val="18"/>
      <w:szCs w:val="18"/>
    </w:rPr>
  </w:style>
  <w:style w:type="paragraph" w:styleId="TOC6">
    <w:name w:val="toc 6"/>
    <w:basedOn w:val="Normal"/>
    <w:next w:val="Normal"/>
    <w:autoRedefine/>
    <w:uiPriority w:val="39"/>
    <w:rsid w:val="00D952B0"/>
    <w:pPr>
      <w:ind w:left="1100"/>
    </w:pPr>
    <w:rPr>
      <w:rFonts w:ascii="Times New Roman" w:hAnsi="Times New Roman"/>
      <w:sz w:val="18"/>
      <w:szCs w:val="18"/>
    </w:rPr>
  </w:style>
  <w:style w:type="paragraph" w:styleId="TOC7">
    <w:name w:val="toc 7"/>
    <w:basedOn w:val="Normal"/>
    <w:next w:val="Normal"/>
    <w:autoRedefine/>
    <w:uiPriority w:val="39"/>
    <w:rsid w:val="00D952B0"/>
    <w:pPr>
      <w:ind w:left="1320"/>
    </w:pPr>
    <w:rPr>
      <w:rFonts w:ascii="Times New Roman" w:hAnsi="Times New Roman"/>
      <w:sz w:val="18"/>
      <w:szCs w:val="18"/>
    </w:rPr>
  </w:style>
  <w:style w:type="paragraph" w:styleId="TOC8">
    <w:name w:val="toc 8"/>
    <w:basedOn w:val="Normal"/>
    <w:next w:val="Normal"/>
    <w:autoRedefine/>
    <w:uiPriority w:val="39"/>
    <w:rsid w:val="00D952B0"/>
    <w:pPr>
      <w:ind w:left="1540"/>
    </w:pPr>
    <w:rPr>
      <w:rFonts w:ascii="Times New Roman" w:hAnsi="Times New Roman"/>
      <w:sz w:val="18"/>
      <w:szCs w:val="18"/>
    </w:rPr>
  </w:style>
  <w:style w:type="paragraph" w:styleId="TOC9">
    <w:name w:val="toc 9"/>
    <w:basedOn w:val="Normal"/>
    <w:next w:val="Normal"/>
    <w:autoRedefine/>
    <w:uiPriority w:val="39"/>
    <w:rsid w:val="00D952B0"/>
    <w:pPr>
      <w:ind w:left="1760"/>
    </w:pPr>
    <w:rPr>
      <w:rFonts w:ascii="Times New Roman" w:hAnsi="Times New Roman"/>
      <w:sz w:val="18"/>
      <w:szCs w:val="18"/>
    </w:rPr>
  </w:style>
  <w:style w:type="character" w:styleId="Strong">
    <w:name w:val="Strong"/>
    <w:qFormat/>
    <w:rsid w:val="00D952B0"/>
    <w:rPr>
      <w:b/>
      <w:bCs/>
    </w:rPr>
  </w:style>
  <w:style w:type="paragraph" w:styleId="Index4">
    <w:name w:val="index 4"/>
    <w:basedOn w:val="Normal"/>
    <w:semiHidden/>
    <w:rsid w:val="00D952B0"/>
    <w:pPr>
      <w:tabs>
        <w:tab w:val="right" w:pos="3773"/>
      </w:tabs>
      <w:suppressAutoHyphens/>
      <w:ind w:left="960" w:hanging="240"/>
    </w:pPr>
    <w:rPr>
      <w:b/>
      <w:kern w:val="32"/>
      <w:sz w:val="18"/>
      <w:szCs w:val="20"/>
    </w:rPr>
  </w:style>
  <w:style w:type="paragraph" w:styleId="Index5">
    <w:name w:val="index 5"/>
    <w:basedOn w:val="Normal"/>
    <w:semiHidden/>
    <w:rsid w:val="00D952B0"/>
    <w:pPr>
      <w:tabs>
        <w:tab w:val="right" w:pos="3773"/>
      </w:tabs>
      <w:suppressAutoHyphens/>
      <w:ind w:left="1200" w:hanging="240"/>
    </w:pPr>
    <w:rPr>
      <w:b/>
      <w:kern w:val="32"/>
      <w:sz w:val="18"/>
      <w:szCs w:val="20"/>
    </w:rPr>
  </w:style>
  <w:style w:type="paragraph" w:styleId="ListNumber2">
    <w:name w:val="List Number 2"/>
    <w:basedOn w:val="Normal"/>
    <w:rsid w:val="00D952B0"/>
    <w:pPr>
      <w:numPr>
        <w:numId w:val="2"/>
      </w:numPr>
      <w:suppressAutoHyphens/>
    </w:pPr>
    <w:rPr>
      <w:b/>
      <w:kern w:val="32"/>
      <w:sz w:val="12"/>
      <w:szCs w:val="20"/>
    </w:rPr>
  </w:style>
  <w:style w:type="paragraph" w:styleId="ListNumber4">
    <w:name w:val="List Number 4"/>
    <w:basedOn w:val="Normal"/>
    <w:rsid w:val="00D952B0"/>
    <w:pPr>
      <w:tabs>
        <w:tab w:val="num" w:pos="720"/>
      </w:tabs>
      <w:suppressAutoHyphens/>
      <w:ind w:left="720" w:hanging="360"/>
    </w:pPr>
    <w:rPr>
      <w:kern w:val="32"/>
      <w:szCs w:val="20"/>
    </w:rPr>
  </w:style>
  <w:style w:type="paragraph" w:customStyle="1" w:styleId="UserInformation">
    <w:name w:val="User Information"/>
    <w:rsid w:val="00D952B0"/>
    <w:pPr>
      <w:spacing w:before="60" w:after="60" w:line="240" w:lineRule="exact"/>
      <w:ind w:left="288"/>
    </w:pPr>
    <w:rPr>
      <w:rFonts w:ascii="Arial Narrow" w:hAnsi="Arial Narrow"/>
    </w:rPr>
  </w:style>
  <w:style w:type="paragraph" w:styleId="ListBullet2">
    <w:name w:val="List Bullet 2"/>
    <w:basedOn w:val="Normal"/>
    <w:link w:val="ListBullet2Char"/>
    <w:rsid w:val="0064184D"/>
    <w:pPr>
      <w:tabs>
        <w:tab w:val="num" w:pos="360"/>
        <w:tab w:val="right" w:pos="7920"/>
      </w:tabs>
      <w:spacing w:before="80"/>
      <w:ind w:left="360" w:hanging="360"/>
    </w:pPr>
    <w:rPr>
      <w:rFonts w:cs="Angsana New"/>
      <w:sz w:val="20"/>
      <w:szCs w:val="14"/>
      <w:lang w:bidi="th-TH"/>
    </w:rPr>
  </w:style>
  <w:style w:type="character" w:customStyle="1" w:styleId="ListBullet2Char">
    <w:name w:val="List Bullet 2 Char"/>
    <w:link w:val="ListBullet2"/>
    <w:rsid w:val="0064184D"/>
    <w:rPr>
      <w:rFonts w:ascii="Arial" w:hAnsi="Arial" w:cs="Angsana New"/>
      <w:szCs w:val="14"/>
      <w:lang w:bidi="th-TH"/>
    </w:rPr>
  </w:style>
  <w:style w:type="paragraph" w:styleId="TOCHeading">
    <w:name w:val="TOC Heading"/>
    <w:basedOn w:val="Heading1"/>
    <w:qFormat/>
    <w:rsid w:val="00CE41B2"/>
    <w:pPr>
      <w:numPr>
        <w:numId w:val="0"/>
      </w:numPr>
      <w:autoSpaceDE/>
      <w:autoSpaceDN/>
      <w:adjustRightInd/>
      <w:spacing w:before="240" w:after="60"/>
    </w:pPr>
    <w:rPr>
      <w:rFonts w:cs="Angsana New"/>
      <w:b w:val="0"/>
      <w:color w:val="3DA8D5"/>
      <w:sz w:val="44"/>
      <w:szCs w:val="44"/>
      <w:lang w:bidi="th-TH"/>
    </w:rPr>
  </w:style>
  <w:style w:type="paragraph" w:customStyle="1" w:styleId="template">
    <w:name w:val="template"/>
    <w:basedOn w:val="Normal"/>
    <w:uiPriority w:val="99"/>
    <w:rsid w:val="0064184D"/>
    <w:pPr>
      <w:spacing w:line="240" w:lineRule="exact"/>
    </w:pPr>
    <w:rPr>
      <w:rFonts w:cs="Arial"/>
      <w:i/>
      <w:szCs w:val="20"/>
    </w:rPr>
  </w:style>
  <w:style w:type="paragraph" w:customStyle="1" w:styleId="Number">
    <w:name w:val="Number"/>
    <w:basedOn w:val="Normal"/>
    <w:rsid w:val="0064184D"/>
    <w:pPr>
      <w:spacing w:before="120"/>
      <w:ind w:left="1422" w:hanging="432"/>
      <w:jc w:val="both"/>
    </w:pPr>
    <w:rPr>
      <w:rFonts w:cs="Arial"/>
      <w:szCs w:val="22"/>
    </w:rPr>
  </w:style>
  <w:style w:type="paragraph" w:customStyle="1" w:styleId="TableofContents">
    <w:name w:val="Table of Contents"/>
    <w:basedOn w:val="Normal"/>
    <w:rsid w:val="0064184D"/>
    <w:pPr>
      <w:pageBreakBefore/>
      <w:spacing w:after="360"/>
      <w:jc w:val="center"/>
    </w:pPr>
    <w:rPr>
      <w:rFonts w:cs="Arial"/>
      <w:sz w:val="36"/>
      <w:szCs w:val="36"/>
    </w:rPr>
  </w:style>
  <w:style w:type="paragraph" w:customStyle="1" w:styleId="WFPRestrictionlanguage">
    <w:name w:val="WFP_Restriction language"/>
    <w:basedOn w:val="Normal"/>
    <w:rsid w:val="0064184D"/>
    <w:pPr>
      <w:spacing w:after="120"/>
    </w:pPr>
    <w:rPr>
      <w:rFonts w:eastAsia="Arial Unicode MS" w:cs="Arial Unicode MS"/>
      <w:color w:val="FFFFFF"/>
      <w:sz w:val="16"/>
      <w:lang w:eastAsia="zh-CN"/>
    </w:rPr>
  </w:style>
  <w:style w:type="paragraph" w:styleId="Revision">
    <w:name w:val="Revision"/>
    <w:hidden/>
    <w:uiPriority w:val="99"/>
    <w:semiHidden/>
    <w:rsid w:val="0064184D"/>
    <w:rPr>
      <w:rFonts w:ascii="Arial" w:hAnsi="Arial" w:cs="Angsana New"/>
      <w:szCs w:val="14"/>
      <w:lang w:bidi="th-TH"/>
    </w:rPr>
  </w:style>
  <w:style w:type="character" w:styleId="IntenseEmphasis">
    <w:name w:val="Intense Emphasis"/>
    <w:uiPriority w:val="21"/>
    <w:qFormat/>
    <w:rsid w:val="00FE6260"/>
    <w:rPr>
      <w:b/>
      <w:bCs/>
      <w:i/>
      <w:iCs/>
      <w:color w:val="4F81BD"/>
    </w:rPr>
  </w:style>
  <w:style w:type="paragraph" w:styleId="Quote">
    <w:name w:val="Quote"/>
    <w:basedOn w:val="Normal"/>
    <w:next w:val="Normal"/>
    <w:link w:val="QuoteChar"/>
    <w:uiPriority w:val="29"/>
    <w:qFormat/>
    <w:rsid w:val="00FE6260"/>
    <w:pPr>
      <w:spacing w:line="240" w:lineRule="exact"/>
    </w:pPr>
    <w:rPr>
      <w:i/>
      <w:iCs/>
      <w:color w:val="000000"/>
      <w:sz w:val="20"/>
      <w:szCs w:val="20"/>
    </w:rPr>
  </w:style>
  <w:style w:type="character" w:customStyle="1" w:styleId="QuoteChar">
    <w:name w:val="Quote Char"/>
    <w:link w:val="Quote"/>
    <w:uiPriority w:val="29"/>
    <w:rsid w:val="00FE6260"/>
    <w:rPr>
      <w:rFonts w:ascii="Arial" w:hAnsi="Arial"/>
      <w:i/>
      <w:iCs/>
      <w:color w:val="000000"/>
    </w:rPr>
  </w:style>
  <w:style w:type="paragraph" w:styleId="ListParagraph">
    <w:name w:val="List Paragraph"/>
    <w:basedOn w:val="Normal"/>
    <w:uiPriority w:val="34"/>
    <w:qFormat/>
    <w:rsid w:val="007B54F4"/>
    <w:pPr>
      <w:ind w:left="720"/>
      <w:contextualSpacing/>
    </w:pPr>
  </w:style>
  <w:style w:type="paragraph" w:styleId="ListBullet">
    <w:name w:val="List Bullet"/>
    <w:basedOn w:val="Normal"/>
    <w:rsid w:val="00A75C68"/>
    <w:pPr>
      <w:numPr>
        <w:numId w:val="1"/>
      </w:numPr>
      <w:ind w:left="1080"/>
      <w:contextualSpacing/>
    </w:pPr>
    <w:rPr>
      <w:sz w:val="20"/>
    </w:rPr>
  </w:style>
  <w:style w:type="paragraph" w:styleId="Header">
    <w:name w:val="header"/>
    <w:basedOn w:val="Normal"/>
    <w:link w:val="HeaderChar"/>
    <w:rsid w:val="00990AF3"/>
    <w:pPr>
      <w:tabs>
        <w:tab w:val="center" w:pos="4680"/>
        <w:tab w:val="right" w:pos="9360"/>
      </w:tabs>
    </w:pPr>
  </w:style>
  <w:style w:type="character" w:customStyle="1" w:styleId="HeaderChar">
    <w:name w:val="Header Char"/>
    <w:basedOn w:val="DefaultParagraphFont"/>
    <w:link w:val="Header"/>
    <w:rsid w:val="00990AF3"/>
    <w:rPr>
      <w:rFonts w:ascii="Arial" w:hAnsi="Arial"/>
      <w:sz w:val="22"/>
      <w:szCs w:val="24"/>
    </w:rPr>
  </w:style>
  <w:style w:type="paragraph" w:styleId="ListNumber">
    <w:name w:val="List Number"/>
    <w:basedOn w:val="Normal"/>
    <w:rsid w:val="00A502A4"/>
    <w:pPr>
      <w:numPr>
        <w:numId w:val="10"/>
      </w:numPr>
      <w:contextualSpacing/>
    </w:pPr>
    <w:rPr>
      <w:sz w:val="20"/>
    </w:rPr>
  </w:style>
  <w:style w:type="character" w:styleId="CommentReference">
    <w:name w:val="annotation reference"/>
    <w:basedOn w:val="DefaultParagraphFont"/>
    <w:rsid w:val="00B83CE8"/>
    <w:rPr>
      <w:sz w:val="16"/>
      <w:szCs w:val="16"/>
    </w:rPr>
  </w:style>
  <w:style w:type="paragraph" w:styleId="CommentText">
    <w:name w:val="annotation text"/>
    <w:basedOn w:val="Normal"/>
    <w:link w:val="CommentTextChar"/>
    <w:rsid w:val="00B83CE8"/>
    <w:rPr>
      <w:sz w:val="20"/>
      <w:szCs w:val="20"/>
    </w:rPr>
  </w:style>
  <w:style w:type="character" w:customStyle="1" w:styleId="CommentTextChar">
    <w:name w:val="Comment Text Char"/>
    <w:basedOn w:val="DefaultParagraphFont"/>
    <w:link w:val="CommentText"/>
    <w:rsid w:val="00B83CE8"/>
    <w:rPr>
      <w:rFonts w:ascii="Arial" w:hAnsi="Arial"/>
    </w:rPr>
  </w:style>
  <w:style w:type="paragraph" w:styleId="CommentSubject">
    <w:name w:val="annotation subject"/>
    <w:basedOn w:val="CommentText"/>
    <w:next w:val="CommentText"/>
    <w:link w:val="CommentSubjectChar"/>
    <w:rsid w:val="00B83CE8"/>
    <w:rPr>
      <w:b/>
      <w:bCs/>
    </w:rPr>
  </w:style>
  <w:style w:type="character" w:customStyle="1" w:styleId="CommentSubjectChar">
    <w:name w:val="Comment Subject Char"/>
    <w:basedOn w:val="CommentTextChar"/>
    <w:link w:val="CommentSubject"/>
    <w:rsid w:val="00B83CE8"/>
    <w:rPr>
      <w:rFonts w:ascii="Arial" w:hAnsi="Arial"/>
      <w:b/>
      <w:bCs/>
    </w:rPr>
  </w:style>
  <w:style w:type="paragraph" w:styleId="Caption">
    <w:name w:val="caption"/>
    <w:basedOn w:val="Normal"/>
    <w:next w:val="Normal"/>
    <w:unhideWhenUsed/>
    <w:qFormat/>
    <w:rsid w:val="00691AEA"/>
    <w:pPr>
      <w:spacing w:after="200"/>
    </w:pPr>
    <w:rPr>
      <w:i/>
      <w:iCs/>
      <w:color w:val="1F497D" w:themeColor="text2"/>
      <w:sz w:val="18"/>
      <w:szCs w:val="18"/>
    </w:rPr>
  </w:style>
  <w:style w:type="character" w:customStyle="1" w:styleId="UnresolvedMention1">
    <w:name w:val="Unresolved Mention1"/>
    <w:basedOn w:val="DefaultParagraphFont"/>
    <w:uiPriority w:val="99"/>
    <w:semiHidden/>
    <w:unhideWhenUsed/>
    <w:rsid w:val="00691AE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471835">
      <w:bodyDiv w:val="1"/>
      <w:marLeft w:val="0"/>
      <w:marRight w:val="0"/>
      <w:marTop w:val="0"/>
      <w:marBottom w:val="0"/>
      <w:divBdr>
        <w:top w:val="none" w:sz="0" w:space="0" w:color="auto"/>
        <w:left w:val="none" w:sz="0" w:space="0" w:color="auto"/>
        <w:bottom w:val="none" w:sz="0" w:space="0" w:color="auto"/>
        <w:right w:val="none" w:sz="0" w:space="0" w:color="auto"/>
      </w:divBdr>
      <w:divsChild>
        <w:div w:id="1123422773">
          <w:marLeft w:val="1800"/>
          <w:marRight w:val="0"/>
          <w:marTop w:val="0"/>
          <w:marBottom w:val="0"/>
          <w:divBdr>
            <w:top w:val="none" w:sz="0" w:space="0" w:color="auto"/>
            <w:left w:val="none" w:sz="0" w:space="0" w:color="auto"/>
            <w:bottom w:val="none" w:sz="0" w:space="0" w:color="auto"/>
            <w:right w:val="none" w:sz="0" w:space="0" w:color="auto"/>
          </w:divBdr>
        </w:div>
      </w:divsChild>
    </w:div>
    <w:div w:id="187451120">
      <w:bodyDiv w:val="1"/>
      <w:marLeft w:val="0"/>
      <w:marRight w:val="0"/>
      <w:marTop w:val="0"/>
      <w:marBottom w:val="0"/>
      <w:divBdr>
        <w:top w:val="none" w:sz="0" w:space="0" w:color="auto"/>
        <w:left w:val="none" w:sz="0" w:space="0" w:color="auto"/>
        <w:bottom w:val="none" w:sz="0" w:space="0" w:color="auto"/>
        <w:right w:val="none" w:sz="0" w:space="0" w:color="auto"/>
      </w:divBdr>
    </w:div>
    <w:div w:id="539435745">
      <w:bodyDiv w:val="1"/>
      <w:marLeft w:val="0"/>
      <w:marRight w:val="0"/>
      <w:marTop w:val="0"/>
      <w:marBottom w:val="0"/>
      <w:divBdr>
        <w:top w:val="none" w:sz="0" w:space="0" w:color="auto"/>
        <w:left w:val="none" w:sz="0" w:space="0" w:color="auto"/>
        <w:bottom w:val="none" w:sz="0" w:space="0" w:color="auto"/>
        <w:right w:val="none" w:sz="0" w:space="0" w:color="auto"/>
      </w:divBdr>
    </w:div>
    <w:div w:id="742488992">
      <w:bodyDiv w:val="1"/>
      <w:marLeft w:val="0"/>
      <w:marRight w:val="0"/>
      <w:marTop w:val="0"/>
      <w:marBottom w:val="0"/>
      <w:divBdr>
        <w:top w:val="none" w:sz="0" w:space="0" w:color="auto"/>
        <w:left w:val="none" w:sz="0" w:space="0" w:color="auto"/>
        <w:bottom w:val="none" w:sz="0" w:space="0" w:color="auto"/>
        <w:right w:val="none" w:sz="0" w:space="0" w:color="auto"/>
      </w:divBdr>
    </w:div>
    <w:div w:id="971906525">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700354119">
      <w:bodyDiv w:val="1"/>
      <w:marLeft w:val="0"/>
      <w:marRight w:val="0"/>
      <w:marTop w:val="0"/>
      <w:marBottom w:val="0"/>
      <w:divBdr>
        <w:top w:val="none" w:sz="0" w:space="0" w:color="auto"/>
        <w:left w:val="none" w:sz="0" w:space="0" w:color="auto"/>
        <w:bottom w:val="none" w:sz="0" w:space="0" w:color="auto"/>
        <w:right w:val="none" w:sz="0" w:space="0" w:color="auto"/>
      </w:divBdr>
    </w:div>
    <w:div w:id="1727220315">
      <w:bodyDiv w:val="1"/>
      <w:marLeft w:val="0"/>
      <w:marRight w:val="0"/>
      <w:marTop w:val="0"/>
      <w:marBottom w:val="0"/>
      <w:divBdr>
        <w:top w:val="none" w:sz="0" w:space="0" w:color="auto"/>
        <w:left w:val="none" w:sz="0" w:space="0" w:color="auto"/>
        <w:bottom w:val="none" w:sz="0" w:space="0" w:color="auto"/>
        <w:right w:val="none" w:sz="0" w:space="0" w:color="auto"/>
      </w:divBdr>
      <w:divsChild>
        <w:div w:id="1166244181">
          <w:marLeft w:val="1800"/>
          <w:marRight w:val="0"/>
          <w:marTop w:val="0"/>
          <w:marBottom w:val="0"/>
          <w:divBdr>
            <w:top w:val="none" w:sz="0" w:space="0" w:color="auto"/>
            <w:left w:val="none" w:sz="0" w:space="0" w:color="auto"/>
            <w:bottom w:val="none" w:sz="0" w:space="0" w:color="auto"/>
            <w:right w:val="none" w:sz="0" w:space="0" w:color="auto"/>
          </w:divBdr>
        </w:div>
      </w:divsChild>
    </w:div>
    <w:div w:id="1821995415">
      <w:bodyDiv w:val="1"/>
      <w:marLeft w:val="0"/>
      <w:marRight w:val="0"/>
      <w:marTop w:val="0"/>
      <w:marBottom w:val="0"/>
      <w:divBdr>
        <w:top w:val="none" w:sz="0" w:space="0" w:color="auto"/>
        <w:left w:val="none" w:sz="0" w:space="0" w:color="auto"/>
        <w:bottom w:val="none" w:sz="0" w:space="0" w:color="auto"/>
        <w:right w:val="none" w:sz="0" w:space="0" w:color="auto"/>
      </w:divBdr>
    </w:div>
    <w:div w:id="1985966979">
      <w:bodyDiv w:val="1"/>
      <w:marLeft w:val="0"/>
      <w:marRight w:val="0"/>
      <w:marTop w:val="0"/>
      <w:marBottom w:val="0"/>
      <w:divBdr>
        <w:top w:val="none" w:sz="0" w:space="0" w:color="auto"/>
        <w:left w:val="none" w:sz="0" w:space="0" w:color="auto"/>
        <w:bottom w:val="none" w:sz="0" w:space="0" w:color="auto"/>
        <w:right w:val="none" w:sz="0" w:space="0" w:color="auto"/>
      </w:divBdr>
    </w:div>
    <w:div w:id="2089107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7.emf"/><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theme" Target="theme/theme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hyperlink" Target="https://www.hl7.org/fhir/bundle.html"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oleObject" Target="embeddings/oleObject1.bin"/><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8" Type="http://schemas.openxmlformats.org/officeDocument/2006/relationships/styles" Target="style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2.png"/><Relationship Id="rId25"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hyperlink" Target="https://www.hl7.org/fhir/json.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vhaispwalkem\Desktop\architecture%20templates\full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cdd665a5-4d39-4c80-990a-8a3abca4f55f">657KNE7CTRDA-2728-580</_dlc_DocId>
    <_dlc_DocIdUrl xmlns="cdd665a5-4d39-4c80-990a-8a3abca4f55f">
      <Url>http://vaww.oed.portal.va.gov/pm/hape/ipt_5010/EDIProvOpRules/_layouts/DocIdRedir.aspx?ID=657KNE7CTRDA-2728-580</Url>
      <Description>657KNE7CTRDA-2728-580</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2D39C6B196CF44E8F29B9238350661A" ma:contentTypeVersion="4" ma:contentTypeDescription="Create a new document." ma:contentTypeScope="" ma:versionID="bf347ebcec846eeece7f3fc22190e79b">
  <xsd:schema xmlns:xsd="http://www.w3.org/2001/XMLSchema" xmlns:xs="http://www.w3.org/2001/XMLSchema" xmlns:p="http://schemas.microsoft.com/office/2006/metadata/properties" xmlns:ns2="cdd665a5-4d39-4c80-990a-8a3abca4f55f" targetNamespace="http://schemas.microsoft.com/office/2006/metadata/properties" ma:root="true" ma:fieldsID="63764649b6a4a204e32c254ad7b66057" ns2:_="">
    <xsd:import namespace="cdd665a5-4d39-4c80-990a-8a3abca4f55f"/>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730018-5CED-4D9D-90FA-BF734655A6EA}">
  <ds:schemaRefs>
    <ds:schemaRef ds:uri="http://schemas.microsoft.com/office/2006/metadata/properties"/>
    <ds:schemaRef ds:uri="http://schemas.microsoft.com/office/infopath/2007/PartnerControls"/>
    <ds:schemaRef ds:uri="cdd665a5-4d39-4c80-990a-8a3abca4f55f"/>
  </ds:schemaRefs>
</ds:datastoreItem>
</file>

<file path=customXml/itemProps2.xml><?xml version="1.0" encoding="utf-8"?>
<ds:datastoreItem xmlns:ds="http://schemas.openxmlformats.org/officeDocument/2006/customXml" ds:itemID="{C36DD6E1-2FBE-4023-8BEB-9E0711F562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EF266E-A352-477B-B351-105B0262CEE5}">
  <ds:schemaRefs>
    <ds:schemaRef ds:uri="http://schemas.microsoft.com/sharepoint/events"/>
  </ds:schemaRefs>
</ds:datastoreItem>
</file>

<file path=customXml/itemProps4.xml><?xml version="1.0" encoding="utf-8"?>
<ds:datastoreItem xmlns:ds="http://schemas.openxmlformats.org/officeDocument/2006/customXml" ds:itemID="{7D23AA6E-1B1F-43F7-8D98-38EDA9C46366}">
  <ds:schemaRefs>
    <ds:schemaRef ds:uri="http://schemas.microsoft.com/sharepoint/v3/contenttype/forms"/>
  </ds:schemaRefs>
</ds:datastoreItem>
</file>

<file path=customXml/itemProps5.xml><?xml version="1.0" encoding="utf-8"?>
<ds:datastoreItem xmlns:ds="http://schemas.openxmlformats.org/officeDocument/2006/customXml" ds:itemID="{782B6EBD-FB81-4F6F-A420-F3AA1DFD108A}">
  <ds:schemaRefs>
    <ds:schemaRef ds:uri="http://schemas.microsoft.com/office/2006/metadata/longProperties"/>
  </ds:schemaRefs>
</ds:datastoreItem>
</file>

<file path=customXml/itemProps6.xml><?xml version="1.0" encoding="utf-8"?>
<ds:datastoreItem xmlns:ds="http://schemas.openxmlformats.org/officeDocument/2006/customXml" ds:itemID="{2379848D-2CD7-498C-938D-C711FCE41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full_template.dot</Template>
  <TotalTime>1</TotalTime>
  <Pages>57</Pages>
  <Words>2963</Words>
  <Characters>16892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Interface Control Document Template</vt:lpstr>
    </vt:vector>
  </TitlesOfParts>
  <Company>Office of Enterprise Development</Company>
  <LinksUpToDate>false</LinksUpToDate>
  <CharactersWithSpaces>19816</CharactersWithSpaces>
  <SharedDoc>false</SharedDoc>
  <HLinks>
    <vt:vector size="738" baseType="variant">
      <vt:variant>
        <vt:i4>7929899</vt:i4>
      </vt:variant>
      <vt:variant>
        <vt:i4>720</vt:i4>
      </vt:variant>
      <vt:variant>
        <vt:i4>0</vt:i4>
      </vt:variant>
      <vt:variant>
        <vt:i4>5</vt:i4>
      </vt:variant>
      <vt:variant>
        <vt:lpwstr>http://vaww.eclaimpayermanagement-dev.fsc.va.gov/Configure - Payers to Compare Subscriber/List.aspx</vt:lpwstr>
      </vt:variant>
      <vt:variant>
        <vt:lpwstr/>
      </vt:variant>
      <vt:variant>
        <vt:i4>3211296</vt:i4>
      </vt:variant>
      <vt:variant>
        <vt:i4>717</vt:i4>
      </vt:variant>
      <vt:variant>
        <vt:i4>0</vt:i4>
      </vt:variant>
      <vt:variant>
        <vt:i4>5</vt:i4>
      </vt:variant>
      <vt:variant>
        <vt:lpwstr>http://vaww.eclaimpayermanagement-dev.fsc.va.gov/Configure - Remove Secondary ID/List.aspx</vt:lpwstr>
      </vt:variant>
      <vt:variant>
        <vt:lpwstr/>
      </vt:variant>
      <vt:variant>
        <vt:i4>1179739</vt:i4>
      </vt:variant>
      <vt:variant>
        <vt:i4>714</vt:i4>
      </vt:variant>
      <vt:variant>
        <vt:i4>0</vt:i4>
      </vt:variant>
      <vt:variant>
        <vt:i4>5</vt:i4>
      </vt:variant>
      <vt:variant>
        <vt:lpwstr>http://vaww.eclaimpayermanagement-dev.fsc.va.gov/Configure - Remove Other Payer Information/List.aspx</vt:lpwstr>
      </vt:variant>
      <vt:variant>
        <vt:lpwstr/>
      </vt:variant>
      <vt:variant>
        <vt:i4>4390993</vt:i4>
      </vt:variant>
      <vt:variant>
        <vt:i4>711</vt:i4>
      </vt:variant>
      <vt:variant>
        <vt:i4>0</vt:i4>
      </vt:variant>
      <vt:variant>
        <vt:i4>5</vt:i4>
      </vt:variant>
      <vt:variant>
        <vt:lpwstr>http://vaww.eclaimpayermanagement-dev.fsc.va.gov/Configure - Default Billing Providers/List.aspx</vt:lpwstr>
      </vt:variant>
      <vt:variant>
        <vt:lpwstr/>
      </vt:variant>
      <vt:variant>
        <vt:i4>2687084</vt:i4>
      </vt:variant>
      <vt:variant>
        <vt:i4>708</vt:i4>
      </vt:variant>
      <vt:variant>
        <vt:i4>0</vt:i4>
      </vt:variant>
      <vt:variant>
        <vt:i4>5</vt:i4>
      </vt:variant>
      <vt:variant>
        <vt:lpwstr>http://vaww.eclaimpayermanagement-dev.fsc.va.gov/Configure - Service Facility Payer List/List.aspx</vt:lpwstr>
      </vt:variant>
      <vt:variant>
        <vt:lpwstr/>
      </vt:variant>
      <vt:variant>
        <vt:i4>4325462</vt:i4>
      </vt:variant>
      <vt:variant>
        <vt:i4>705</vt:i4>
      </vt:variant>
      <vt:variant>
        <vt:i4>0</vt:i4>
      </vt:variant>
      <vt:variant>
        <vt:i4>5</vt:i4>
      </vt:variant>
      <vt:variant>
        <vt:lpwstr>http://vaww.eclaimpayermanagement-dev.fsc.va.gov/Configure - Payers/List.aspx</vt:lpwstr>
      </vt:variant>
      <vt:variant>
        <vt:lpwstr/>
      </vt:variant>
      <vt:variant>
        <vt:i4>4325462</vt:i4>
      </vt:variant>
      <vt:variant>
        <vt:i4>702</vt:i4>
      </vt:variant>
      <vt:variant>
        <vt:i4>0</vt:i4>
      </vt:variant>
      <vt:variant>
        <vt:i4>5</vt:i4>
      </vt:variant>
      <vt:variant>
        <vt:lpwstr>http://vaww.eclaimpayermanagement-dev.fsc.va.gov/Configure - Payers/List.aspx</vt:lpwstr>
      </vt:variant>
      <vt:variant>
        <vt:lpwstr/>
      </vt:variant>
      <vt:variant>
        <vt:i4>2490412</vt:i4>
      </vt:variant>
      <vt:variant>
        <vt:i4>699</vt:i4>
      </vt:variant>
      <vt:variant>
        <vt:i4>0</vt:i4>
      </vt:variant>
      <vt:variant>
        <vt:i4>5</vt:i4>
      </vt:variant>
      <vt:variant>
        <vt:lpwstr>http://vaww.eclaimpayermanagement-dev.fsc.va.gov/Configure - Payer End to End Testing/List.aspx</vt:lpwstr>
      </vt:variant>
      <vt:variant>
        <vt:lpwstr/>
      </vt:variant>
      <vt:variant>
        <vt:i4>2490419</vt:i4>
      </vt:variant>
      <vt:variant>
        <vt:i4>696</vt:i4>
      </vt:variant>
      <vt:variant>
        <vt:i4>0</vt:i4>
      </vt:variant>
      <vt:variant>
        <vt:i4>5</vt:i4>
      </vt:variant>
      <vt:variant>
        <vt:lpwstr>http://vaww.eclaimpayermanagement-dev.fsc.va.gov/Configure - Valid Clearinghouse IDs/List.aspx</vt:lpwstr>
      </vt:variant>
      <vt:variant>
        <vt:lpwstr/>
      </vt:variant>
      <vt:variant>
        <vt:i4>1966140</vt:i4>
      </vt:variant>
      <vt:variant>
        <vt:i4>683</vt:i4>
      </vt:variant>
      <vt:variant>
        <vt:i4>0</vt:i4>
      </vt:variant>
      <vt:variant>
        <vt:i4>5</vt:i4>
      </vt:variant>
      <vt:variant>
        <vt:lpwstr/>
      </vt:variant>
      <vt:variant>
        <vt:lpwstr>_Toc289767111</vt:lpwstr>
      </vt:variant>
      <vt:variant>
        <vt:i4>1966140</vt:i4>
      </vt:variant>
      <vt:variant>
        <vt:i4>677</vt:i4>
      </vt:variant>
      <vt:variant>
        <vt:i4>0</vt:i4>
      </vt:variant>
      <vt:variant>
        <vt:i4>5</vt:i4>
      </vt:variant>
      <vt:variant>
        <vt:lpwstr/>
      </vt:variant>
      <vt:variant>
        <vt:lpwstr>_Toc289767110</vt:lpwstr>
      </vt:variant>
      <vt:variant>
        <vt:i4>2031676</vt:i4>
      </vt:variant>
      <vt:variant>
        <vt:i4>671</vt:i4>
      </vt:variant>
      <vt:variant>
        <vt:i4>0</vt:i4>
      </vt:variant>
      <vt:variant>
        <vt:i4>5</vt:i4>
      </vt:variant>
      <vt:variant>
        <vt:lpwstr/>
      </vt:variant>
      <vt:variant>
        <vt:lpwstr>_Toc289767109</vt:lpwstr>
      </vt:variant>
      <vt:variant>
        <vt:i4>2031676</vt:i4>
      </vt:variant>
      <vt:variant>
        <vt:i4>665</vt:i4>
      </vt:variant>
      <vt:variant>
        <vt:i4>0</vt:i4>
      </vt:variant>
      <vt:variant>
        <vt:i4>5</vt:i4>
      </vt:variant>
      <vt:variant>
        <vt:lpwstr/>
      </vt:variant>
      <vt:variant>
        <vt:lpwstr>_Toc289767108</vt:lpwstr>
      </vt:variant>
      <vt:variant>
        <vt:i4>2031676</vt:i4>
      </vt:variant>
      <vt:variant>
        <vt:i4>659</vt:i4>
      </vt:variant>
      <vt:variant>
        <vt:i4>0</vt:i4>
      </vt:variant>
      <vt:variant>
        <vt:i4>5</vt:i4>
      </vt:variant>
      <vt:variant>
        <vt:lpwstr/>
      </vt:variant>
      <vt:variant>
        <vt:lpwstr>_Toc289767107</vt:lpwstr>
      </vt:variant>
      <vt:variant>
        <vt:i4>2031676</vt:i4>
      </vt:variant>
      <vt:variant>
        <vt:i4>653</vt:i4>
      </vt:variant>
      <vt:variant>
        <vt:i4>0</vt:i4>
      </vt:variant>
      <vt:variant>
        <vt:i4>5</vt:i4>
      </vt:variant>
      <vt:variant>
        <vt:lpwstr/>
      </vt:variant>
      <vt:variant>
        <vt:lpwstr>_Toc289767106</vt:lpwstr>
      </vt:variant>
      <vt:variant>
        <vt:i4>2031676</vt:i4>
      </vt:variant>
      <vt:variant>
        <vt:i4>647</vt:i4>
      </vt:variant>
      <vt:variant>
        <vt:i4>0</vt:i4>
      </vt:variant>
      <vt:variant>
        <vt:i4>5</vt:i4>
      </vt:variant>
      <vt:variant>
        <vt:lpwstr/>
      </vt:variant>
      <vt:variant>
        <vt:lpwstr>_Toc289767105</vt:lpwstr>
      </vt:variant>
      <vt:variant>
        <vt:i4>2031676</vt:i4>
      </vt:variant>
      <vt:variant>
        <vt:i4>641</vt:i4>
      </vt:variant>
      <vt:variant>
        <vt:i4>0</vt:i4>
      </vt:variant>
      <vt:variant>
        <vt:i4>5</vt:i4>
      </vt:variant>
      <vt:variant>
        <vt:lpwstr/>
      </vt:variant>
      <vt:variant>
        <vt:lpwstr>_Toc289767104</vt:lpwstr>
      </vt:variant>
      <vt:variant>
        <vt:i4>2031676</vt:i4>
      </vt:variant>
      <vt:variant>
        <vt:i4>635</vt:i4>
      </vt:variant>
      <vt:variant>
        <vt:i4>0</vt:i4>
      </vt:variant>
      <vt:variant>
        <vt:i4>5</vt:i4>
      </vt:variant>
      <vt:variant>
        <vt:lpwstr/>
      </vt:variant>
      <vt:variant>
        <vt:lpwstr>_Toc289767103</vt:lpwstr>
      </vt:variant>
      <vt:variant>
        <vt:i4>2031676</vt:i4>
      </vt:variant>
      <vt:variant>
        <vt:i4>629</vt:i4>
      </vt:variant>
      <vt:variant>
        <vt:i4>0</vt:i4>
      </vt:variant>
      <vt:variant>
        <vt:i4>5</vt:i4>
      </vt:variant>
      <vt:variant>
        <vt:lpwstr/>
      </vt:variant>
      <vt:variant>
        <vt:lpwstr>_Toc289767102</vt:lpwstr>
      </vt:variant>
      <vt:variant>
        <vt:i4>2031676</vt:i4>
      </vt:variant>
      <vt:variant>
        <vt:i4>623</vt:i4>
      </vt:variant>
      <vt:variant>
        <vt:i4>0</vt:i4>
      </vt:variant>
      <vt:variant>
        <vt:i4>5</vt:i4>
      </vt:variant>
      <vt:variant>
        <vt:lpwstr/>
      </vt:variant>
      <vt:variant>
        <vt:lpwstr>_Toc289767101</vt:lpwstr>
      </vt:variant>
      <vt:variant>
        <vt:i4>2031676</vt:i4>
      </vt:variant>
      <vt:variant>
        <vt:i4>617</vt:i4>
      </vt:variant>
      <vt:variant>
        <vt:i4>0</vt:i4>
      </vt:variant>
      <vt:variant>
        <vt:i4>5</vt:i4>
      </vt:variant>
      <vt:variant>
        <vt:lpwstr/>
      </vt:variant>
      <vt:variant>
        <vt:lpwstr>_Toc289767100</vt:lpwstr>
      </vt:variant>
      <vt:variant>
        <vt:i4>1441853</vt:i4>
      </vt:variant>
      <vt:variant>
        <vt:i4>611</vt:i4>
      </vt:variant>
      <vt:variant>
        <vt:i4>0</vt:i4>
      </vt:variant>
      <vt:variant>
        <vt:i4>5</vt:i4>
      </vt:variant>
      <vt:variant>
        <vt:lpwstr/>
      </vt:variant>
      <vt:variant>
        <vt:lpwstr>_Toc289767099</vt:lpwstr>
      </vt:variant>
      <vt:variant>
        <vt:i4>1441853</vt:i4>
      </vt:variant>
      <vt:variant>
        <vt:i4>605</vt:i4>
      </vt:variant>
      <vt:variant>
        <vt:i4>0</vt:i4>
      </vt:variant>
      <vt:variant>
        <vt:i4>5</vt:i4>
      </vt:variant>
      <vt:variant>
        <vt:lpwstr/>
      </vt:variant>
      <vt:variant>
        <vt:lpwstr>_Toc289767098</vt:lpwstr>
      </vt:variant>
      <vt:variant>
        <vt:i4>1441853</vt:i4>
      </vt:variant>
      <vt:variant>
        <vt:i4>599</vt:i4>
      </vt:variant>
      <vt:variant>
        <vt:i4>0</vt:i4>
      </vt:variant>
      <vt:variant>
        <vt:i4>5</vt:i4>
      </vt:variant>
      <vt:variant>
        <vt:lpwstr/>
      </vt:variant>
      <vt:variant>
        <vt:lpwstr>_Toc289767097</vt:lpwstr>
      </vt:variant>
      <vt:variant>
        <vt:i4>1441853</vt:i4>
      </vt:variant>
      <vt:variant>
        <vt:i4>593</vt:i4>
      </vt:variant>
      <vt:variant>
        <vt:i4>0</vt:i4>
      </vt:variant>
      <vt:variant>
        <vt:i4>5</vt:i4>
      </vt:variant>
      <vt:variant>
        <vt:lpwstr/>
      </vt:variant>
      <vt:variant>
        <vt:lpwstr>_Toc289767096</vt:lpwstr>
      </vt:variant>
      <vt:variant>
        <vt:i4>1441853</vt:i4>
      </vt:variant>
      <vt:variant>
        <vt:i4>587</vt:i4>
      </vt:variant>
      <vt:variant>
        <vt:i4>0</vt:i4>
      </vt:variant>
      <vt:variant>
        <vt:i4>5</vt:i4>
      </vt:variant>
      <vt:variant>
        <vt:lpwstr/>
      </vt:variant>
      <vt:variant>
        <vt:lpwstr>_Toc289767095</vt:lpwstr>
      </vt:variant>
      <vt:variant>
        <vt:i4>1441853</vt:i4>
      </vt:variant>
      <vt:variant>
        <vt:i4>581</vt:i4>
      </vt:variant>
      <vt:variant>
        <vt:i4>0</vt:i4>
      </vt:variant>
      <vt:variant>
        <vt:i4>5</vt:i4>
      </vt:variant>
      <vt:variant>
        <vt:lpwstr/>
      </vt:variant>
      <vt:variant>
        <vt:lpwstr>_Toc289767094</vt:lpwstr>
      </vt:variant>
      <vt:variant>
        <vt:i4>1441853</vt:i4>
      </vt:variant>
      <vt:variant>
        <vt:i4>575</vt:i4>
      </vt:variant>
      <vt:variant>
        <vt:i4>0</vt:i4>
      </vt:variant>
      <vt:variant>
        <vt:i4>5</vt:i4>
      </vt:variant>
      <vt:variant>
        <vt:lpwstr/>
      </vt:variant>
      <vt:variant>
        <vt:lpwstr>_Toc289767093</vt:lpwstr>
      </vt:variant>
      <vt:variant>
        <vt:i4>1441853</vt:i4>
      </vt:variant>
      <vt:variant>
        <vt:i4>569</vt:i4>
      </vt:variant>
      <vt:variant>
        <vt:i4>0</vt:i4>
      </vt:variant>
      <vt:variant>
        <vt:i4>5</vt:i4>
      </vt:variant>
      <vt:variant>
        <vt:lpwstr/>
      </vt:variant>
      <vt:variant>
        <vt:lpwstr>_Toc289767092</vt:lpwstr>
      </vt:variant>
      <vt:variant>
        <vt:i4>1441853</vt:i4>
      </vt:variant>
      <vt:variant>
        <vt:i4>563</vt:i4>
      </vt:variant>
      <vt:variant>
        <vt:i4>0</vt:i4>
      </vt:variant>
      <vt:variant>
        <vt:i4>5</vt:i4>
      </vt:variant>
      <vt:variant>
        <vt:lpwstr/>
      </vt:variant>
      <vt:variant>
        <vt:lpwstr>_Toc289767091</vt:lpwstr>
      </vt:variant>
      <vt:variant>
        <vt:i4>1441853</vt:i4>
      </vt:variant>
      <vt:variant>
        <vt:i4>557</vt:i4>
      </vt:variant>
      <vt:variant>
        <vt:i4>0</vt:i4>
      </vt:variant>
      <vt:variant>
        <vt:i4>5</vt:i4>
      </vt:variant>
      <vt:variant>
        <vt:lpwstr/>
      </vt:variant>
      <vt:variant>
        <vt:lpwstr>_Toc289767090</vt:lpwstr>
      </vt:variant>
      <vt:variant>
        <vt:i4>1507389</vt:i4>
      </vt:variant>
      <vt:variant>
        <vt:i4>551</vt:i4>
      </vt:variant>
      <vt:variant>
        <vt:i4>0</vt:i4>
      </vt:variant>
      <vt:variant>
        <vt:i4>5</vt:i4>
      </vt:variant>
      <vt:variant>
        <vt:lpwstr/>
      </vt:variant>
      <vt:variant>
        <vt:lpwstr>_Toc289767089</vt:lpwstr>
      </vt:variant>
      <vt:variant>
        <vt:i4>1507389</vt:i4>
      </vt:variant>
      <vt:variant>
        <vt:i4>545</vt:i4>
      </vt:variant>
      <vt:variant>
        <vt:i4>0</vt:i4>
      </vt:variant>
      <vt:variant>
        <vt:i4>5</vt:i4>
      </vt:variant>
      <vt:variant>
        <vt:lpwstr/>
      </vt:variant>
      <vt:variant>
        <vt:lpwstr>_Toc289767088</vt:lpwstr>
      </vt:variant>
      <vt:variant>
        <vt:i4>1507389</vt:i4>
      </vt:variant>
      <vt:variant>
        <vt:i4>539</vt:i4>
      </vt:variant>
      <vt:variant>
        <vt:i4>0</vt:i4>
      </vt:variant>
      <vt:variant>
        <vt:i4>5</vt:i4>
      </vt:variant>
      <vt:variant>
        <vt:lpwstr/>
      </vt:variant>
      <vt:variant>
        <vt:lpwstr>_Toc289767087</vt:lpwstr>
      </vt:variant>
      <vt:variant>
        <vt:i4>1507389</vt:i4>
      </vt:variant>
      <vt:variant>
        <vt:i4>533</vt:i4>
      </vt:variant>
      <vt:variant>
        <vt:i4>0</vt:i4>
      </vt:variant>
      <vt:variant>
        <vt:i4>5</vt:i4>
      </vt:variant>
      <vt:variant>
        <vt:lpwstr/>
      </vt:variant>
      <vt:variant>
        <vt:lpwstr>_Toc289767086</vt:lpwstr>
      </vt:variant>
      <vt:variant>
        <vt:i4>1507389</vt:i4>
      </vt:variant>
      <vt:variant>
        <vt:i4>527</vt:i4>
      </vt:variant>
      <vt:variant>
        <vt:i4>0</vt:i4>
      </vt:variant>
      <vt:variant>
        <vt:i4>5</vt:i4>
      </vt:variant>
      <vt:variant>
        <vt:lpwstr/>
      </vt:variant>
      <vt:variant>
        <vt:lpwstr>_Toc289767085</vt:lpwstr>
      </vt:variant>
      <vt:variant>
        <vt:i4>1507389</vt:i4>
      </vt:variant>
      <vt:variant>
        <vt:i4>521</vt:i4>
      </vt:variant>
      <vt:variant>
        <vt:i4>0</vt:i4>
      </vt:variant>
      <vt:variant>
        <vt:i4>5</vt:i4>
      </vt:variant>
      <vt:variant>
        <vt:lpwstr/>
      </vt:variant>
      <vt:variant>
        <vt:lpwstr>_Toc289767084</vt:lpwstr>
      </vt:variant>
      <vt:variant>
        <vt:i4>1507389</vt:i4>
      </vt:variant>
      <vt:variant>
        <vt:i4>515</vt:i4>
      </vt:variant>
      <vt:variant>
        <vt:i4>0</vt:i4>
      </vt:variant>
      <vt:variant>
        <vt:i4>5</vt:i4>
      </vt:variant>
      <vt:variant>
        <vt:lpwstr/>
      </vt:variant>
      <vt:variant>
        <vt:lpwstr>_Toc289767083</vt:lpwstr>
      </vt:variant>
      <vt:variant>
        <vt:i4>1507389</vt:i4>
      </vt:variant>
      <vt:variant>
        <vt:i4>509</vt:i4>
      </vt:variant>
      <vt:variant>
        <vt:i4>0</vt:i4>
      </vt:variant>
      <vt:variant>
        <vt:i4>5</vt:i4>
      </vt:variant>
      <vt:variant>
        <vt:lpwstr/>
      </vt:variant>
      <vt:variant>
        <vt:lpwstr>_Toc289767082</vt:lpwstr>
      </vt:variant>
      <vt:variant>
        <vt:i4>1507389</vt:i4>
      </vt:variant>
      <vt:variant>
        <vt:i4>503</vt:i4>
      </vt:variant>
      <vt:variant>
        <vt:i4>0</vt:i4>
      </vt:variant>
      <vt:variant>
        <vt:i4>5</vt:i4>
      </vt:variant>
      <vt:variant>
        <vt:lpwstr/>
      </vt:variant>
      <vt:variant>
        <vt:lpwstr>_Toc289767081</vt:lpwstr>
      </vt:variant>
      <vt:variant>
        <vt:i4>1507389</vt:i4>
      </vt:variant>
      <vt:variant>
        <vt:i4>497</vt:i4>
      </vt:variant>
      <vt:variant>
        <vt:i4>0</vt:i4>
      </vt:variant>
      <vt:variant>
        <vt:i4>5</vt:i4>
      </vt:variant>
      <vt:variant>
        <vt:lpwstr/>
      </vt:variant>
      <vt:variant>
        <vt:lpwstr>_Toc289767080</vt:lpwstr>
      </vt:variant>
      <vt:variant>
        <vt:i4>1572925</vt:i4>
      </vt:variant>
      <vt:variant>
        <vt:i4>491</vt:i4>
      </vt:variant>
      <vt:variant>
        <vt:i4>0</vt:i4>
      </vt:variant>
      <vt:variant>
        <vt:i4>5</vt:i4>
      </vt:variant>
      <vt:variant>
        <vt:lpwstr/>
      </vt:variant>
      <vt:variant>
        <vt:lpwstr>_Toc289767079</vt:lpwstr>
      </vt:variant>
      <vt:variant>
        <vt:i4>1572925</vt:i4>
      </vt:variant>
      <vt:variant>
        <vt:i4>485</vt:i4>
      </vt:variant>
      <vt:variant>
        <vt:i4>0</vt:i4>
      </vt:variant>
      <vt:variant>
        <vt:i4>5</vt:i4>
      </vt:variant>
      <vt:variant>
        <vt:lpwstr/>
      </vt:variant>
      <vt:variant>
        <vt:lpwstr>_Toc289767078</vt:lpwstr>
      </vt:variant>
      <vt:variant>
        <vt:i4>1572925</vt:i4>
      </vt:variant>
      <vt:variant>
        <vt:i4>479</vt:i4>
      </vt:variant>
      <vt:variant>
        <vt:i4>0</vt:i4>
      </vt:variant>
      <vt:variant>
        <vt:i4>5</vt:i4>
      </vt:variant>
      <vt:variant>
        <vt:lpwstr/>
      </vt:variant>
      <vt:variant>
        <vt:lpwstr>_Toc289767077</vt:lpwstr>
      </vt:variant>
      <vt:variant>
        <vt:i4>1572925</vt:i4>
      </vt:variant>
      <vt:variant>
        <vt:i4>473</vt:i4>
      </vt:variant>
      <vt:variant>
        <vt:i4>0</vt:i4>
      </vt:variant>
      <vt:variant>
        <vt:i4>5</vt:i4>
      </vt:variant>
      <vt:variant>
        <vt:lpwstr/>
      </vt:variant>
      <vt:variant>
        <vt:lpwstr>_Toc289767076</vt:lpwstr>
      </vt:variant>
      <vt:variant>
        <vt:i4>1572925</vt:i4>
      </vt:variant>
      <vt:variant>
        <vt:i4>467</vt:i4>
      </vt:variant>
      <vt:variant>
        <vt:i4>0</vt:i4>
      </vt:variant>
      <vt:variant>
        <vt:i4>5</vt:i4>
      </vt:variant>
      <vt:variant>
        <vt:lpwstr/>
      </vt:variant>
      <vt:variant>
        <vt:lpwstr>_Toc289767075</vt:lpwstr>
      </vt:variant>
      <vt:variant>
        <vt:i4>1572925</vt:i4>
      </vt:variant>
      <vt:variant>
        <vt:i4>461</vt:i4>
      </vt:variant>
      <vt:variant>
        <vt:i4>0</vt:i4>
      </vt:variant>
      <vt:variant>
        <vt:i4>5</vt:i4>
      </vt:variant>
      <vt:variant>
        <vt:lpwstr/>
      </vt:variant>
      <vt:variant>
        <vt:lpwstr>_Toc289767074</vt:lpwstr>
      </vt:variant>
      <vt:variant>
        <vt:i4>1572925</vt:i4>
      </vt:variant>
      <vt:variant>
        <vt:i4>455</vt:i4>
      </vt:variant>
      <vt:variant>
        <vt:i4>0</vt:i4>
      </vt:variant>
      <vt:variant>
        <vt:i4>5</vt:i4>
      </vt:variant>
      <vt:variant>
        <vt:lpwstr/>
      </vt:variant>
      <vt:variant>
        <vt:lpwstr>_Toc289767073</vt:lpwstr>
      </vt:variant>
      <vt:variant>
        <vt:i4>1572925</vt:i4>
      </vt:variant>
      <vt:variant>
        <vt:i4>449</vt:i4>
      </vt:variant>
      <vt:variant>
        <vt:i4>0</vt:i4>
      </vt:variant>
      <vt:variant>
        <vt:i4>5</vt:i4>
      </vt:variant>
      <vt:variant>
        <vt:lpwstr/>
      </vt:variant>
      <vt:variant>
        <vt:lpwstr>_Toc289767072</vt:lpwstr>
      </vt:variant>
      <vt:variant>
        <vt:i4>1572925</vt:i4>
      </vt:variant>
      <vt:variant>
        <vt:i4>443</vt:i4>
      </vt:variant>
      <vt:variant>
        <vt:i4>0</vt:i4>
      </vt:variant>
      <vt:variant>
        <vt:i4>5</vt:i4>
      </vt:variant>
      <vt:variant>
        <vt:lpwstr/>
      </vt:variant>
      <vt:variant>
        <vt:lpwstr>_Toc289767071</vt:lpwstr>
      </vt:variant>
      <vt:variant>
        <vt:i4>1572925</vt:i4>
      </vt:variant>
      <vt:variant>
        <vt:i4>437</vt:i4>
      </vt:variant>
      <vt:variant>
        <vt:i4>0</vt:i4>
      </vt:variant>
      <vt:variant>
        <vt:i4>5</vt:i4>
      </vt:variant>
      <vt:variant>
        <vt:lpwstr/>
      </vt:variant>
      <vt:variant>
        <vt:lpwstr>_Toc289767070</vt:lpwstr>
      </vt:variant>
      <vt:variant>
        <vt:i4>1638461</vt:i4>
      </vt:variant>
      <vt:variant>
        <vt:i4>431</vt:i4>
      </vt:variant>
      <vt:variant>
        <vt:i4>0</vt:i4>
      </vt:variant>
      <vt:variant>
        <vt:i4>5</vt:i4>
      </vt:variant>
      <vt:variant>
        <vt:lpwstr/>
      </vt:variant>
      <vt:variant>
        <vt:lpwstr>_Toc289767069</vt:lpwstr>
      </vt:variant>
      <vt:variant>
        <vt:i4>1638461</vt:i4>
      </vt:variant>
      <vt:variant>
        <vt:i4>425</vt:i4>
      </vt:variant>
      <vt:variant>
        <vt:i4>0</vt:i4>
      </vt:variant>
      <vt:variant>
        <vt:i4>5</vt:i4>
      </vt:variant>
      <vt:variant>
        <vt:lpwstr/>
      </vt:variant>
      <vt:variant>
        <vt:lpwstr>_Toc289767068</vt:lpwstr>
      </vt:variant>
      <vt:variant>
        <vt:i4>1638461</vt:i4>
      </vt:variant>
      <vt:variant>
        <vt:i4>419</vt:i4>
      </vt:variant>
      <vt:variant>
        <vt:i4>0</vt:i4>
      </vt:variant>
      <vt:variant>
        <vt:i4>5</vt:i4>
      </vt:variant>
      <vt:variant>
        <vt:lpwstr/>
      </vt:variant>
      <vt:variant>
        <vt:lpwstr>_Toc289767067</vt:lpwstr>
      </vt:variant>
      <vt:variant>
        <vt:i4>1638461</vt:i4>
      </vt:variant>
      <vt:variant>
        <vt:i4>413</vt:i4>
      </vt:variant>
      <vt:variant>
        <vt:i4>0</vt:i4>
      </vt:variant>
      <vt:variant>
        <vt:i4>5</vt:i4>
      </vt:variant>
      <vt:variant>
        <vt:lpwstr/>
      </vt:variant>
      <vt:variant>
        <vt:lpwstr>_Toc289767066</vt:lpwstr>
      </vt:variant>
      <vt:variant>
        <vt:i4>1638461</vt:i4>
      </vt:variant>
      <vt:variant>
        <vt:i4>407</vt:i4>
      </vt:variant>
      <vt:variant>
        <vt:i4>0</vt:i4>
      </vt:variant>
      <vt:variant>
        <vt:i4>5</vt:i4>
      </vt:variant>
      <vt:variant>
        <vt:lpwstr/>
      </vt:variant>
      <vt:variant>
        <vt:lpwstr>_Toc289767065</vt:lpwstr>
      </vt:variant>
      <vt:variant>
        <vt:i4>1638461</vt:i4>
      </vt:variant>
      <vt:variant>
        <vt:i4>401</vt:i4>
      </vt:variant>
      <vt:variant>
        <vt:i4>0</vt:i4>
      </vt:variant>
      <vt:variant>
        <vt:i4>5</vt:i4>
      </vt:variant>
      <vt:variant>
        <vt:lpwstr/>
      </vt:variant>
      <vt:variant>
        <vt:lpwstr>_Toc289767064</vt:lpwstr>
      </vt:variant>
      <vt:variant>
        <vt:i4>1638461</vt:i4>
      </vt:variant>
      <vt:variant>
        <vt:i4>395</vt:i4>
      </vt:variant>
      <vt:variant>
        <vt:i4>0</vt:i4>
      </vt:variant>
      <vt:variant>
        <vt:i4>5</vt:i4>
      </vt:variant>
      <vt:variant>
        <vt:lpwstr/>
      </vt:variant>
      <vt:variant>
        <vt:lpwstr>_Toc289767063</vt:lpwstr>
      </vt:variant>
      <vt:variant>
        <vt:i4>1638461</vt:i4>
      </vt:variant>
      <vt:variant>
        <vt:i4>389</vt:i4>
      </vt:variant>
      <vt:variant>
        <vt:i4>0</vt:i4>
      </vt:variant>
      <vt:variant>
        <vt:i4>5</vt:i4>
      </vt:variant>
      <vt:variant>
        <vt:lpwstr/>
      </vt:variant>
      <vt:variant>
        <vt:lpwstr>_Toc289767062</vt:lpwstr>
      </vt:variant>
      <vt:variant>
        <vt:i4>1638461</vt:i4>
      </vt:variant>
      <vt:variant>
        <vt:i4>383</vt:i4>
      </vt:variant>
      <vt:variant>
        <vt:i4>0</vt:i4>
      </vt:variant>
      <vt:variant>
        <vt:i4>5</vt:i4>
      </vt:variant>
      <vt:variant>
        <vt:lpwstr/>
      </vt:variant>
      <vt:variant>
        <vt:lpwstr>_Toc289767061</vt:lpwstr>
      </vt:variant>
      <vt:variant>
        <vt:i4>1638461</vt:i4>
      </vt:variant>
      <vt:variant>
        <vt:i4>377</vt:i4>
      </vt:variant>
      <vt:variant>
        <vt:i4>0</vt:i4>
      </vt:variant>
      <vt:variant>
        <vt:i4>5</vt:i4>
      </vt:variant>
      <vt:variant>
        <vt:lpwstr/>
      </vt:variant>
      <vt:variant>
        <vt:lpwstr>_Toc289767060</vt:lpwstr>
      </vt:variant>
      <vt:variant>
        <vt:i4>1703997</vt:i4>
      </vt:variant>
      <vt:variant>
        <vt:i4>371</vt:i4>
      </vt:variant>
      <vt:variant>
        <vt:i4>0</vt:i4>
      </vt:variant>
      <vt:variant>
        <vt:i4>5</vt:i4>
      </vt:variant>
      <vt:variant>
        <vt:lpwstr/>
      </vt:variant>
      <vt:variant>
        <vt:lpwstr>_Toc289767059</vt:lpwstr>
      </vt:variant>
      <vt:variant>
        <vt:i4>1703997</vt:i4>
      </vt:variant>
      <vt:variant>
        <vt:i4>365</vt:i4>
      </vt:variant>
      <vt:variant>
        <vt:i4>0</vt:i4>
      </vt:variant>
      <vt:variant>
        <vt:i4>5</vt:i4>
      </vt:variant>
      <vt:variant>
        <vt:lpwstr/>
      </vt:variant>
      <vt:variant>
        <vt:lpwstr>_Toc289767058</vt:lpwstr>
      </vt:variant>
      <vt:variant>
        <vt:i4>1703997</vt:i4>
      </vt:variant>
      <vt:variant>
        <vt:i4>359</vt:i4>
      </vt:variant>
      <vt:variant>
        <vt:i4>0</vt:i4>
      </vt:variant>
      <vt:variant>
        <vt:i4>5</vt:i4>
      </vt:variant>
      <vt:variant>
        <vt:lpwstr/>
      </vt:variant>
      <vt:variant>
        <vt:lpwstr>_Toc289767057</vt:lpwstr>
      </vt:variant>
      <vt:variant>
        <vt:i4>1703997</vt:i4>
      </vt:variant>
      <vt:variant>
        <vt:i4>353</vt:i4>
      </vt:variant>
      <vt:variant>
        <vt:i4>0</vt:i4>
      </vt:variant>
      <vt:variant>
        <vt:i4>5</vt:i4>
      </vt:variant>
      <vt:variant>
        <vt:lpwstr/>
      </vt:variant>
      <vt:variant>
        <vt:lpwstr>_Toc289767056</vt:lpwstr>
      </vt:variant>
      <vt:variant>
        <vt:i4>1703997</vt:i4>
      </vt:variant>
      <vt:variant>
        <vt:i4>347</vt:i4>
      </vt:variant>
      <vt:variant>
        <vt:i4>0</vt:i4>
      </vt:variant>
      <vt:variant>
        <vt:i4>5</vt:i4>
      </vt:variant>
      <vt:variant>
        <vt:lpwstr/>
      </vt:variant>
      <vt:variant>
        <vt:lpwstr>_Toc289767055</vt:lpwstr>
      </vt:variant>
      <vt:variant>
        <vt:i4>1703997</vt:i4>
      </vt:variant>
      <vt:variant>
        <vt:i4>341</vt:i4>
      </vt:variant>
      <vt:variant>
        <vt:i4>0</vt:i4>
      </vt:variant>
      <vt:variant>
        <vt:i4>5</vt:i4>
      </vt:variant>
      <vt:variant>
        <vt:lpwstr/>
      </vt:variant>
      <vt:variant>
        <vt:lpwstr>_Toc289767054</vt:lpwstr>
      </vt:variant>
      <vt:variant>
        <vt:i4>1703997</vt:i4>
      </vt:variant>
      <vt:variant>
        <vt:i4>335</vt:i4>
      </vt:variant>
      <vt:variant>
        <vt:i4>0</vt:i4>
      </vt:variant>
      <vt:variant>
        <vt:i4>5</vt:i4>
      </vt:variant>
      <vt:variant>
        <vt:lpwstr/>
      </vt:variant>
      <vt:variant>
        <vt:lpwstr>_Toc289767053</vt:lpwstr>
      </vt:variant>
      <vt:variant>
        <vt:i4>1703997</vt:i4>
      </vt:variant>
      <vt:variant>
        <vt:i4>329</vt:i4>
      </vt:variant>
      <vt:variant>
        <vt:i4>0</vt:i4>
      </vt:variant>
      <vt:variant>
        <vt:i4>5</vt:i4>
      </vt:variant>
      <vt:variant>
        <vt:lpwstr/>
      </vt:variant>
      <vt:variant>
        <vt:lpwstr>_Toc289767052</vt:lpwstr>
      </vt:variant>
      <vt:variant>
        <vt:i4>1703997</vt:i4>
      </vt:variant>
      <vt:variant>
        <vt:i4>323</vt:i4>
      </vt:variant>
      <vt:variant>
        <vt:i4>0</vt:i4>
      </vt:variant>
      <vt:variant>
        <vt:i4>5</vt:i4>
      </vt:variant>
      <vt:variant>
        <vt:lpwstr/>
      </vt:variant>
      <vt:variant>
        <vt:lpwstr>_Toc289767051</vt:lpwstr>
      </vt:variant>
      <vt:variant>
        <vt:i4>1703997</vt:i4>
      </vt:variant>
      <vt:variant>
        <vt:i4>317</vt:i4>
      </vt:variant>
      <vt:variant>
        <vt:i4>0</vt:i4>
      </vt:variant>
      <vt:variant>
        <vt:i4>5</vt:i4>
      </vt:variant>
      <vt:variant>
        <vt:lpwstr/>
      </vt:variant>
      <vt:variant>
        <vt:lpwstr>_Toc289767050</vt:lpwstr>
      </vt:variant>
      <vt:variant>
        <vt:i4>1769533</vt:i4>
      </vt:variant>
      <vt:variant>
        <vt:i4>311</vt:i4>
      </vt:variant>
      <vt:variant>
        <vt:i4>0</vt:i4>
      </vt:variant>
      <vt:variant>
        <vt:i4>5</vt:i4>
      </vt:variant>
      <vt:variant>
        <vt:lpwstr/>
      </vt:variant>
      <vt:variant>
        <vt:lpwstr>_Toc289767049</vt:lpwstr>
      </vt:variant>
      <vt:variant>
        <vt:i4>1769533</vt:i4>
      </vt:variant>
      <vt:variant>
        <vt:i4>305</vt:i4>
      </vt:variant>
      <vt:variant>
        <vt:i4>0</vt:i4>
      </vt:variant>
      <vt:variant>
        <vt:i4>5</vt:i4>
      </vt:variant>
      <vt:variant>
        <vt:lpwstr/>
      </vt:variant>
      <vt:variant>
        <vt:lpwstr>_Toc289767048</vt:lpwstr>
      </vt:variant>
      <vt:variant>
        <vt:i4>1769533</vt:i4>
      </vt:variant>
      <vt:variant>
        <vt:i4>299</vt:i4>
      </vt:variant>
      <vt:variant>
        <vt:i4>0</vt:i4>
      </vt:variant>
      <vt:variant>
        <vt:i4>5</vt:i4>
      </vt:variant>
      <vt:variant>
        <vt:lpwstr/>
      </vt:variant>
      <vt:variant>
        <vt:lpwstr>_Toc289767047</vt:lpwstr>
      </vt:variant>
      <vt:variant>
        <vt:i4>1769533</vt:i4>
      </vt:variant>
      <vt:variant>
        <vt:i4>293</vt:i4>
      </vt:variant>
      <vt:variant>
        <vt:i4>0</vt:i4>
      </vt:variant>
      <vt:variant>
        <vt:i4>5</vt:i4>
      </vt:variant>
      <vt:variant>
        <vt:lpwstr/>
      </vt:variant>
      <vt:variant>
        <vt:lpwstr>_Toc289767046</vt:lpwstr>
      </vt:variant>
      <vt:variant>
        <vt:i4>1769533</vt:i4>
      </vt:variant>
      <vt:variant>
        <vt:i4>287</vt:i4>
      </vt:variant>
      <vt:variant>
        <vt:i4>0</vt:i4>
      </vt:variant>
      <vt:variant>
        <vt:i4>5</vt:i4>
      </vt:variant>
      <vt:variant>
        <vt:lpwstr/>
      </vt:variant>
      <vt:variant>
        <vt:lpwstr>_Toc289767045</vt:lpwstr>
      </vt:variant>
      <vt:variant>
        <vt:i4>1769533</vt:i4>
      </vt:variant>
      <vt:variant>
        <vt:i4>281</vt:i4>
      </vt:variant>
      <vt:variant>
        <vt:i4>0</vt:i4>
      </vt:variant>
      <vt:variant>
        <vt:i4>5</vt:i4>
      </vt:variant>
      <vt:variant>
        <vt:lpwstr/>
      </vt:variant>
      <vt:variant>
        <vt:lpwstr>_Toc289767044</vt:lpwstr>
      </vt:variant>
      <vt:variant>
        <vt:i4>1769533</vt:i4>
      </vt:variant>
      <vt:variant>
        <vt:i4>275</vt:i4>
      </vt:variant>
      <vt:variant>
        <vt:i4>0</vt:i4>
      </vt:variant>
      <vt:variant>
        <vt:i4>5</vt:i4>
      </vt:variant>
      <vt:variant>
        <vt:lpwstr/>
      </vt:variant>
      <vt:variant>
        <vt:lpwstr>_Toc289767043</vt:lpwstr>
      </vt:variant>
      <vt:variant>
        <vt:i4>1769533</vt:i4>
      </vt:variant>
      <vt:variant>
        <vt:i4>269</vt:i4>
      </vt:variant>
      <vt:variant>
        <vt:i4>0</vt:i4>
      </vt:variant>
      <vt:variant>
        <vt:i4>5</vt:i4>
      </vt:variant>
      <vt:variant>
        <vt:lpwstr/>
      </vt:variant>
      <vt:variant>
        <vt:lpwstr>_Toc289767042</vt:lpwstr>
      </vt:variant>
      <vt:variant>
        <vt:i4>1769533</vt:i4>
      </vt:variant>
      <vt:variant>
        <vt:i4>263</vt:i4>
      </vt:variant>
      <vt:variant>
        <vt:i4>0</vt:i4>
      </vt:variant>
      <vt:variant>
        <vt:i4>5</vt:i4>
      </vt:variant>
      <vt:variant>
        <vt:lpwstr/>
      </vt:variant>
      <vt:variant>
        <vt:lpwstr>_Toc289767041</vt:lpwstr>
      </vt:variant>
      <vt:variant>
        <vt:i4>1769533</vt:i4>
      </vt:variant>
      <vt:variant>
        <vt:i4>257</vt:i4>
      </vt:variant>
      <vt:variant>
        <vt:i4>0</vt:i4>
      </vt:variant>
      <vt:variant>
        <vt:i4>5</vt:i4>
      </vt:variant>
      <vt:variant>
        <vt:lpwstr/>
      </vt:variant>
      <vt:variant>
        <vt:lpwstr>_Toc289767040</vt:lpwstr>
      </vt:variant>
      <vt:variant>
        <vt:i4>1835069</vt:i4>
      </vt:variant>
      <vt:variant>
        <vt:i4>251</vt:i4>
      </vt:variant>
      <vt:variant>
        <vt:i4>0</vt:i4>
      </vt:variant>
      <vt:variant>
        <vt:i4>5</vt:i4>
      </vt:variant>
      <vt:variant>
        <vt:lpwstr/>
      </vt:variant>
      <vt:variant>
        <vt:lpwstr>_Toc289767039</vt:lpwstr>
      </vt:variant>
      <vt:variant>
        <vt:i4>1835069</vt:i4>
      </vt:variant>
      <vt:variant>
        <vt:i4>245</vt:i4>
      </vt:variant>
      <vt:variant>
        <vt:i4>0</vt:i4>
      </vt:variant>
      <vt:variant>
        <vt:i4>5</vt:i4>
      </vt:variant>
      <vt:variant>
        <vt:lpwstr/>
      </vt:variant>
      <vt:variant>
        <vt:lpwstr>_Toc289767038</vt:lpwstr>
      </vt:variant>
      <vt:variant>
        <vt:i4>1835069</vt:i4>
      </vt:variant>
      <vt:variant>
        <vt:i4>239</vt:i4>
      </vt:variant>
      <vt:variant>
        <vt:i4>0</vt:i4>
      </vt:variant>
      <vt:variant>
        <vt:i4>5</vt:i4>
      </vt:variant>
      <vt:variant>
        <vt:lpwstr/>
      </vt:variant>
      <vt:variant>
        <vt:lpwstr>_Toc289767037</vt:lpwstr>
      </vt:variant>
      <vt:variant>
        <vt:i4>1835069</vt:i4>
      </vt:variant>
      <vt:variant>
        <vt:i4>233</vt:i4>
      </vt:variant>
      <vt:variant>
        <vt:i4>0</vt:i4>
      </vt:variant>
      <vt:variant>
        <vt:i4>5</vt:i4>
      </vt:variant>
      <vt:variant>
        <vt:lpwstr/>
      </vt:variant>
      <vt:variant>
        <vt:lpwstr>_Toc289767036</vt:lpwstr>
      </vt:variant>
      <vt:variant>
        <vt:i4>1835069</vt:i4>
      </vt:variant>
      <vt:variant>
        <vt:i4>227</vt:i4>
      </vt:variant>
      <vt:variant>
        <vt:i4>0</vt:i4>
      </vt:variant>
      <vt:variant>
        <vt:i4>5</vt:i4>
      </vt:variant>
      <vt:variant>
        <vt:lpwstr/>
      </vt:variant>
      <vt:variant>
        <vt:lpwstr>_Toc289767035</vt:lpwstr>
      </vt:variant>
      <vt:variant>
        <vt:i4>1835069</vt:i4>
      </vt:variant>
      <vt:variant>
        <vt:i4>221</vt:i4>
      </vt:variant>
      <vt:variant>
        <vt:i4>0</vt:i4>
      </vt:variant>
      <vt:variant>
        <vt:i4>5</vt:i4>
      </vt:variant>
      <vt:variant>
        <vt:lpwstr/>
      </vt:variant>
      <vt:variant>
        <vt:lpwstr>_Toc289767034</vt:lpwstr>
      </vt:variant>
      <vt:variant>
        <vt:i4>1835069</vt:i4>
      </vt:variant>
      <vt:variant>
        <vt:i4>215</vt:i4>
      </vt:variant>
      <vt:variant>
        <vt:i4>0</vt:i4>
      </vt:variant>
      <vt:variant>
        <vt:i4>5</vt:i4>
      </vt:variant>
      <vt:variant>
        <vt:lpwstr/>
      </vt:variant>
      <vt:variant>
        <vt:lpwstr>_Toc289767033</vt:lpwstr>
      </vt:variant>
      <vt:variant>
        <vt:i4>1835069</vt:i4>
      </vt:variant>
      <vt:variant>
        <vt:i4>209</vt:i4>
      </vt:variant>
      <vt:variant>
        <vt:i4>0</vt:i4>
      </vt:variant>
      <vt:variant>
        <vt:i4>5</vt:i4>
      </vt:variant>
      <vt:variant>
        <vt:lpwstr/>
      </vt:variant>
      <vt:variant>
        <vt:lpwstr>_Toc289767032</vt:lpwstr>
      </vt:variant>
      <vt:variant>
        <vt:i4>1835069</vt:i4>
      </vt:variant>
      <vt:variant>
        <vt:i4>203</vt:i4>
      </vt:variant>
      <vt:variant>
        <vt:i4>0</vt:i4>
      </vt:variant>
      <vt:variant>
        <vt:i4>5</vt:i4>
      </vt:variant>
      <vt:variant>
        <vt:lpwstr/>
      </vt:variant>
      <vt:variant>
        <vt:lpwstr>_Toc289767031</vt:lpwstr>
      </vt:variant>
      <vt:variant>
        <vt:i4>1835069</vt:i4>
      </vt:variant>
      <vt:variant>
        <vt:i4>197</vt:i4>
      </vt:variant>
      <vt:variant>
        <vt:i4>0</vt:i4>
      </vt:variant>
      <vt:variant>
        <vt:i4>5</vt:i4>
      </vt:variant>
      <vt:variant>
        <vt:lpwstr/>
      </vt:variant>
      <vt:variant>
        <vt:lpwstr>_Toc289767030</vt:lpwstr>
      </vt:variant>
      <vt:variant>
        <vt:i4>1900605</vt:i4>
      </vt:variant>
      <vt:variant>
        <vt:i4>191</vt:i4>
      </vt:variant>
      <vt:variant>
        <vt:i4>0</vt:i4>
      </vt:variant>
      <vt:variant>
        <vt:i4>5</vt:i4>
      </vt:variant>
      <vt:variant>
        <vt:lpwstr/>
      </vt:variant>
      <vt:variant>
        <vt:lpwstr>_Toc289767029</vt:lpwstr>
      </vt:variant>
      <vt:variant>
        <vt:i4>1900605</vt:i4>
      </vt:variant>
      <vt:variant>
        <vt:i4>185</vt:i4>
      </vt:variant>
      <vt:variant>
        <vt:i4>0</vt:i4>
      </vt:variant>
      <vt:variant>
        <vt:i4>5</vt:i4>
      </vt:variant>
      <vt:variant>
        <vt:lpwstr/>
      </vt:variant>
      <vt:variant>
        <vt:lpwstr>_Toc289767028</vt:lpwstr>
      </vt:variant>
      <vt:variant>
        <vt:i4>1900605</vt:i4>
      </vt:variant>
      <vt:variant>
        <vt:i4>179</vt:i4>
      </vt:variant>
      <vt:variant>
        <vt:i4>0</vt:i4>
      </vt:variant>
      <vt:variant>
        <vt:i4>5</vt:i4>
      </vt:variant>
      <vt:variant>
        <vt:lpwstr/>
      </vt:variant>
      <vt:variant>
        <vt:lpwstr>_Toc289767027</vt:lpwstr>
      </vt:variant>
      <vt:variant>
        <vt:i4>1900605</vt:i4>
      </vt:variant>
      <vt:variant>
        <vt:i4>173</vt:i4>
      </vt:variant>
      <vt:variant>
        <vt:i4>0</vt:i4>
      </vt:variant>
      <vt:variant>
        <vt:i4>5</vt:i4>
      </vt:variant>
      <vt:variant>
        <vt:lpwstr/>
      </vt:variant>
      <vt:variant>
        <vt:lpwstr>_Toc289767026</vt:lpwstr>
      </vt:variant>
      <vt:variant>
        <vt:i4>1900605</vt:i4>
      </vt:variant>
      <vt:variant>
        <vt:i4>167</vt:i4>
      </vt:variant>
      <vt:variant>
        <vt:i4>0</vt:i4>
      </vt:variant>
      <vt:variant>
        <vt:i4>5</vt:i4>
      </vt:variant>
      <vt:variant>
        <vt:lpwstr/>
      </vt:variant>
      <vt:variant>
        <vt:lpwstr>_Toc289767025</vt:lpwstr>
      </vt:variant>
      <vt:variant>
        <vt:i4>1900605</vt:i4>
      </vt:variant>
      <vt:variant>
        <vt:i4>161</vt:i4>
      </vt:variant>
      <vt:variant>
        <vt:i4>0</vt:i4>
      </vt:variant>
      <vt:variant>
        <vt:i4>5</vt:i4>
      </vt:variant>
      <vt:variant>
        <vt:lpwstr/>
      </vt:variant>
      <vt:variant>
        <vt:lpwstr>_Toc289767024</vt:lpwstr>
      </vt:variant>
      <vt:variant>
        <vt:i4>1900605</vt:i4>
      </vt:variant>
      <vt:variant>
        <vt:i4>155</vt:i4>
      </vt:variant>
      <vt:variant>
        <vt:i4>0</vt:i4>
      </vt:variant>
      <vt:variant>
        <vt:i4>5</vt:i4>
      </vt:variant>
      <vt:variant>
        <vt:lpwstr/>
      </vt:variant>
      <vt:variant>
        <vt:lpwstr>_Toc289767023</vt:lpwstr>
      </vt:variant>
      <vt:variant>
        <vt:i4>1900605</vt:i4>
      </vt:variant>
      <vt:variant>
        <vt:i4>149</vt:i4>
      </vt:variant>
      <vt:variant>
        <vt:i4>0</vt:i4>
      </vt:variant>
      <vt:variant>
        <vt:i4>5</vt:i4>
      </vt:variant>
      <vt:variant>
        <vt:lpwstr/>
      </vt:variant>
      <vt:variant>
        <vt:lpwstr>_Toc289767022</vt:lpwstr>
      </vt:variant>
      <vt:variant>
        <vt:i4>1900605</vt:i4>
      </vt:variant>
      <vt:variant>
        <vt:i4>143</vt:i4>
      </vt:variant>
      <vt:variant>
        <vt:i4>0</vt:i4>
      </vt:variant>
      <vt:variant>
        <vt:i4>5</vt:i4>
      </vt:variant>
      <vt:variant>
        <vt:lpwstr/>
      </vt:variant>
      <vt:variant>
        <vt:lpwstr>_Toc289767021</vt:lpwstr>
      </vt:variant>
      <vt:variant>
        <vt:i4>1900605</vt:i4>
      </vt:variant>
      <vt:variant>
        <vt:i4>137</vt:i4>
      </vt:variant>
      <vt:variant>
        <vt:i4>0</vt:i4>
      </vt:variant>
      <vt:variant>
        <vt:i4>5</vt:i4>
      </vt:variant>
      <vt:variant>
        <vt:lpwstr/>
      </vt:variant>
      <vt:variant>
        <vt:lpwstr>_Toc289767020</vt:lpwstr>
      </vt:variant>
      <vt:variant>
        <vt:i4>1966141</vt:i4>
      </vt:variant>
      <vt:variant>
        <vt:i4>131</vt:i4>
      </vt:variant>
      <vt:variant>
        <vt:i4>0</vt:i4>
      </vt:variant>
      <vt:variant>
        <vt:i4>5</vt:i4>
      </vt:variant>
      <vt:variant>
        <vt:lpwstr/>
      </vt:variant>
      <vt:variant>
        <vt:lpwstr>_Toc289767019</vt:lpwstr>
      </vt:variant>
      <vt:variant>
        <vt:i4>1966141</vt:i4>
      </vt:variant>
      <vt:variant>
        <vt:i4>125</vt:i4>
      </vt:variant>
      <vt:variant>
        <vt:i4>0</vt:i4>
      </vt:variant>
      <vt:variant>
        <vt:i4>5</vt:i4>
      </vt:variant>
      <vt:variant>
        <vt:lpwstr/>
      </vt:variant>
      <vt:variant>
        <vt:lpwstr>_Toc289767018</vt:lpwstr>
      </vt:variant>
      <vt:variant>
        <vt:i4>1966141</vt:i4>
      </vt:variant>
      <vt:variant>
        <vt:i4>119</vt:i4>
      </vt:variant>
      <vt:variant>
        <vt:i4>0</vt:i4>
      </vt:variant>
      <vt:variant>
        <vt:i4>5</vt:i4>
      </vt:variant>
      <vt:variant>
        <vt:lpwstr/>
      </vt:variant>
      <vt:variant>
        <vt:lpwstr>_Toc289767017</vt:lpwstr>
      </vt:variant>
      <vt:variant>
        <vt:i4>1966141</vt:i4>
      </vt:variant>
      <vt:variant>
        <vt:i4>113</vt:i4>
      </vt:variant>
      <vt:variant>
        <vt:i4>0</vt:i4>
      </vt:variant>
      <vt:variant>
        <vt:i4>5</vt:i4>
      </vt:variant>
      <vt:variant>
        <vt:lpwstr/>
      </vt:variant>
      <vt:variant>
        <vt:lpwstr>_Toc289767016</vt:lpwstr>
      </vt:variant>
      <vt:variant>
        <vt:i4>1966141</vt:i4>
      </vt:variant>
      <vt:variant>
        <vt:i4>107</vt:i4>
      </vt:variant>
      <vt:variant>
        <vt:i4>0</vt:i4>
      </vt:variant>
      <vt:variant>
        <vt:i4>5</vt:i4>
      </vt:variant>
      <vt:variant>
        <vt:lpwstr/>
      </vt:variant>
      <vt:variant>
        <vt:lpwstr>_Toc289767015</vt:lpwstr>
      </vt:variant>
      <vt:variant>
        <vt:i4>1966141</vt:i4>
      </vt:variant>
      <vt:variant>
        <vt:i4>101</vt:i4>
      </vt:variant>
      <vt:variant>
        <vt:i4>0</vt:i4>
      </vt:variant>
      <vt:variant>
        <vt:i4>5</vt:i4>
      </vt:variant>
      <vt:variant>
        <vt:lpwstr/>
      </vt:variant>
      <vt:variant>
        <vt:lpwstr>_Toc289767014</vt:lpwstr>
      </vt:variant>
      <vt:variant>
        <vt:i4>1966141</vt:i4>
      </vt:variant>
      <vt:variant>
        <vt:i4>95</vt:i4>
      </vt:variant>
      <vt:variant>
        <vt:i4>0</vt:i4>
      </vt:variant>
      <vt:variant>
        <vt:i4>5</vt:i4>
      </vt:variant>
      <vt:variant>
        <vt:lpwstr/>
      </vt:variant>
      <vt:variant>
        <vt:lpwstr>_Toc289767013</vt:lpwstr>
      </vt:variant>
      <vt:variant>
        <vt:i4>1966141</vt:i4>
      </vt:variant>
      <vt:variant>
        <vt:i4>89</vt:i4>
      </vt:variant>
      <vt:variant>
        <vt:i4>0</vt:i4>
      </vt:variant>
      <vt:variant>
        <vt:i4>5</vt:i4>
      </vt:variant>
      <vt:variant>
        <vt:lpwstr/>
      </vt:variant>
      <vt:variant>
        <vt:lpwstr>_Toc289767012</vt:lpwstr>
      </vt:variant>
      <vt:variant>
        <vt:i4>1966141</vt:i4>
      </vt:variant>
      <vt:variant>
        <vt:i4>83</vt:i4>
      </vt:variant>
      <vt:variant>
        <vt:i4>0</vt:i4>
      </vt:variant>
      <vt:variant>
        <vt:i4>5</vt:i4>
      </vt:variant>
      <vt:variant>
        <vt:lpwstr/>
      </vt:variant>
      <vt:variant>
        <vt:lpwstr>_Toc289767011</vt:lpwstr>
      </vt:variant>
      <vt:variant>
        <vt:i4>1966141</vt:i4>
      </vt:variant>
      <vt:variant>
        <vt:i4>77</vt:i4>
      </vt:variant>
      <vt:variant>
        <vt:i4>0</vt:i4>
      </vt:variant>
      <vt:variant>
        <vt:i4>5</vt:i4>
      </vt:variant>
      <vt:variant>
        <vt:lpwstr/>
      </vt:variant>
      <vt:variant>
        <vt:lpwstr>_Toc289767010</vt:lpwstr>
      </vt:variant>
      <vt:variant>
        <vt:i4>2031677</vt:i4>
      </vt:variant>
      <vt:variant>
        <vt:i4>71</vt:i4>
      </vt:variant>
      <vt:variant>
        <vt:i4>0</vt:i4>
      </vt:variant>
      <vt:variant>
        <vt:i4>5</vt:i4>
      </vt:variant>
      <vt:variant>
        <vt:lpwstr/>
      </vt:variant>
      <vt:variant>
        <vt:lpwstr>_Toc289767009</vt:lpwstr>
      </vt:variant>
      <vt:variant>
        <vt:i4>2031677</vt:i4>
      </vt:variant>
      <vt:variant>
        <vt:i4>65</vt:i4>
      </vt:variant>
      <vt:variant>
        <vt:i4>0</vt:i4>
      </vt:variant>
      <vt:variant>
        <vt:i4>5</vt:i4>
      </vt:variant>
      <vt:variant>
        <vt:lpwstr/>
      </vt:variant>
      <vt:variant>
        <vt:lpwstr>_Toc289767008</vt:lpwstr>
      </vt:variant>
      <vt:variant>
        <vt:i4>2031677</vt:i4>
      </vt:variant>
      <vt:variant>
        <vt:i4>59</vt:i4>
      </vt:variant>
      <vt:variant>
        <vt:i4>0</vt:i4>
      </vt:variant>
      <vt:variant>
        <vt:i4>5</vt:i4>
      </vt:variant>
      <vt:variant>
        <vt:lpwstr/>
      </vt:variant>
      <vt:variant>
        <vt:lpwstr>_Toc289767007</vt:lpwstr>
      </vt:variant>
      <vt:variant>
        <vt:i4>2031677</vt:i4>
      </vt:variant>
      <vt:variant>
        <vt:i4>53</vt:i4>
      </vt:variant>
      <vt:variant>
        <vt:i4>0</vt:i4>
      </vt:variant>
      <vt:variant>
        <vt:i4>5</vt:i4>
      </vt:variant>
      <vt:variant>
        <vt:lpwstr/>
      </vt:variant>
      <vt:variant>
        <vt:lpwstr>_Toc289767006</vt:lpwstr>
      </vt:variant>
      <vt:variant>
        <vt:i4>2031677</vt:i4>
      </vt:variant>
      <vt:variant>
        <vt:i4>47</vt:i4>
      </vt:variant>
      <vt:variant>
        <vt:i4>0</vt:i4>
      </vt:variant>
      <vt:variant>
        <vt:i4>5</vt:i4>
      </vt:variant>
      <vt:variant>
        <vt:lpwstr/>
      </vt:variant>
      <vt:variant>
        <vt:lpwstr>_Toc289767005</vt:lpwstr>
      </vt:variant>
      <vt:variant>
        <vt:i4>2031677</vt:i4>
      </vt:variant>
      <vt:variant>
        <vt:i4>41</vt:i4>
      </vt:variant>
      <vt:variant>
        <vt:i4>0</vt:i4>
      </vt:variant>
      <vt:variant>
        <vt:i4>5</vt:i4>
      </vt:variant>
      <vt:variant>
        <vt:lpwstr/>
      </vt:variant>
      <vt:variant>
        <vt:lpwstr>_Toc289767004</vt:lpwstr>
      </vt:variant>
      <vt:variant>
        <vt:i4>2031677</vt:i4>
      </vt:variant>
      <vt:variant>
        <vt:i4>35</vt:i4>
      </vt:variant>
      <vt:variant>
        <vt:i4>0</vt:i4>
      </vt:variant>
      <vt:variant>
        <vt:i4>5</vt:i4>
      </vt:variant>
      <vt:variant>
        <vt:lpwstr/>
      </vt:variant>
      <vt:variant>
        <vt:lpwstr>_Toc289767003</vt:lpwstr>
      </vt:variant>
      <vt:variant>
        <vt:i4>2031677</vt:i4>
      </vt:variant>
      <vt:variant>
        <vt:i4>29</vt:i4>
      </vt:variant>
      <vt:variant>
        <vt:i4>0</vt:i4>
      </vt:variant>
      <vt:variant>
        <vt:i4>5</vt:i4>
      </vt:variant>
      <vt:variant>
        <vt:lpwstr/>
      </vt:variant>
      <vt:variant>
        <vt:lpwstr>_Toc289767002</vt:lpwstr>
      </vt:variant>
      <vt:variant>
        <vt:i4>2031677</vt:i4>
      </vt:variant>
      <vt:variant>
        <vt:i4>23</vt:i4>
      </vt:variant>
      <vt:variant>
        <vt:i4>0</vt:i4>
      </vt:variant>
      <vt:variant>
        <vt:i4>5</vt:i4>
      </vt:variant>
      <vt:variant>
        <vt:lpwstr/>
      </vt:variant>
      <vt:variant>
        <vt:lpwstr>_Toc289767001</vt:lpwstr>
      </vt:variant>
      <vt:variant>
        <vt:i4>2031677</vt:i4>
      </vt:variant>
      <vt:variant>
        <vt:i4>17</vt:i4>
      </vt:variant>
      <vt:variant>
        <vt:i4>0</vt:i4>
      </vt:variant>
      <vt:variant>
        <vt:i4>5</vt:i4>
      </vt:variant>
      <vt:variant>
        <vt:lpwstr/>
      </vt:variant>
      <vt:variant>
        <vt:lpwstr>_Toc289767000</vt:lpwstr>
      </vt:variant>
      <vt:variant>
        <vt:i4>1507380</vt:i4>
      </vt:variant>
      <vt:variant>
        <vt:i4>11</vt:i4>
      </vt:variant>
      <vt:variant>
        <vt:i4>0</vt:i4>
      </vt:variant>
      <vt:variant>
        <vt:i4>5</vt:i4>
      </vt:variant>
      <vt:variant>
        <vt:lpwstr/>
      </vt:variant>
      <vt:variant>
        <vt:lpwstr>_Toc289766999</vt:lpwstr>
      </vt:variant>
      <vt:variant>
        <vt:i4>1507380</vt:i4>
      </vt:variant>
      <vt:variant>
        <vt:i4>5</vt:i4>
      </vt:variant>
      <vt:variant>
        <vt:i4>0</vt:i4>
      </vt:variant>
      <vt:variant>
        <vt:i4>5</vt:i4>
      </vt:variant>
      <vt:variant>
        <vt:lpwstr/>
      </vt:variant>
      <vt:variant>
        <vt:lpwstr>_Toc289766998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Interface Control Document Template</dc:title>
  <dc:creator>OED Process Engineering</dc:creator>
  <cp:keywords>interface, control, template</cp:keywords>
  <dc:description>Updated as of 4/4/11</dc:description>
  <cp:lastModifiedBy>Steffen Maerdian</cp:lastModifiedBy>
  <cp:revision>3</cp:revision>
  <cp:lastPrinted>2017-03-16T22:18:00Z</cp:lastPrinted>
  <dcterms:created xsi:type="dcterms:W3CDTF">2018-03-05T14:57:00Z</dcterms:created>
  <dcterms:modified xsi:type="dcterms:W3CDTF">2018-03-05T14:58:00Z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ategory0">
    <vt:lpwstr>6</vt:lpwstr>
  </property>
  <property fmtid="{D5CDD505-2E9C-101B-9397-08002B2CF9AE}" pid="4" name="Scope">
    <vt:lpwstr>1</vt:lpwstr>
  </property>
  <property fmtid="{D5CDD505-2E9C-101B-9397-08002B2CF9AE}" pid="5" name="Order">
    <vt:lpwstr>2000.00000000000</vt:lpwstr>
  </property>
  <property fmtid="{D5CDD505-2E9C-101B-9397-08002B2CF9AE}" pid="6" name="ContentType">
    <vt:lpwstr>Document</vt:lpwstr>
  </property>
  <property fmtid="{D5CDD505-2E9C-101B-9397-08002B2CF9AE}" pid="7" name="ContentTypeId">
    <vt:lpwstr>0x010100F2D39C6B196CF44E8F29B9238350661A</vt:lpwstr>
  </property>
  <property fmtid="{D5CDD505-2E9C-101B-9397-08002B2CF9AE}" pid="8" name="_dlc_DocIdItemGuid">
    <vt:lpwstr>6c425034-8f02-4abd-9050-3380175db405</vt:lpwstr>
  </property>
</Properties>
</file>